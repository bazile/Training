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E8E" w:rsidRDefault="00D21E8E">
      <w:pPr>
        <w:pStyle w:val="Picture2Med"/>
        <w:shd w:val="clear" w:color="auto" w:fill="000000"/>
        <w:spacing w:before="320"/>
        <w:jc w:val="center"/>
      </w:pPr>
      <w:r>
        <w:tab/>
      </w:r>
      <w:r>
        <w:tab/>
      </w:r>
      <w:r>
        <w:tab/>
      </w:r>
      <w:r>
        <w:tab/>
      </w:r>
      <w:r>
        <w:tab/>
      </w:r>
      <w:r>
        <w:tab/>
      </w:r>
      <w:r>
        <w:tab/>
      </w:r>
      <w:r>
        <w:tab/>
      </w:r>
      <w:r>
        <w:tab/>
      </w:r>
      <w:r>
        <w:tab/>
      </w:r>
    </w:p>
    <w:p w:rsidR="00D21E8E" w:rsidRDefault="00D21E8E">
      <w:pPr>
        <w:pStyle w:val="Picture2Med"/>
      </w:pPr>
    </w:p>
    <w:p w:rsidR="00D21E8E" w:rsidRDefault="00D21E8E">
      <w:pPr>
        <w:pStyle w:val="SubjectTitle"/>
        <w:spacing w:line="340" w:lineRule="exact"/>
      </w:pPr>
    </w:p>
    <w:p w:rsidR="00D21E8E" w:rsidRPr="00225F01" w:rsidRDefault="00A77D64" w:rsidP="00225F01">
      <w:pPr>
        <w:pStyle w:val="SubjectTitle"/>
        <w:spacing w:line="340" w:lineRule="exact"/>
        <w:jc w:val="center"/>
        <w:rPr>
          <w:b/>
          <w:sz w:val="44"/>
          <w:szCs w:val="44"/>
        </w:rPr>
      </w:pPr>
      <w:r>
        <w:rPr>
          <w:b/>
          <w:sz w:val="44"/>
          <w:szCs w:val="44"/>
        </w:rPr>
        <w:t xml:space="preserve">C# </w:t>
      </w:r>
      <w:r w:rsidR="00A548F5" w:rsidRPr="00225F01">
        <w:rPr>
          <w:b/>
          <w:sz w:val="44"/>
          <w:szCs w:val="44"/>
        </w:rPr>
        <w:t xml:space="preserve">Coding </w:t>
      </w:r>
      <w:r w:rsidR="003641C5">
        <w:rPr>
          <w:b/>
          <w:sz w:val="44"/>
          <w:szCs w:val="44"/>
        </w:rPr>
        <w:t>Standards</w:t>
      </w:r>
    </w:p>
    <w:p w:rsidR="00225F01" w:rsidRDefault="00225F01">
      <w:pPr>
        <w:pStyle w:val="SubjectTitle"/>
        <w:spacing w:line="340" w:lineRule="exact"/>
      </w:pPr>
    </w:p>
    <w:p w:rsidR="00225F01" w:rsidRDefault="00225F01">
      <w:pPr>
        <w:pStyle w:val="SubjectTitle"/>
        <w:spacing w:line="340" w:lineRule="exact"/>
      </w:pPr>
    </w:p>
    <w:p w:rsidR="00225F01" w:rsidRDefault="00225F01">
      <w:pPr>
        <w:pStyle w:val="SubjectTitle"/>
        <w:spacing w:line="340" w:lineRule="exact"/>
      </w:pPr>
    </w:p>
    <w:p w:rsidR="00225F01" w:rsidRDefault="00225F01">
      <w:pPr>
        <w:pStyle w:val="SubjectTitle"/>
        <w:spacing w:line="340" w:lineRule="exact"/>
      </w:pPr>
    </w:p>
    <w:p w:rsidR="00225F01" w:rsidRDefault="00225F01">
      <w:pPr>
        <w:pStyle w:val="SubjectTitle"/>
        <w:spacing w:line="340" w:lineRule="exact"/>
      </w:pPr>
    </w:p>
    <w:p w:rsidR="00225F01" w:rsidRDefault="00225F01">
      <w:pPr>
        <w:pStyle w:val="SubjectTitle"/>
        <w:spacing w:line="340" w:lineRule="exact"/>
      </w:pPr>
    </w:p>
    <w:p w:rsidR="00225F01" w:rsidRDefault="00225F01">
      <w:pPr>
        <w:pStyle w:val="SubjectTitle"/>
        <w:spacing w:line="340" w:lineRule="exact"/>
      </w:pPr>
    </w:p>
    <w:p w:rsidR="00225F01" w:rsidRDefault="00225F01">
      <w:pPr>
        <w:pStyle w:val="SubjectTitle"/>
        <w:spacing w:line="340" w:lineRule="exact"/>
      </w:pPr>
    </w:p>
    <w:p w:rsidR="00225F01" w:rsidRDefault="00225F01">
      <w:pPr>
        <w:pStyle w:val="SubjectTitle"/>
        <w:spacing w:line="340" w:lineRule="exact"/>
      </w:pPr>
    </w:p>
    <w:p w:rsidR="00225F01" w:rsidRDefault="00225F01">
      <w:pPr>
        <w:pStyle w:val="SubjectTitle"/>
        <w:spacing w:line="340" w:lineRule="exact"/>
      </w:pPr>
    </w:p>
    <w:p w:rsidR="00225F01" w:rsidRDefault="00225F01">
      <w:pPr>
        <w:pStyle w:val="SubjectTitle"/>
        <w:spacing w:line="340" w:lineRule="exact"/>
      </w:pPr>
    </w:p>
    <w:p w:rsidR="00225F01" w:rsidRDefault="00225F01">
      <w:pPr>
        <w:pStyle w:val="SubjectTitle"/>
        <w:spacing w:line="340" w:lineRule="exact"/>
      </w:pPr>
    </w:p>
    <w:p w:rsidR="00FE77BB" w:rsidRDefault="009A0651" w:rsidP="00FE77BB">
      <w:pPr>
        <w:pStyle w:val="Title"/>
        <w:spacing w:after="400"/>
      </w:pPr>
      <w:r>
        <w:br/>
      </w:r>
    </w:p>
    <w:p w:rsidR="00D21E8E" w:rsidRDefault="00FE77BB" w:rsidP="00FE77BB">
      <w:pPr>
        <w:pStyle w:val="Title"/>
        <w:spacing w:after="400"/>
      </w:pPr>
      <w:r>
        <w:br/>
      </w:r>
      <w:r w:rsidR="003F166A">
        <w:t xml:space="preserve">Your Company Name Here </w:t>
      </w:r>
      <w:r w:rsidR="0051583B">
        <w:br/>
      </w:r>
    </w:p>
    <w:p w:rsidR="00D21E8E" w:rsidRDefault="00D21E8E" w:rsidP="00F04729">
      <w:pPr>
        <w:pStyle w:val="AbstractTitle"/>
        <w:numPr>
          <w:ilvl w:val="0"/>
          <w:numId w:val="0"/>
        </w:numPr>
      </w:pPr>
      <w:r>
        <w:t>Abstract</w:t>
      </w:r>
    </w:p>
    <w:p w:rsidR="00EA49C0" w:rsidRDefault="00D21E8E" w:rsidP="00C16304">
      <w:pPr>
        <w:pStyle w:val="Bullet-bodyindent"/>
        <w:numPr>
          <w:ilvl w:val="0"/>
          <w:numId w:val="0"/>
        </w:numPr>
        <w:ind w:left="245"/>
      </w:pPr>
      <w:r>
        <w:t xml:space="preserve">This document contains </w:t>
      </w:r>
      <w:r w:rsidR="00A548F5">
        <w:t xml:space="preserve">coding </w:t>
      </w:r>
      <w:r w:rsidR="00CF518F">
        <w:t xml:space="preserve">conventions </w:t>
      </w:r>
      <w:r w:rsidR="009466F7">
        <w:t xml:space="preserve">and style guidelines </w:t>
      </w:r>
      <w:r w:rsidR="00A548F5">
        <w:t xml:space="preserve">that </w:t>
      </w:r>
      <w:r w:rsidR="006C0421">
        <w:t xml:space="preserve">will ensure that </w:t>
      </w:r>
      <w:r w:rsidR="00267520">
        <w:t xml:space="preserve">C# </w:t>
      </w:r>
      <w:r w:rsidR="006C0421">
        <w:t xml:space="preserve">code will </w:t>
      </w:r>
      <w:proofErr w:type="gramStart"/>
      <w:r w:rsidR="006C0421">
        <w:t>be</w:t>
      </w:r>
      <w:proofErr w:type="gramEnd"/>
      <w:r w:rsidR="006C0421">
        <w:t xml:space="preserve"> of </w:t>
      </w:r>
      <w:r w:rsidR="009466F7">
        <w:t xml:space="preserve">consistent and </w:t>
      </w:r>
      <w:r w:rsidR="006C0421">
        <w:t>superior</w:t>
      </w:r>
      <w:r w:rsidR="006273A7">
        <w:t xml:space="preserve"> </w:t>
      </w:r>
      <w:r w:rsidR="006C0421">
        <w:t>quality.</w:t>
      </w:r>
      <w:r w:rsidR="00A548F5">
        <w:t xml:space="preserve"> It includes </w:t>
      </w:r>
      <w:r w:rsidR="000B39B4">
        <w:t xml:space="preserve">general coding guidelines as well as </w:t>
      </w:r>
      <w:r w:rsidR="006A2A40">
        <w:t xml:space="preserve">discussions </w:t>
      </w:r>
      <w:proofErr w:type="gramStart"/>
      <w:r w:rsidR="006A2A40">
        <w:t>on</w:t>
      </w:r>
      <w:proofErr w:type="gramEnd"/>
      <w:r w:rsidR="006A2A40">
        <w:t xml:space="preserve"> </w:t>
      </w:r>
      <w:r w:rsidR="00B86E88">
        <w:t xml:space="preserve">naming, formatting, and </w:t>
      </w:r>
      <w:r w:rsidR="00ED115A">
        <w:t xml:space="preserve">language </w:t>
      </w:r>
      <w:r w:rsidR="00B86E88">
        <w:t>usage patterns</w:t>
      </w:r>
      <w:r w:rsidR="00267520">
        <w:t>.</w:t>
      </w:r>
    </w:p>
    <w:p w:rsidR="00D21E8E" w:rsidRPr="00FB54FF" w:rsidRDefault="00D21E8E">
      <w:pPr>
        <w:pStyle w:val="Legalese"/>
        <w:rPr>
          <w:i w:val="0"/>
        </w:rPr>
        <w:sectPr w:rsidR="00D21E8E" w:rsidRPr="00FB54FF">
          <w:pgSz w:w="12240" w:h="15840"/>
          <w:pgMar w:top="1440" w:right="1800" w:bottom="1440" w:left="1800" w:header="720" w:footer="720" w:gutter="0"/>
          <w:cols w:space="720"/>
        </w:sectPr>
      </w:pPr>
    </w:p>
    <w:p w:rsidR="00D21E8E" w:rsidRDefault="00D21E8E">
      <w:pPr>
        <w:pStyle w:val="Contents"/>
      </w:pPr>
      <w:r>
        <w:lastRenderedPageBreak/>
        <w:t>Contents</w:t>
      </w:r>
    </w:p>
    <w:p w:rsidR="00A85B79" w:rsidRDefault="00C933F8">
      <w:pPr>
        <w:pStyle w:val="TOC1"/>
        <w:rPr>
          <w:rFonts w:ascii="Calibri" w:hAnsi="Calibri"/>
          <w:b w:val="0"/>
          <w:sz w:val="22"/>
          <w:szCs w:val="22"/>
        </w:rPr>
      </w:pPr>
      <w:r>
        <w:rPr>
          <w:b w:val="0"/>
          <w:i/>
        </w:rPr>
        <w:fldChar w:fldCharType="begin"/>
      </w:r>
      <w:r>
        <w:rPr>
          <w:b w:val="0"/>
          <w:i/>
        </w:rPr>
        <w:instrText xml:space="preserve"> TOC \h \z \t "Heading 1,1,Heading 2,2,Heading 3,3,Use Case,2" </w:instrText>
      </w:r>
      <w:r>
        <w:rPr>
          <w:b w:val="0"/>
          <w:i/>
        </w:rPr>
        <w:fldChar w:fldCharType="separate"/>
      </w:r>
      <w:hyperlink w:anchor="_Toc217699211" w:history="1">
        <w:r w:rsidR="00A85B79" w:rsidRPr="00177D15">
          <w:rPr>
            <w:rStyle w:val="Hyperlink"/>
          </w:rPr>
          <w:t>1. Introduction</w:t>
        </w:r>
        <w:r w:rsidR="00A85B79">
          <w:rPr>
            <w:webHidden/>
          </w:rPr>
          <w:tab/>
        </w:r>
        <w:r w:rsidR="00A85B79">
          <w:rPr>
            <w:webHidden/>
          </w:rPr>
          <w:fldChar w:fldCharType="begin"/>
        </w:r>
        <w:r w:rsidR="00A85B79">
          <w:rPr>
            <w:webHidden/>
          </w:rPr>
          <w:instrText xml:space="preserve"> PAGEREF _Toc217699211 \h </w:instrText>
        </w:r>
        <w:r w:rsidR="00A85B79">
          <w:rPr>
            <w:webHidden/>
          </w:rPr>
        </w:r>
        <w:r w:rsidR="00A85B79">
          <w:rPr>
            <w:webHidden/>
          </w:rPr>
          <w:fldChar w:fldCharType="separate"/>
        </w:r>
        <w:r w:rsidR="00A85B79">
          <w:rPr>
            <w:webHidden/>
          </w:rPr>
          <w:t>3</w:t>
        </w:r>
        <w:r w:rsidR="00A85B79">
          <w:rPr>
            <w:webHidden/>
          </w:rPr>
          <w:fldChar w:fldCharType="end"/>
        </w:r>
      </w:hyperlink>
    </w:p>
    <w:p w:rsidR="00A85B79" w:rsidRDefault="006F3E55">
      <w:pPr>
        <w:pStyle w:val="TOC2"/>
        <w:rPr>
          <w:rFonts w:ascii="Calibri" w:hAnsi="Calibri"/>
          <w:sz w:val="22"/>
          <w:szCs w:val="22"/>
        </w:rPr>
      </w:pPr>
      <w:hyperlink w:anchor="_Toc217699212" w:history="1">
        <w:r w:rsidR="00A85B79" w:rsidRPr="00177D15">
          <w:rPr>
            <w:rStyle w:val="Hyperlink"/>
          </w:rPr>
          <w:t>1.1 Purpose</w:t>
        </w:r>
        <w:r w:rsidR="00A85B79">
          <w:rPr>
            <w:webHidden/>
          </w:rPr>
          <w:tab/>
        </w:r>
        <w:r w:rsidR="00A85B79">
          <w:rPr>
            <w:webHidden/>
          </w:rPr>
          <w:fldChar w:fldCharType="begin"/>
        </w:r>
        <w:r w:rsidR="00A85B79">
          <w:rPr>
            <w:webHidden/>
          </w:rPr>
          <w:instrText xml:space="preserve"> PAGEREF _Toc217699212 \h </w:instrText>
        </w:r>
        <w:r w:rsidR="00A85B79">
          <w:rPr>
            <w:webHidden/>
          </w:rPr>
        </w:r>
        <w:r w:rsidR="00A85B79">
          <w:rPr>
            <w:webHidden/>
          </w:rPr>
          <w:fldChar w:fldCharType="separate"/>
        </w:r>
        <w:r w:rsidR="00A85B79">
          <w:rPr>
            <w:webHidden/>
          </w:rPr>
          <w:t>3</w:t>
        </w:r>
        <w:r w:rsidR="00A85B79">
          <w:rPr>
            <w:webHidden/>
          </w:rPr>
          <w:fldChar w:fldCharType="end"/>
        </w:r>
      </w:hyperlink>
    </w:p>
    <w:p w:rsidR="00A85B79" w:rsidRDefault="006F3E55">
      <w:pPr>
        <w:pStyle w:val="TOC2"/>
        <w:rPr>
          <w:rFonts w:ascii="Calibri" w:hAnsi="Calibri"/>
          <w:sz w:val="22"/>
          <w:szCs w:val="22"/>
        </w:rPr>
      </w:pPr>
      <w:hyperlink w:anchor="_Toc217699213" w:history="1">
        <w:r w:rsidR="00A85B79" w:rsidRPr="00177D15">
          <w:rPr>
            <w:rStyle w:val="Hyperlink"/>
          </w:rPr>
          <w:t>1.2 Scope</w:t>
        </w:r>
        <w:r w:rsidR="00A85B79">
          <w:rPr>
            <w:webHidden/>
          </w:rPr>
          <w:tab/>
        </w:r>
        <w:r w:rsidR="00A85B79">
          <w:rPr>
            <w:webHidden/>
          </w:rPr>
          <w:fldChar w:fldCharType="begin"/>
        </w:r>
        <w:r w:rsidR="00A85B79">
          <w:rPr>
            <w:webHidden/>
          </w:rPr>
          <w:instrText xml:space="preserve"> PAGEREF _Toc217699213 \h </w:instrText>
        </w:r>
        <w:r w:rsidR="00A85B79">
          <w:rPr>
            <w:webHidden/>
          </w:rPr>
        </w:r>
        <w:r w:rsidR="00A85B79">
          <w:rPr>
            <w:webHidden/>
          </w:rPr>
          <w:fldChar w:fldCharType="separate"/>
        </w:r>
        <w:r w:rsidR="00A85B79">
          <w:rPr>
            <w:webHidden/>
          </w:rPr>
          <w:t>3</w:t>
        </w:r>
        <w:r w:rsidR="00A85B79">
          <w:rPr>
            <w:webHidden/>
          </w:rPr>
          <w:fldChar w:fldCharType="end"/>
        </w:r>
      </w:hyperlink>
    </w:p>
    <w:p w:rsidR="00A85B79" w:rsidRDefault="006F3E55">
      <w:pPr>
        <w:pStyle w:val="TOC2"/>
        <w:rPr>
          <w:rFonts w:ascii="Calibri" w:hAnsi="Calibri"/>
          <w:sz w:val="22"/>
          <w:szCs w:val="22"/>
        </w:rPr>
      </w:pPr>
      <w:hyperlink w:anchor="_Toc217699214" w:history="1">
        <w:r w:rsidR="00A85B79" w:rsidRPr="00177D15">
          <w:rPr>
            <w:rStyle w:val="Hyperlink"/>
          </w:rPr>
          <w:t>1.3 Document Conventions</w:t>
        </w:r>
        <w:r w:rsidR="00A85B79">
          <w:rPr>
            <w:webHidden/>
          </w:rPr>
          <w:tab/>
        </w:r>
        <w:r w:rsidR="00A85B79">
          <w:rPr>
            <w:webHidden/>
          </w:rPr>
          <w:fldChar w:fldCharType="begin"/>
        </w:r>
        <w:r w:rsidR="00A85B79">
          <w:rPr>
            <w:webHidden/>
          </w:rPr>
          <w:instrText xml:space="preserve"> PAGEREF _Toc217699214 \h </w:instrText>
        </w:r>
        <w:r w:rsidR="00A85B79">
          <w:rPr>
            <w:webHidden/>
          </w:rPr>
        </w:r>
        <w:r w:rsidR="00A85B79">
          <w:rPr>
            <w:webHidden/>
          </w:rPr>
          <w:fldChar w:fldCharType="separate"/>
        </w:r>
        <w:r w:rsidR="00A85B79">
          <w:rPr>
            <w:webHidden/>
          </w:rPr>
          <w:t>3</w:t>
        </w:r>
        <w:r w:rsidR="00A85B79">
          <w:rPr>
            <w:webHidden/>
          </w:rPr>
          <w:fldChar w:fldCharType="end"/>
        </w:r>
      </w:hyperlink>
    </w:p>
    <w:p w:rsidR="00A85B79" w:rsidRDefault="006F3E55">
      <w:pPr>
        <w:pStyle w:val="TOC2"/>
        <w:rPr>
          <w:rFonts w:ascii="Calibri" w:hAnsi="Calibri"/>
          <w:sz w:val="22"/>
          <w:szCs w:val="22"/>
        </w:rPr>
      </w:pPr>
      <w:hyperlink w:anchor="_Toc217699215" w:history="1">
        <w:r w:rsidR="00A85B79" w:rsidRPr="00177D15">
          <w:rPr>
            <w:rStyle w:val="Hyperlink"/>
          </w:rPr>
          <w:t>1.4 Feedback</w:t>
        </w:r>
        <w:r w:rsidR="00A85B79">
          <w:rPr>
            <w:webHidden/>
          </w:rPr>
          <w:tab/>
        </w:r>
        <w:r w:rsidR="00A85B79">
          <w:rPr>
            <w:webHidden/>
          </w:rPr>
          <w:fldChar w:fldCharType="begin"/>
        </w:r>
        <w:r w:rsidR="00A85B79">
          <w:rPr>
            <w:webHidden/>
          </w:rPr>
          <w:instrText xml:space="preserve"> PAGEREF _Toc217699215 \h </w:instrText>
        </w:r>
        <w:r w:rsidR="00A85B79">
          <w:rPr>
            <w:webHidden/>
          </w:rPr>
        </w:r>
        <w:r w:rsidR="00A85B79">
          <w:rPr>
            <w:webHidden/>
          </w:rPr>
          <w:fldChar w:fldCharType="separate"/>
        </w:r>
        <w:r w:rsidR="00A85B79">
          <w:rPr>
            <w:webHidden/>
          </w:rPr>
          <w:t>3</w:t>
        </w:r>
        <w:r w:rsidR="00A85B79">
          <w:rPr>
            <w:webHidden/>
          </w:rPr>
          <w:fldChar w:fldCharType="end"/>
        </w:r>
      </w:hyperlink>
    </w:p>
    <w:p w:rsidR="00A85B79" w:rsidRDefault="006F3E55">
      <w:pPr>
        <w:pStyle w:val="TOC1"/>
        <w:rPr>
          <w:rFonts w:ascii="Calibri" w:hAnsi="Calibri"/>
          <w:b w:val="0"/>
          <w:sz w:val="22"/>
          <w:szCs w:val="22"/>
        </w:rPr>
      </w:pPr>
      <w:hyperlink w:anchor="_Toc217699216" w:history="1">
        <w:r w:rsidR="00A85B79" w:rsidRPr="00177D15">
          <w:rPr>
            <w:rStyle w:val="Hyperlink"/>
          </w:rPr>
          <w:t>2. C# Golden Rules</w:t>
        </w:r>
        <w:r w:rsidR="00A85B79">
          <w:rPr>
            <w:webHidden/>
          </w:rPr>
          <w:tab/>
        </w:r>
        <w:r w:rsidR="00A85B79">
          <w:rPr>
            <w:webHidden/>
          </w:rPr>
          <w:fldChar w:fldCharType="begin"/>
        </w:r>
        <w:r w:rsidR="00A85B79">
          <w:rPr>
            <w:webHidden/>
          </w:rPr>
          <w:instrText xml:space="preserve"> PAGEREF _Toc217699216 \h </w:instrText>
        </w:r>
        <w:r w:rsidR="00A85B79">
          <w:rPr>
            <w:webHidden/>
          </w:rPr>
        </w:r>
        <w:r w:rsidR="00A85B79">
          <w:rPr>
            <w:webHidden/>
          </w:rPr>
          <w:fldChar w:fldCharType="separate"/>
        </w:r>
        <w:r w:rsidR="00A85B79">
          <w:rPr>
            <w:webHidden/>
          </w:rPr>
          <w:t>4</w:t>
        </w:r>
        <w:r w:rsidR="00A85B79">
          <w:rPr>
            <w:webHidden/>
          </w:rPr>
          <w:fldChar w:fldCharType="end"/>
        </w:r>
      </w:hyperlink>
    </w:p>
    <w:p w:rsidR="00A85B79" w:rsidRDefault="006F3E55">
      <w:pPr>
        <w:pStyle w:val="TOC1"/>
        <w:rPr>
          <w:rFonts w:ascii="Calibri" w:hAnsi="Calibri"/>
          <w:b w:val="0"/>
          <w:sz w:val="22"/>
          <w:szCs w:val="22"/>
        </w:rPr>
      </w:pPr>
      <w:hyperlink w:anchor="_Toc217699217" w:history="1">
        <w:r w:rsidR="00A85B79" w:rsidRPr="00177D15">
          <w:rPr>
            <w:rStyle w:val="Hyperlink"/>
          </w:rPr>
          <w:t>3. Formatting</w:t>
        </w:r>
        <w:r w:rsidR="00A85B79">
          <w:rPr>
            <w:webHidden/>
          </w:rPr>
          <w:tab/>
        </w:r>
        <w:r w:rsidR="00A85B79">
          <w:rPr>
            <w:webHidden/>
          </w:rPr>
          <w:fldChar w:fldCharType="begin"/>
        </w:r>
        <w:r w:rsidR="00A85B79">
          <w:rPr>
            <w:webHidden/>
          </w:rPr>
          <w:instrText xml:space="preserve"> PAGEREF _Toc217699217 \h </w:instrText>
        </w:r>
        <w:r w:rsidR="00A85B79">
          <w:rPr>
            <w:webHidden/>
          </w:rPr>
        </w:r>
        <w:r w:rsidR="00A85B79">
          <w:rPr>
            <w:webHidden/>
          </w:rPr>
          <w:fldChar w:fldCharType="separate"/>
        </w:r>
        <w:r w:rsidR="00A85B79">
          <w:rPr>
            <w:webHidden/>
          </w:rPr>
          <w:t>5</w:t>
        </w:r>
        <w:r w:rsidR="00A85B79">
          <w:rPr>
            <w:webHidden/>
          </w:rPr>
          <w:fldChar w:fldCharType="end"/>
        </w:r>
      </w:hyperlink>
    </w:p>
    <w:p w:rsidR="00A85B79" w:rsidRDefault="006F3E55">
      <w:pPr>
        <w:pStyle w:val="TOC2"/>
        <w:rPr>
          <w:rFonts w:ascii="Calibri" w:hAnsi="Calibri"/>
          <w:sz w:val="22"/>
          <w:szCs w:val="22"/>
        </w:rPr>
      </w:pPr>
      <w:hyperlink w:anchor="_Toc217699218" w:history="1">
        <w:r w:rsidR="00A85B79" w:rsidRPr="00177D15">
          <w:rPr>
            <w:rStyle w:val="Hyperlink"/>
          </w:rPr>
          <w:t>3.1 Class Layout</w:t>
        </w:r>
        <w:r w:rsidR="00A85B79">
          <w:rPr>
            <w:webHidden/>
          </w:rPr>
          <w:tab/>
        </w:r>
        <w:r w:rsidR="00A85B79">
          <w:rPr>
            <w:webHidden/>
          </w:rPr>
          <w:fldChar w:fldCharType="begin"/>
        </w:r>
        <w:r w:rsidR="00A85B79">
          <w:rPr>
            <w:webHidden/>
          </w:rPr>
          <w:instrText xml:space="preserve"> PAGEREF _Toc217699218 \h </w:instrText>
        </w:r>
        <w:r w:rsidR="00A85B79">
          <w:rPr>
            <w:webHidden/>
          </w:rPr>
        </w:r>
        <w:r w:rsidR="00A85B79">
          <w:rPr>
            <w:webHidden/>
          </w:rPr>
          <w:fldChar w:fldCharType="separate"/>
        </w:r>
        <w:r w:rsidR="00A85B79">
          <w:rPr>
            <w:webHidden/>
          </w:rPr>
          <w:t>5</w:t>
        </w:r>
        <w:r w:rsidR="00A85B79">
          <w:rPr>
            <w:webHidden/>
          </w:rPr>
          <w:fldChar w:fldCharType="end"/>
        </w:r>
      </w:hyperlink>
    </w:p>
    <w:p w:rsidR="00A85B79" w:rsidRDefault="006F3E55">
      <w:pPr>
        <w:pStyle w:val="TOC2"/>
        <w:rPr>
          <w:rFonts w:ascii="Calibri" w:hAnsi="Calibri"/>
          <w:sz w:val="22"/>
          <w:szCs w:val="22"/>
        </w:rPr>
      </w:pPr>
      <w:hyperlink w:anchor="_Toc217699219" w:history="1">
        <w:r w:rsidR="00A85B79" w:rsidRPr="00177D15">
          <w:rPr>
            <w:rStyle w:val="Hyperlink"/>
          </w:rPr>
          <w:t>3.2 Indicating Scope</w:t>
        </w:r>
        <w:r w:rsidR="00A85B79">
          <w:rPr>
            <w:webHidden/>
          </w:rPr>
          <w:tab/>
        </w:r>
        <w:r w:rsidR="00A85B79">
          <w:rPr>
            <w:webHidden/>
          </w:rPr>
          <w:fldChar w:fldCharType="begin"/>
        </w:r>
        <w:r w:rsidR="00A85B79">
          <w:rPr>
            <w:webHidden/>
          </w:rPr>
          <w:instrText xml:space="preserve"> PAGEREF _Toc217699219 \h </w:instrText>
        </w:r>
        <w:r w:rsidR="00A85B79">
          <w:rPr>
            <w:webHidden/>
          </w:rPr>
        </w:r>
        <w:r w:rsidR="00A85B79">
          <w:rPr>
            <w:webHidden/>
          </w:rPr>
          <w:fldChar w:fldCharType="separate"/>
        </w:r>
        <w:r w:rsidR="00A85B79">
          <w:rPr>
            <w:webHidden/>
          </w:rPr>
          <w:t>5</w:t>
        </w:r>
        <w:r w:rsidR="00A85B79">
          <w:rPr>
            <w:webHidden/>
          </w:rPr>
          <w:fldChar w:fldCharType="end"/>
        </w:r>
      </w:hyperlink>
    </w:p>
    <w:p w:rsidR="00A85B79" w:rsidRDefault="006F3E55">
      <w:pPr>
        <w:pStyle w:val="TOC2"/>
        <w:rPr>
          <w:rFonts w:ascii="Calibri" w:hAnsi="Calibri"/>
          <w:sz w:val="22"/>
          <w:szCs w:val="22"/>
        </w:rPr>
      </w:pPr>
      <w:hyperlink w:anchor="_Toc217699220" w:history="1">
        <w:r w:rsidR="00A85B79" w:rsidRPr="00177D15">
          <w:rPr>
            <w:rStyle w:val="Hyperlink"/>
          </w:rPr>
          <w:t>3.3 Indentation &amp; Braces</w:t>
        </w:r>
        <w:r w:rsidR="00A85B79">
          <w:rPr>
            <w:webHidden/>
          </w:rPr>
          <w:tab/>
        </w:r>
        <w:r w:rsidR="00A85B79">
          <w:rPr>
            <w:webHidden/>
          </w:rPr>
          <w:fldChar w:fldCharType="begin"/>
        </w:r>
        <w:r w:rsidR="00A85B79">
          <w:rPr>
            <w:webHidden/>
          </w:rPr>
          <w:instrText xml:space="preserve"> PAGEREF _Toc217699220 \h </w:instrText>
        </w:r>
        <w:r w:rsidR="00A85B79">
          <w:rPr>
            <w:webHidden/>
          </w:rPr>
        </w:r>
        <w:r w:rsidR="00A85B79">
          <w:rPr>
            <w:webHidden/>
          </w:rPr>
          <w:fldChar w:fldCharType="separate"/>
        </w:r>
        <w:r w:rsidR="00A85B79">
          <w:rPr>
            <w:webHidden/>
          </w:rPr>
          <w:t>6</w:t>
        </w:r>
        <w:r w:rsidR="00A85B79">
          <w:rPr>
            <w:webHidden/>
          </w:rPr>
          <w:fldChar w:fldCharType="end"/>
        </w:r>
      </w:hyperlink>
    </w:p>
    <w:p w:rsidR="00A85B79" w:rsidRDefault="006F3E55">
      <w:pPr>
        <w:pStyle w:val="TOC2"/>
        <w:rPr>
          <w:rFonts w:ascii="Calibri" w:hAnsi="Calibri"/>
          <w:sz w:val="22"/>
          <w:szCs w:val="22"/>
        </w:rPr>
      </w:pPr>
      <w:hyperlink w:anchor="_Toc217699221" w:history="1">
        <w:r w:rsidR="00A85B79" w:rsidRPr="00177D15">
          <w:rPr>
            <w:rStyle w:val="Hyperlink"/>
          </w:rPr>
          <w:t>3.4 White space</w:t>
        </w:r>
        <w:r w:rsidR="00A85B79">
          <w:rPr>
            <w:webHidden/>
          </w:rPr>
          <w:tab/>
        </w:r>
        <w:r w:rsidR="00A85B79">
          <w:rPr>
            <w:webHidden/>
          </w:rPr>
          <w:fldChar w:fldCharType="begin"/>
        </w:r>
        <w:r w:rsidR="00A85B79">
          <w:rPr>
            <w:webHidden/>
          </w:rPr>
          <w:instrText xml:space="preserve"> PAGEREF _Toc217699221 \h </w:instrText>
        </w:r>
        <w:r w:rsidR="00A85B79">
          <w:rPr>
            <w:webHidden/>
          </w:rPr>
        </w:r>
        <w:r w:rsidR="00A85B79">
          <w:rPr>
            <w:webHidden/>
          </w:rPr>
          <w:fldChar w:fldCharType="separate"/>
        </w:r>
        <w:r w:rsidR="00A85B79">
          <w:rPr>
            <w:webHidden/>
          </w:rPr>
          <w:t>6</w:t>
        </w:r>
        <w:r w:rsidR="00A85B79">
          <w:rPr>
            <w:webHidden/>
          </w:rPr>
          <w:fldChar w:fldCharType="end"/>
        </w:r>
      </w:hyperlink>
    </w:p>
    <w:p w:rsidR="00A85B79" w:rsidRDefault="006F3E55">
      <w:pPr>
        <w:pStyle w:val="TOC2"/>
        <w:rPr>
          <w:rFonts w:ascii="Calibri" w:hAnsi="Calibri"/>
          <w:sz w:val="22"/>
          <w:szCs w:val="22"/>
        </w:rPr>
      </w:pPr>
      <w:hyperlink w:anchor="_Toc217699222" w:history="1">
        <w:r w:rsidR="00A85B79" w:rsidRPr="00177D15">
          <w:rPr>
            <w:rStyle w:val="Hyperlink"/>
          </w:rPr>
          <w:t>3.5 Long lines of code</w:t>
        </w:r>
        <w:r w:rsidR="00A85B79">
          <w:rPr>
            <w:webHidden/>
          </w:rPr>
          <w:tab/>
        </w:r>
        <w:r w:rsidR="00A85B79">
          <w:rPr>
            <w:webHidden/>
          </w:rPr>
          <w:fldChar w:fldCharType="begin"/>
        </w:r>
        <w:r w:rsidR="00A85B79">
          <w:rPr>
            <w:webHidden/>
          </w:rPr>
          <w:instrText xml:space="preserve"> PAGEREF _Toc217699222 \h </w:instrText>
        </w:r>
        <w:r w:rsidR="00A85B79">
          <w:rPr>
            <w:webHidden/>
          </w:rPr>
        </w:r>
        <w:r w:rsidR="00A85B79">
          <w:rPr>
            <w:webHidden/>
          </w:rPr>
          <w:fldChar w:fldCharType="separate"/>
        </w:r>
        <w:r w:rsidR="00A85B79">
          <w:rPr>
            <w:webHidden/>
          </w:rPr>
          <w:t>7</w:t>
        </w:r>
        <w:r w:rsidR="00A85B79">
          <w:rPr>
            <w:webHidden/>
          </w:rPr>
          <w:fldChar w:fldCharType="end"/>
        </w:r>
      </w:hyperlink>
    </w:p>
    <w:p w:rsidR="00A85B79" w:rsidRDefault="006F3E55">
      <w:pPr>
        <w:pStyle w:val="TOC1"/>
        <w:rPr>
          <w:rFonts w:ascii="Calibri" w:hAnsi="Calibri"/>
          <w:b w:val="0"/>
          <w:sz w:val="22"/>
          <w:szCs w:val="22"/>
        </w:rPr>
      </w:pPr>
      <w:hyperlink w:anchor="_Toc217699223" w:history="1">
        <w:r w:rsidR="00A85B79" w:rsidRPr="00177D15">
          <w:rPr>
            <w:rStyle w:val="Hyperlink"/>
          </w:rPr>
          <w:t>4. Commenting</w:t>
        </w:r>
        <w:r w:rsidR="00A85B79">
          <w:rPr>
            <w:webHidden/>
          </w:rPr>
          <w:tab/>
        </w:r>
        <w:r w:rsidR="00A85B79">
          <w:rPr>
            <w:webHidden/>
          </w:rPr>
          <w:fldChar w:fldCharType="begin"/>
        </w:r>
        <w:r w:rsidR="00A85B79">
          <w:rPr>
            <w:webHidden/>
          </w:rPr>
          <w:instrText xml:space="preserve"> PAGEREF _Toc217699223 \h </w:instrText>
        </w:r>
        <w:r w:rsidR="00A85B79">
          <w:rPr>
            <w:webHidden/>
          </w:rPr>
        </w:r>
        <w:r w:rsidR="00A85B79">
          <w:rPr>
            <w:webHidden/>
          </w:rPr>
          <w:fldChar w:fldCharType="separate"/>
        </w:r>
        <w:r w:rsidR="00A85B79">
          <w:rPr>
            <w:webHidden/>
          </w:rPr>
          <w:t>8</w:t>
        </w:r>
        <w:r w:rsidR="00A85B79">
          <w:rPr>
            <w:webHidden/>
          </w:rPr>
          <w:fldChar w:fldCharType="end"/>
        </w:r>
      </w:hyperlink>
    </w:p>
    <w:p w:rsidR="00A85B79" w:rsidRDefault="006F3E55">
      <w:pPr>
        <w:pStyle w:val="TOC2"/>
        <w:rPr>
          <w:rFonts w:ascii="Calibri" w:hAnsi="Calibri"/>
          <w:sz w:val="22"/>
          <w:szCs w:val="22"/>
        </w:rPr>
      </w:pPr>
      <w:hyperlink w:anchor="_Toc217699224" w:history="1">
        <w:r w:rsidR="00A85B79" w:rsidRPr="00177D15">
          <w:rPr>
            <w:rStyle w:val="Hyperlink"/>
          </w:rPr>
          <w:t>4.1 Intellisense Comments</w:t>
        </w:r>
        <w:r w:rsidR="00A85B79">
          <w:rPr>
            <w:webHidden/>
          </w:rPr>
          <w:tab/>
        </w:r>
        <w:r w:rsidR="00A85B79">
          <w:rPr>
            <w:webHidden/>
          </w:rPr>
          <w:fldChar w:fldCharType="begin"/>
        </w:r>
        <w:r w:rsidR="00A85B79">
          <w:rPr>
            <w:webHidden/>
          </w:rPr>
          <w:instrText xml:space="preserve"> PAGEREF _Toc217699224 \h </w:instrText>
        </w:r>
        <w:r w:rsidR="00A85B79">
          <w:rPr>
            <w:webHidden/>
          </w:rPr>
        </w:r>
        <w:r w:rsidR="00A85B79">
          <w:rPr>
            <w:webHidden/>
          </w:rPr>
          <w:fldChar w:fldCharType="separate"/>
        </w:r>
        <w:r w:rsidR="00A85B79">
          <w:rPr>
            <w:webHidden/>
          </w:rPr>
          <w:t>8</w:t>
        </w:r>
        <w:r w:rsidR="00A85B79">
          <w:rPr>
            <w:webHidden/>
          </w:rPr>
          <w:fldChar w:fldCharType="end"/>
        </w:r>
      </w:hyperlink>
    </w:p>
    <w:p w:rsidR="00A85B79" w:rsidRDefault="006F3E55">
      <w:pPr>
        <w:pStyle w:val="TOC2"/>
        <w:rPr>
          <w:rFonts w:ascii="Calibri" w:hAnsi="Calibri"/>
          <w:sz w:val="22"/>
          <w:szCs w:val="22"/>
        </w:rPr>
      </w:pPr>
      <w:hyperlink w:anchor="_Toc217699225" w:history="1">
        <w:r w:rsidR="00A85B79" w:rsidRPr="00177D15">
          <w:rPr>
            <w:rStyle w:val="Hyperlink"/>
          </w:rPr>
          <w:t>4.2 End-Of-Line Comments</w:t>
        </w:r>
        <w:r w:rsidR="00A85B79">
          <w:rPr>
            <w:webHidden/>
          </w:rPr>
          <w:tab/>
        </w:r>
        <w:r w:rsidR="00A85B79">
          <w:rPr>
            <w:webHidden/>
          </w:rPr>
          <w:fldChar w:fldCharType="begin"/>
        </w:r>
        <w:r w:rsidR="00A85B79">
          <w:rPr>
            <w:webHidden/>
          </w:rPr>
          <w:instrText xml:space="preserve"> PAGEREF _Toc217699225 \h </w:instrText>
        </w:r>
        <w:r w:rsidR="00A85B79">
          <w:rPr>
            <w:webHidden/>
          </w:rPr>
        </w:r>
        <w:r w:rsidR="00A85B79">
          <w:rPr>
            <w:webHidden/>
          </w:rPr>
          <w:fldChar w:fldCharType="separate"/>
        </w:r>
        <w:r w:rsidR="00A85B79">
          <w:rPr>
            <w:webHidden/>
          </w:rPr>
          <w:t>8</w:t>
        </w:r>
        <w:r w:rsidR="00A85B79">
          <w:rPr>
            <w:webHidden/>
          </w:rPr>
          <w:fldChar w:fldCharType="end"/>
        </w:r>
      </w:hyperlink>
    </w:p>
    <w:p w:rsidR="00A85B79" w:rsidRDefault="006F3E55">
      <w:pPr>
        <w:pStyle w:val="TOC2"/>
        <w:rPr>
          <w:rFonts w:ascii="Calibri" w:hAnsi="Calibri"/>
          <w:sz w:val="22"/>
          <w:szCs w:val="22"/>
        </w:rPr>
      </w:pPr>
      <w:hyperlink w:anchor="_Toc217699226" w:history="1">
        <w:r w:rsidR="00A85B79" w:rsidRPr="00177D15">
          <w:rPr>
            <w:rStyle w:val="Hyperlink"/>
          </w:rPr>
          <w:t>4.3 Single Line Comments</w:t>
        </w:r>
        <w:r w:rsidR="00A85B79">
          <w:rPr>
            <w:webHidden/>
          </w:rPr>
          <w:tab/>
        </w:r>
        <w:r w:rsidR="00A85B79">
          <w:rPr>
            <w:webHidden/>
          </w:rPr>
          <w:fldChar w:fldCharType="begin"/>
        </w:r>
        <w:r w:rsidR="00A85B79">
          <w:rPr>
            <w:webHidden/>
          </w:rPr>
          <w:instrText xml:space="preserve"> PAGEREF _Toc217699226 \h </w:instrText>
        </w:r>
        <w:r w:rsidR="00A85B79">
          <w:rPr>
            <w:webHidden/>
          </w:rPr>
        </w:r>
        <w:r w:rsidR="00A85B79">
          <w:rPr>
            <w:webHidden/>
          </w:rPr>
          <w:fldChar w:fldCharType="separate"/>
        </w:r>
        <w:r w:rsidR="00A85B79">
          <w:rPr>
            <w:webHidden/>
          </w:rPr>
          <w:t>8</w:t>
        </w:r>
        <w:r w:rsidR="00A85B79">
          <w:rPr>
            <w:webHidden/>
          </w:rPr>
          <w:fldChar w:fldCharType="end"/>
        </w:r>
      </w:hyperlink>
    </w:p>
    <w:p w:rsidR="00A85B79" w:rsidRDefault="006F3E55">
      <w:pPr>
        <w:pStyle w:val="TOC2"/>
        <w:rPr>
          <w:rFonts w:ascii="Calibri" w:hAnsi="Calibri"/>
          <w:sz w:val="22"/>
          <w:szCs w:val="22"/>
        </w:rPr>
      </w:pPr>
      <w:hyperlink w:anchor="_Toc217699227" w:history="1">
        <w:r w:rsidR="00A85B79" w:rsidRPr="00177D15">
          <w:rPr>
            <w:rStyle w:val="Hyperlink"/>
          </w:rPr>
          <w:t>4.4 // TODO: Comments</w:t>
        </w:r>
        <w:r w:rsidR="00A85B79">
          <w:rPr>
            <w:webHidden/>
          </w:rPr>
          <w:tab/>
        </w:r>
        <w:r w:rsidR="00A85B79">
          <w:rPr>
            <w:webHidden/>
          </w:rPr>
          <w:fldChar w:fldCharType="begin"/>
        </w:r>
        <w:r w:rsidR="00A85B79">
          <w:rPr>
            <w:webHidden/>
          </w:rPr>
          <w:instrText xml:space="preserve"> PAGEREF _Toc217699227 \h </w:instrText>
        </w:r>
        <w:r w:rsidR="00A85B79">
          <w:rPr>
            <w:webHidden/>
          </w:rPr>
        </w:r>
        <w:r w:rsidR="00A85B79">
          <w:rPr>
            <w:webHidden/>
          </w:rPr>
          <w:fldChar w:fldCharType="separate"/>
        </w:r>
        <w:r w:rsidR="00A85B79">
          <w:rPr>
            <w:webHidden/>
          </w:rPr>
          <w:t>8</w:t>
        </w:r>
        <w:r w:rsidR="00A85B79">
          <w:rPr>
            <w:webHidden/>
          </w:rPr>
          <w:fldChar w:fldCharType="end"/>
        </w:r>
      </w:hyperlink>
    </w:p>
    <w:p w:rsidR="00A85B79" w:rsidRDefault="006F3E55">
      <w:pPr>
        <w:pStyle w:val="TOC2"/>
        <w:rPr>
          <w:rFonts w:ascii="Calibri" w:hAnsi="Calibri"/>
          <w:sz w:val="22"/>
          <w:szCs w:val="22"/>
        </w:rPr>
      </w:pPr>
      <w:hyperlink w:anchor="_Toc217699228" w:history="1">
        <w:r w:rsidR="00A85B79" w:rsidRPr="00177D15">
          <w:rPr>
            <w:rStyle w:val="Hyperlink"/>
          </w:rPr>
          <w:t>4.5 C-Style Comments</w:t>
        </w:r>
        <w:r w:rsidR="00A85B79">
          <w:rPr>
            <w:webHidden/>
          </w:rPr>
          <w:tab/>
        </w:r>
        <w:r w:rsidR="00A85B79">
          <w:rPr>
            <w:webHidden/>
          </w:rPr>
          <w:fldChar w:fldCharType="begin"/>
        </w:r>
        <w:r w:rsidR="00A85B79">
          <w:rPr>
            <w:webHidden/>
          </w:rPr>
          <w:instrText xml:space="preserve"> PAGEREF _Toc217699228 \h </w:instrText>
        </w:r>
        <w:r w:rsidR="00A85B79">
          <w:rPr>
            <w:webHidden/>
          </w:rPr>
        </w:r>
        <w:r w:rsidR="00A85B79">
          <w:rPr>
            <w:webHidden/>
          </w:rPr>
          <w:fldChar w:fldCharType="separate"/>
        </w:r>
        <w:r w:rsidR="00A85B79">
          <w:rPr>
            <w:webHidden/>
          </w:rPr>
          <w:t>8</w:t>
        </w:r>
        <w:r w:rsidR="00A85B79">
          <w:rPr>
            <w:webHidden/>
          </w:rPr>
          <w:fldChar w:fldCharType="end"/>
        </w:r>
      </w:hyperlink>
    </w:p>
    <w:p w:rsidR="00A85B79" w:rsidRDefault="006F3E55">
      <w:pPr>
        <w:pStyle w:val="TOC1"/>
        <w:rPr>
          <w:rFonts w:ascii="Calibri" w:hAnsi="Calibri"/>
          <w:b w:val="0"/>
          <w:sz w:val="22"/>
          <w:szCs w:val="22"/>
        </w:rPr>
      </w:pPr>
      <w:hyperlink w:anchor="_Toc217699229" w:history="1">
        <w:r w:rsidR="00A85B79" w:rsidRPr="00177D15">
          <w:rPr>
            <w:rStyle w:val="Hyperlink"/>
          </w:rPr>
          <w:t>5. Capitalization &amp; Naming</w:t>
        </w:r>
        <w:r w:rsidR="00A85B79">
          <w:rPr>
            <w:webHidden/>
          </w:rPr>
          <w:tab/>
        </w:r>
        <w:r w:rsidR="00A85B79">
          <w:rPr>
            <w:webHidden/>
          </w:rPr>
          <w:fldChar w:fldCharType="begin"/>
        </w:r>
        <w:r w:rsidR="00A85B79">
          <w:rPr>
            <w:webHidden/>
          </w:rPr>
          <w:instrText xml:space="preserve"> PAGEREF _Toc217699229 \h </w:instrText>
        </w:r>
        <w:r w:rsidR="00A85B79">
          <w:rPr>
            <w:webHidden/>
          </w:rPr>
        </w:r>
        <w:r w:rsidR="00A85B79">
          <w:rPr>
            <w:webHidden/>
          </w:rPr>
          <w:fldChar w:fldCharType="separate"/>
        </w:r>
        <w:r w:rsidR="00A85B79">
          <w:rPr>
            <w:webHidden/>
          </w:rPr>
          <w:t>9</w:t>
        </w:r>
        <w:r w:rsidR="00A85B79">
          <w:rPr>
            <w:webHidden/>
          </w:rPr>
          <w:fldChar w:fldCharType="end"/>
        </w:r>
      </w:hyperlink>
    </w:p>
    <w:p w:rsidR="00A85B79" w:rsidRDefault="006F3E55">
      <w:pPr>
        <w:pStyle w:val="TOC2"/>
        <w:rPr>
          <w:rFonts w:ascii="Calibri" w:hAnsi="Calibri"/>
          <w:sz w:val="22"/>
          <w:szCs w:val="22"/>
        </w:rPr>
      </w:pPr>
      <w:hyperlink w:anchor="_Toc217699230" w:history="1">
        <w:r w:rsidR="00A85B79" w:rsidRPr="00177D15">
          <w:rPr>
            <w:rStyle w:val="Hyperlink"/>
          </w:rPr>
          <w:t>5.1 Capitalization</w:t>
        </w:r>
        <w:r w:rsidR="00A85B79">
          <w:rPr>
            <w:webHidden/>
          </w:rPr>
          <w:tab/>
        </w:r>
        <w:r w:rsidR="00A85B79">
          <w:rPr>
            <w:webHidden/>
          </w:rPr>
          <w:fldChar w:fldCharType="begin"/>
        </w:r>
        <w:r w:rsidR="00A85B79">
          <w:rPr>
            <w:webHidden/>
          </w:rPr>
          <w:instrText xml:space="preserve"> PAGEREF _Toc217699230 \h </w:instrText>
        </w:r>
        <w:r w:rsidR="00A85B79">
          <w:rPr>
            <w:webHidden/>
          </w:rPr>
        </w:r>
        <w:r w:rsidR="00A85B79">
          <w:rPr>
            <w:webHidden/>
          </w:rPr>
          <w:fldChar w:fldCharType="separate"/>
        </w:r>
        <w:r w:rsidR="00A85B79">
          <w:rPr>
            <w:webHidden/>
          </w:rPr>
          <w:t>9</w:t>
        </w:r>
        <w:r w:rsidR="00A85B79">
          <w:rPr>
            <w:webHidden/>
          </w:rPr>
          <w:fldChar w:fldCharType="end"/>
        </w:r>
      </w:hyperlink>
    </w:p>
    <w:p w:rsidR="00A85B79" w:rsidRDefault="006F3E55">
      <w:pPr>
        <w:pStyle w:val="TOC2"/>
        <w:rPr>
          <w:rFonts w:ascii="Calibri" w:hAnsi="Calibri"/>
          <w:sz w:val="22"/>
          <w:szCs w:val="22"/>
        </w:rPr>
      </w:pPr>
      <w:hyperlink w:anchor="_Toc217699231" w:history="1">
        <w:r w:rsidR="00A85B79" w:rsidRPr="00177D15">
          <w:rPr>
            <w:rStyle w:val="Hyperlink"/>
          </w:rPr>
          <w:t>5.2 Naming</w:t>
        </w:r>
        <w:r w:rsidR="00A85B79">
          <w:rPr>
            <w:webHidden/>
          </w:rPr>
          <w:tab/>
        </w:r>
        <w:r w:rsidR="00A85B79">
          <w:rPr>
            <w:webHidden/>
          </w:rPr>
          <w:fldChar w:fldCharType="begin"/>
        </w:r>
        <w:r w:rsidR="00A85B79">
          <w:rPr>
            <w:webHidden/>
          </w:rPr>
          <w:instrText xml:space="preserve"> PAGEREF _Toc217699231 \h </w:instrText>
        </w:r>
        <w:r w:rsidR="00A85B79">
          <w:rPr>
            <w:webHidden/>
          </w:rPr>
        </w:r>
        <w:r w:rsidR="00A85B79">
          <w:rPr>
            <w:webHidden/>
          </w:rPr>
          <w:fldChar w:fldCharType="separate"/>
        </w:r>
        <w:r w:rsidR="00A85B79">
          <w:rPr>
            <w:webHidden/>
          </w:rPr>
          <w:t>9</w:t>
        </w:r>
        <w:r w:rsidR="00A85B79">
          <w:rPr>
            <w:webHidden/>
          </w:rPr>
          <w:fldChar w:fldCharType="end"/>
        </w:r>
      </w:hyperlink>
    </w:p>
    <w:p w:rsidR="00A85B79" w:rsidRDefault="006F3E55">
      <w:pPr>
        <w:pStyle w:val="TOC1"/>
        <w:rPr>
          <w:rFonts w:ascii="Calibri" w:hAnsi="Calibri"/>
          <w:b w:val="0"/>
          <w:sz w:val="22"/>
          <w:szCs w:val="22"/>
        </w:rPr>
      </w:pPr>
      <w:hyperlink w:anchor="_Toc217699232" w:history="1">
        <w:r w:rsidR="00A85B79" w:rsidRPr="00177D15">
          <w:rPr>
            <w:rStyle w:val="Hyperlink"/>
          </w:rPr>
          <w:t>6. Programming</w:t>
        </w:r>
        <w:r w:rsidR="00A85B79">
          <w:rPr>
            <w:webHidden/>
          </w:rPr>
          <w:tab/>
        </w:r>
        <w:r w:rsidR="00A85B79">
          <w:rPr>
            <w:webHidden/>
          </w:rPr>
          <w:fldChar w:fldCharType="begin"/>
        </w:r>
        <w:r w:rsidR="00A85B79">
          <w:rPr>
            <w:webHidden/>
          </w:rPr>
          <w:instrText xml:space="preserve"> PAGEREF _Toc217699232 \h </w:instrText>
        </w:r>
        <w:r w:rsidR="00A85B79">
          <w:rPr>
            <w:webHidden/>
          </w:rPr>
        </w:r>
        <w:r w:rsidR="00A85B79">
          <w:rPr>
            <w:webHidden/>
          </w:rPr>
          <w:fldChar w:fldCharType="separate"/>
        </w:r>
        <w:r w:rsidR="00A85B79">
          <w:rPr>
            <w:webHidden/>
          </w:rPr>
          <w:t>10</w:t>
        </w:r>
        <w:r w:rsidR="00A85B79">
          <w:rPr>
            <w:webHidden/>
          </w:rPr>
          <w:fldChar w:fldCharType="end"/>
        </w:r>
      </w:hyperlink>
    </w:p>
    <w:p w:rsidR="00A85B79" w:rsidRDefault="006F3E55">
      <w:pPr>
        <w:pStyle w:val="TOC2"/>
        <w:rPr>
          <w:rFonts w:ascii="Calibri" w:hAnsi="Calibri"/>
          <w:sz w:val="22"/>
          <w:szCs w:val="22"/>
        </w:rPr>
      </w:pPr>
      <w:hyperlink w:anchor="_Toc217699233" w:history="1">
        <w:r w:rsidR="00A85B79" w:rsidRPr="00177D15">
          <w:rPr>
            <w:rStyle w:val="Hyperlink"/>
          </w:rPr>
          <w:t>6.1 Namespaces</w:t>
        </w:r>
        <w:r w:rsidR="00A85B79">
          <w:rPr>
            <w:webHidden/>
          </w:rPr>
          <w:tab/>
        </w:r>
        <w:r w:rsidR="00A85B79">
          <w:rPr>
            <w:webHidden/>
          </w:rPr>
          <w:fldChar w:fldCharType="begin"/>
        </w:r>
        <w:r w:rsidR="00A85B79">
          <w:rPr>
            <w:webHidden/>
          </w:rPr>
          <w:instrText xml:space="preserve"> PAGEREF _Toc217699233 \h </w:instrText>
        </w:r>
        <w:r w:rsidR="00A85B79">
          <w:rPr>
            <w:webHidden/>
          </w:rPr>
        </w:r>
        <w:r w:rsidR="00A85B79">
          <w:rPr>
            <w:webHidden/>
          </w:rPr>
          <w:fldChar w:fldCharType="separate"/>
        </w:r>
        <w:r w:rsidR="00A85B79">
          <w:rPr>
            <w:webHidden/>
          </w:rPr>
          <w:t>10</w:t>
        </w:r>
        <w:r w:rsidR="00A85B79">
          <w:rPr>
            <w:webHidden/>
          </w:rPr>
          <w:fldChar w:fldCharType="end"/>
        </w:r>
      </w:hyperlink>
    </w:p>
    <w:p w:rsidR="00A85B79" w:rsidRDefault="006F3E55">
      <w:pPr>
        <w:pStyle w:val="TOC2"/>
        <w:rPr>
          <w:rFonts w:ascii="Calibri" w:hAnsi="Calibri"/>
          <w:sz w:val="22"/>
          <w:szCs w:val="22"/>
        </w:rPr>
      </w:pPr>
      <w:hyperlink w:anchor="_Toc217699234" w:history="1">
        <w:r w:rsidR="00A85B79" w:rsidRPr="00177D15">
          <w:rPr>
            <w:rStyle w:val="Hyperlink"/>
          </w:rPr>
          <w:t>6.2 Classes &amp; Structures</w:t>
        </w:r>
        <w:r w:rsidR="00A85B79">
          <w:rPr>
            <w:webHidden/>
          </w:rPr>
          <w:tab/>
        </w:r>
        <w:r w:rsidR="00A85B79">
          <w:rPr>
            <w:webHidden/>
          </w:rPr>
          <w:fldChar w:fldCharType="begin"/>
        </w:r>
        <w:r w:rsidR="00A85B79">
          <w:rPr>
            <w:webHidden/>
          </w:rPr>
          <w:instrText xml:space="preserve"> PAGEREF _Toc217699234 \h </w:instrText>
        </w:r>
        <w:r w:rsidR="00A85B79">
          <w:rPr>
            <w:webHidden/>
          </w:rPr>
        </w:r>
        <w:r w:rsidR="00A85B79">
          <w:rPr>
            <w:webHidden/>
          </w:rPr>
          <w:fldChar w:fldCharType="separate"/>
        </w:r>
        <w:r w:rsidR="00A85B79">
          <w:rPr>
            <w:webHidden/>
          </w:rPr>
          <w:t>10</w:t>
        </w:r>
        <w:r w:rsidR="00A85B79">
          <w:rPr>
            <w:webHidden/>
          </w:rPr>
          <w:fldChar w:fldCharType="end"/>
        </w:r>
      </w:hyperlink>
    </w:p>
    <w:p w:rsidR="00A85B79" w:rsidRDefault="006F3E55">
      <w:pPr>
        <w:pStyle w:val="TOC2"/>
        <w:rPr>
          <w:rFonts w:ascii="Calibri" w:hAnsi="Calibri"/>
          <w:sz w:val="22"/>
          <w:szCs w:val="22"/>
        </w:rPr>
      </w:pPr>
      <w:hyperlink w:anchor="_Toc217699235" w:history="1">
        <w:r w:rsidR="00A85B79" w:rsidRPr="00177D15">
          <w:rPr>
            <w:rStyle w:val="Hyperlink"/>
          </w:rPr>
          <w:t>6.3 Interfaces</w:t>
        </w:r>
        <w:r w:rsidR="00A85B79">
          <w:rPr>
            <w:webHidden/>
          </w:rPr>
          <w:tab/>
        </w:r>
        <w:r w:rsidR="00A85B79">
          <w:rPr>
            <w:webHidden/>
          </w:rPr>
          <w:fldChar w:fldCharType="begin"/>
        </w:r>
        <w:r w:rsidR="00A85B79">
          <w:rPr>
            <w:webHidden/>
          </w:rPr>
          <w:instrText xml:space="preserve"> PAGEREF _Toc217699235 \h </w:instrText>
        </w:r>
        <w:r w:rsidR="00A85B79">
          <w:rPr>
            <w:webHidden/>
          </w:rPr>
        </w:r>
        <w:r w:rsidR="00A85B79">
          <w:rPr>
            <w:webHidden/>
          </w:rPr>
          <w:fldChar w:fldCharType="separate"/>
        </w:r>
        <w:r w:rsidR="00A85B79">
          <w:rPr>
            <w:webHidden/>
          </w:rPr>
          <w:t>10</w:t>
        </w:r>
        <w:r w:rsidR="00A85B79">
          <w:rPr>
            <w:webHidden/>
          </w:rPr>
          <w:fldChar w:fldCharType="end"/>
        </w:r>
      </w:hyperlink>
    </w:p>
    <w:p w:rsidR="00A85B79" w:rsidRDefault="006F3E55">
      <w:pPr>
        <w:pStyle w:val="TOC2"/>
        <w:rPr>
          <w:rFonts w:ascii="Calibri" w:hAnsi="Calibri"/>
          <w:sz w:val="22"/>
          <w:szCs w:val="22"/>
        </w:rPr>
      </w:pPr>
      <w:hyperlink w:anchor="_Toc217699236" w:history="1">
        <w:r w:rsidR="00A85B79" w:rsidRPr="00177D15">
          <w:rPr>
            <w:rStyle w:val="Hyperlink"/>
          </w:rPr>
          <w:t>6.4 Constants</w:t>
        </w:r>
        <w:r w:rsidR="00A85B79">
          <w:rPr>
            <w:webHidden/>
          </w:rPr>
          <w:tab/>
        </w:r>
        <w:r w:rsidR="00A85B79">
          <w:rPr>
            <w:webHidden/>
          </w:rPr>
          <w:fldChar w:fldCharType="begin"/>
        </w:r>
        <w:r w:rsidR="00A85B79">
          <w:rPr>
            <w:webHidden/>
          </w:rPr>
          <w:instrText xml:space="preserve"> PAGEREF _Toc217699236 \h </w:instrText>
        </w:r>
        <w:r w:rsidR="00A85B79">
          <w:rPr>
            <w:webHidden/>
          </w:rPr>
        </w:r>
        <w:r w:rsidR="00A85B79">
          <w:rPr>
            <w:webHidden/>
          </w:rPr>
          <w:fldChar w:fldCharType="separate"/>
        </w:r>
        <w:r w:rsidR="00A85B79">
          <w:rPr>
            <w:webHidden/>
          </w:rPr>
          <w:t>11</w:t>
        </w:r>
        <w:r w:rsidR="00A85B79">
          <w:rPr>
            <w:webHidden/>
          </w:rPr>
          <w:fldChar w:fldCharType="end"/>
        </w:r>
      </w:hyperlink>
    </w:p>
    <w:p w:rsidR="00A85B79" w:rsidRDefault="006F3E55">
      <w:pPr>
        <w:pStyle w:val="TOC2"/>
        <w:rPr>
          <w:rFonts w:ascii="Calibri" w:hAnsi="Calibri"/>
          <w:sz w:val="22"/>
          <w:szCs w:val="22"/>
        </w:rPr>
      </w:pPr>
      <w:hyperlink w:anchor="_Toc217699237" w:history="1">
        <w:r w:rsidR="00A85B79" w:rsidRPr="00177D15">
          <w:rPr>
            <w:rStyle w:val="Hyperlink"/>
          </w:rPr>
          <w:t>6.5 Enumerations</w:t>
        </w:r>
        <w:r w:rsidR="00A85B79">
          <w:rPr>
            <w:webHidden/>
          </w:rPr>
          <w:tab/>
        </w:r>
        <w:r w:rsidR="00A85B79">
          <w:rPr>
            <w:webHidden/>
          </w:rPr>
          <w:fldChar w:fldCharType="begin"/>
        </w:r>
        <w:r w:rsidR="00A85B79">
          <w:rPr>
            <w:webHidden/>
          </w:rPr>
          <w:instrText xml:space="preserve"> PAGEREF _Toc217699237 \h </w:instrText>
        </w:r>
        <w:r w:rsidR="00A85B79">
          <w:rPr>
            <w:webHidden/>
          </w:rPr>
        </w:r>
        <w:r w:rsidR="00A85B79">
          <w:rPr>
            <w:webHidden/>
          </w:rPr>
          <w:fldChar w:fldCharType="separate"/>
        </w:r>
        <w:r w:rsidR="00A85B79">
          <w:rPr>
            <w:webHidden/>
          </w:rPr>
          <w:t>11</w:t>
        </w:r>
        <w:r w:rsidR="00A85B79">
          <w:rPr>
            <w:webHidden/>
          </w:rPr>
          <w:fldChar w:fldCharType="end"/>
        </w:r>
      </w:hyperlink>
    </w:p>
    <w:p w:rsidR="00A85B79" w:rsidRDefault="006F3E55">
      <w:pPr>
        <w:pStyle w:val="TOC2"/>
        <w:rPr>
          <w:rFonts w:ascii="Calibri" w:hAnsi="Calibri"/>
          <w:sz w:val="22"/>
          <w:szCs w:val="22"/>
        </w:rPr>
      </w:pPr>
      <w:hyperlink w:anchor="_Toc217699238" w:history="1">
        <w:r w:rsidR="00A85B79" w:rsidRPr="00177D15">
          <w:rPr>
            <w:rStyle w:val="Hyperlink"/>
          </w:rPr>
          <w:t>6.6 Variables, Fields &amp; Parameters</w:t>
        </w:r>
        <w:r w:rsidR="00A85B79">
          <w:rPr>
            <w:webHidden/>
          </w:rPr>
          <w:tab/>
        </w:r>
        <w:r w:rsidR="00A85B79">
          <w:rPr>
            <w:webHidden/>
          </w:rPr>
          <w:fldChar w:fldCharType="begin"/>
        </w:r>
        <w:r w:rsidR="00A85B79">
          <w:rPr>
            <w:webHidden/>
          </w:rPr>
          <w:instrText xml:space="preserve"> PAGEREF _Toc217699238 \h </w:instrText>
        </w:r>
        <w:r w:rsidR="00A85B79">
          <w:rPr>
            <w:webHidden/>
          </w:rPr>
        </w:r>
        <w:r w:rsidR="00A85B79">
          <w:rPr>
            <w:webHidden/>
          </w:rPr>
          <w:fldChar w:fldCharType="separate"/>
        </w:r>
        <w:r w:rsidR="00A85B79">
          <w:rPr>
            <w:webHidden/>
          </w:rPr>
          <w:t>11</w:t>
        </w:r>
        <w:r w:rsidR="00A85B79">
          <w:rPr>
            <w:webHidden/>
          </w:rPr>
          <w:fldChar w:fldCharType="end"/>
        </w:r>
      </w:hyperlink>
    </w:p>
    <w:p w:rsidR="00A85B79" w:rsidRDefault="006F3E55">
      <w:pPr>
        <w:pStyle w:val="TOC2"/>
        <w:rPr>
          <w:rFonts w:ascii="Calibri" w:hAnsi="Calibri"/>
          <w:sz w:val="22"/>
          <w:szCs w:val="22"/>
        </w:rPr>
      </w:pPr>
      <w:hyperlink w:anchor="_Toc217699239" w:history="1">
        <w:r w:rsidR="00A85B79" w:rsidRPr="00177D15">
          <w:rPr>
            <w:rStyle w:val="Hyperlink"/>
          </w:rPr>
          <w:t>6.7 Properties</w:t>
        </w:r>
        <w:r w:rsidR="00A85B79">
          <w:rPr>
            <w:webHidden/>
          </w:rPr>
          <w:tab/>
        </w:r>
        <w:r w:rsidR="00A85B79">
          <w:rPr>
            <w:webHidden/>
          </w:rPr>
          <w:fldChar w:fldCharType="begin"/>
        </w:r>
        <w:r w:rsidR="00A85B79">
          <w:rPr>
            <w:webHidden/>
          </w:rPr>
          <w:instrText xml:space="preserve"> PAGEREF _Toc217699239 \h </w:instrText>
        </w:r>
        <w:r w:rsidR="00A85B79">
          <w:rPr>
            <w:webHidden/>
          </w:rPr>
        </w:r>
        <w:r w:rsidR="00A85B79">
          <w:rPr>
            <w:webHidden/>
          </w:rPr>
          <w:fldChar w:fldCharType="separate"/>
        </w:r>
        <w:r w:rsidR="00A85B79">
          <w:rPr>
            <w:webHidden/>
          </w:rPr>
          <w:t>12</w:t>
        </w:r>
        <w:r w:rsidR="00A85B79">
          <w:rPr>
            <w:webHidden/>
          </w:rPr>
          <w:fldChar w:fldCharType="end"/>
        </w:r>
      </w:hyperlink>
    </w:p>
    <w:p w:rsidR="00A85B79" w:rsidRDefault="006F3E55">
      <w:pPr>
        <w:pStyle w:val="TOC2"/>
        <w:rPr>
          <w:rFonts w:ascii="Calibri" w:hAnsi="Calibri"/>
          <w:sz w:val="22"/>
          <w:szCs w:val="22"/>
        </w:rPr>
      </w:pPr>
      <w:hyperlink w:anchor="_Toc217699240" w:history="1">
        <w:r w:rsidR="00A85B79" w:rsidRPr="00177D15">
          <w:rPr>
            <w:rStyle w:val="Hyperlink"/>
          </w:rPr>
          <w:t>6.8 Methods</w:t>
        </w:r>
        <w:r w:rsidR="00A85B79">
          <w:rPr>
            <w:webHidden/>
          </w:rPr>
          <w:tab/>
        </w:r>
        <w:r w:rsidR="00A85B79">
          <w:rPr>
            <w:webHidden/>
          </w:rPr>
          <w:fldChar w:fldCharType="begin"/>
        </w:r>
        <w:r w:rsidR="00A85B79">
          <w:rPr>
            <w:webHidden/>
          </w:rPr>
          <w:instrText xml:space="preserve"> PAGEREF _Toc217699240 \h </w:instrText>
        </w:r>
        <w:r w:rsidR="00A85B79">
          <w:rPr>
            <w:webHidden/>
          </w:rPr>
        </w:r>
        <w:r w:rsidR="00A85B79">
          <w:rPr>
            <w:webHidden/>
          </w:rPr>
          <w:fldChar w:fldCharType="separate"/>
        </w:r>
        <w:r w:rsidR="00A85B79">
          <w:rPr>
            <w:webHidden/>
          </w:rPr>
          <w:t>13</w:t>
        </w:r>
        <w:r w:rsidR="00A85B79">
          <w:rPr>
            <w:webHidden/>
          </w:rPr>
          <w:fldChar w:fldCharType="end"/>
        </w:r>
      </w:hyperlink>
    </w:p>
    <w:p w:rsidR="00A85B79" w:rsidRDefault="006F3E55">
      <w:pPr>
        <w:pStyle w:val="TOC2"/>
        <w:rPr>
          <w:rFonts w:ascii="Calibri" w:hAnsi="Calibri"/>
          <w:sz w:val="22"/>
          <w:szCs w:val="22"/>
        </w:rPr>
      </w:pPr>
      <w:hyperlink w:anchor="_Toc217699241" w:history="1">
        <w:r w:rsidR="00A85B79" w:rsidRPr="00177D15">
          <w:rPr>
            <w:rStyle w:val="Hyperlink"/>
          </w:rPr>
          <w:t>6.9 Event Handlers</w:t>
        </w:r>
        <w:r w:rsidR="00A85B79">
          <w:rPr>
            <w:webHidden/>
          </w:rPr>
          <w:tab/>
        </w:r>
        <w:r w:rsidR="00A85B79">
          <w:rPr>
            <w:webHidden/>
          </w:rPr>
          <w:fldChar w:fldCharType="begin"/>
        </w:r>
        <w:r w:rsidR="00A85B79">
          <w:rPr>
            <w:webHidden/>
          </w:rPr>
          <w:instrText xml:space="preserve"> PAGEREF _Toc217699241 \h </w:instrText>
        </w:r>
        <w:r w:rsidR="00A85B79">
          <w:rPr>
            <w:webHidden/>
          </w:rPr>
        </w:r>
        <w:r w:rsidR="00A85B79">
          <w:rPr>
            <w:webHidden/>
          </w:rPr>
          <w:fldChar w:fldCharType="separate"/>
        </w:r>
        <w:r w:rsidR="00A85B79">
          <w:rPr>
            <w:webHidden/>
          </w:rPr>
          <w:t>13</w:t>
        </w:r>
        <w:r w:rsidR="00A85B79">
          <w:rPr>
            <w:webHidden/>
          </w:rPr>
          <w:fldChar w:fldCharType="end"/>
        </w:r>
      </w:hyperlink>
    </w:p>
    <w:p w:rsidR="00A85B79" w:rsidRDefault="006F3E55">
      <w:pPr>
        <w:pStyle w:val="TOC2"/>
        <w:rPr>
          <w:rFonts w:ascii="Calibri" w:hAnsi="Calibri"/>
          <w:sz w:val="22"/>
          <w:szCs w:val="22"/>
        </w:rPr>
      </w:pPr>
      <w:hyperlink w:anchor="_Toc217699242" w:history="1">
        <w:r w:rsidR="00A85B79" w:rsidRPr="00177D15">
          <w:rPr>
            <w:rStyle w:val="Hyperlink"/>
          </w:rPr>
          <w:t>6.10 Error Handling</w:t>
        </w:r>
        <w:r w:rsidR="00A85B79">
          <w:rPr>
            <w:webHidden/>
          </w:rPr>
          <w:tab/>
        </w:r>
        <w:r w:rsidR="00A85B79">
          <w:rPr>
            <w:webHidden/>
          </w:rPr>
          <w:fldChar w:fldCharType="begin"/>
        </w:r>
        <w:r w:rsidR="00A85B79">
          <w:rPr>
            <w:webHidden/>
          </w:rPr>
          <w:instrText xml:space="preserve"> PAGEREF _Toc217699242 \h </w:instrText>
        </w:r>
        <w:r w:rsidR="00A85B79">
          <w:rPr>
            <w:webHidden/>
          </w:rPr>
        </w:r>
        <w:r w:rsidR="00A85B79">
          <w:rPr>
            <w:webHidden/>
          </w:rPr>
          <w:fldChar w:fldCharType="separate"/>
        </w:r>
        <w:r w:rsidR="00A85B79">
          <w:rPr>
            <w:webHidden/>
          </w:rPr>
          <w:t>13</w:t>
        </w:r>
        <w:r w:rsidR="00A85B79">
          <w:rPr>
            <w:webHidden/>
          </w:rPr>
          <w:fldChar w:fldCharType="end"/>
        </w:r>
      </w:hyperlink>
    </w:p>
    <w:p w:rsidR="00A85B79" w:rsidRDefault="006F3E55">
      <w:pPr>
        <w:pStyle w:val="TOC1"/>
        <w:rPr>
          <w:rFonts w:ascii="Calibri" w:hAnsi="Calibri"/>
          <w:b w:val="0"/>
          <w:sz w:val="22"/>
          <w:szCs w:val="22"/>
        </w:rPr>
      </w:pPr>
      <w:hyperlink w:anchor="_Toc217699243" w:history="1">
        <w:r w:rsidR="00A85B79" w:rsidRPr="00177D15">
          <w:rPr>
            <w:rStyle w:val="Hyperlink"/>
          </w:rPr>
          <w:t>Appendix A. Naming Parts &amp; Pairs</w:t>
        </w:r>
        <w:r w:rsidR="00A85B79">
          <w:rPr>
            <w:webHidden/>
          </w:rPr>
          <w:tab/>
        </w:r>
        <w:r w:rsidR="00A85B79">
          <w:rPr>
            <w:webHidden/>
          </w:rPr>
          <w:fldChar w:fldCharType="begin"/>
        </w:r>
        <w:r w:rsidR="00A85B79">
          <w:rPr>
            <w:webHidden/>
          </w:rPr>
          <w:instrText xml:space="preserve"> PAGEREF _Toc217699243 \h </w:instrText>
        </w:r>
        <w:r w:rsidR="00A85B79">
          <w:rPr>
            <w:webHidden/>
          </w:rPr>
        </w:r>
        <w:r w:rsidR="00A85B79">
          <w:rPr>
            <w:webHidden/>
          </w:rPr>
          <w:fldChar w:fldCharType="separate"/>
        </w:r>
        <w:r w:rsidR="00A85B79">
          <w:rPr>
            <w:webHidden/>
          </w:rPr>
          <w:t>15</w:t>
        </w:r>
        <w:r w:rsidR="00A85B79">
          <w:rPr>
            <w:webHidden/>
          </w:rPr>
          <w:fldChar w:fldCharType="end"/>
        </w:r>
      </w:hyperlink>
    </w:p>
    <w:p w:rsidR="00A85B79" w:rsidRDefault="006F3E55">
      <w:pPr>
        <w:pStyle w:val="TOC2"/>
        <w:tabs>
          <w:tab w:val="left" w:pos="2638"/>
        </w:tabs>
        <w:rPr>
          <w:rFonts w:ascii="Calibri" w:hAnsi="Calibri"/>
          <w:sz w:val="22"/>
          <w:szCs w:val="22"/>
        </w:rPr>
      </w:pPr>
      <w:hyperlink w:anchor="_Toc217699244" w:history="1">
        <w:r w:rsidR="00A85B79" w:rsidRPr="00177D15">
          <w:rPr>
            <w:rStyle w:val="Hyperlink"/>
          </w:rPr>
          <w:t>A.1 Common Adjective Pairs</w:t>
        </w:r>
        <w:r w:rsidR="00A85B79">
          <w:rPr>
            <w:rFonts w:ascii="Calibri" w:hAnsi="Calibri"/>
            <w:sz w:val="22"/>
            <w:szCs w:val="22"/>
          </w:rPr>
          <w:tab/>
        </w:r>
        <w:r w:rsidR="00A85B79" w:rsidRPr="00177D15">
          <w:rPr>
            <w:rStyle w:val="Hyperlink"/>
          </w:rPr>
          <w:t xml:space="preserve">  A.2 Common Property Prefixes</w:t>
        </w:r>
        <w:r w:rsidR="00A85B79">
          <w:rPr>
            <w:webHidden/>
          </w:rPr>
          <w:tab/>
        </w:r>
        <w:r w:rsidR="00A85B79">
          <w:rPr>
            <w:webHidden/>
          </w:rPr>
          <w:fldChar w:fldCharType="begin"/>
        </w:r>
        <w:r w:rsidR="00A85B79">
          <w:rPr>
            <w:webHidden/>
          </w:rPr>
          <w:instrText xml:space="preserve"> PAGEREF _Toc217699244 \h </w:instrText>
        </w:r>
        <w:r w:rsidR="00A85B79">
          <w:rPr>
            <w:webHidden/>
          </w:rPr>
        </w:r>
        <w:r w:rsidR="00A85B79">
          <w:rPr>
            <w:webHidden/>
          </w:rPr>
          <w:fldChar w:fldCharType="separate"/>
        </w:r>
        <w:r w:rsidR="00A85B79">
          <w:rPr>
            <w:webHidden/>
          </w:rPr>
          <w:t>15</w:t>
        </w:r>
        <w:r w:rsidR="00A85B79">
          <w:rPr>
            <w:webHidden/>
          </w:rPr>
          <w:fldChar w:fldCharType="end"/>
        </w:r>
      </w:hyperlink>
    </w:p>
    <w:p w:rsidR="00A85B79" w:rsidRDefault="006F3E55">
      <w:pPr>
        <w:pStyle w:val="TOC2"/>
        <w:rPr>
          <w:rFonts w:ascii="Calibri" w:hAnsi="Calibri"/>
          <w:sz w:val="22"/>
          <w:szCs w:val="22"/>
        </w:rPr>
      </w:pPr>
      <w:hyperlink w:anchor="_Toc217699245" w:history="1">
        <w:r w:rsidR="00A85B79" w:rsidRPr="00177D15">
          <w:rPr>
            <w:rStyle w:val="Hyperlink"/>
          </w:rPr>
          <w:t>A.3 Common Verb Pairs</w:t>
        </w:r>
        <w:r w:rsidR="00A85B79">
          <w:rPr>
            <w:webHidden/>
          </w:rPr>
          <w:tab/>
        </w:r>
        <w:r w:rsidR="00A85B79">
          <w:rPr>
            <w:webHidden/>
          </w:rPr>
          <w:fldChar w:fldCharType="begin"/>
        </w:r>
        <w:r w:rsidR="00A85B79">
          <w:rPr>
            <w:webHidden/>
          </w:rPr>
          <w:instrText xml:space="preserve"> PAGEREF _Toc217699245 \h </w:instrText>
        </w:r>
        <w:r w:rsidR="00A85B79">
          <w:rPr>
            <w:webHidden/>
          </w:rPr>
        </w:r>
        <w:r w:rsidR="00A85B79">
          <w:rPr>
            <w:webHidden/>
          </w:rPr>
          <w:fldChar w:fldCharType="separate"/>
        </w:r>
        <w:r w:rsidR="00A85B79">
          <w:rPr>
            <w:webHidden/>
          </w:rPr>
          <w:t>15</w:t>
        </w:r>
        <w:r w:rsidR="00A85B79">
          <w:rPr>
            <w:webHidden/>
          </w:rPr>
          <w:fldChar w:fldCharType="end"/>
        </w:r>
      </w:hyperlink>
    </w:p>
    <w:p w:rsidR="00A85B79" w:rsidRDefault="006F3E55">
      <w:pPr>
        <w:pStyle w:val="TOC2"/>
        <w:rPr>
          <w:rFonts w:ascii="Calibri" w:hAnsi="Calibri"/>
          <w:sz w:val="22"/>
          <w:szCs w:val="22"/>
        </w:rPr>
      </w:pPr>
      <w:hyperlink w:anchor="_Toc217699246" w:history="1">
        <w:r w:rsidR="00A85B79" w:rsidRPr="00177D15">
          <w:rPr>
            <w:rStyle w:val="Hyperlink"/>
          </w:rPr>
          <w:t>A.4 Common Qualifiers Suffixes</w:t>
        </w:r>
        <w:r w:rsidR="00A85B79">
          <w:rPr>
            <w:webHidden/>
          </w:rPr>
          <w:tab/>
        </w:r>
        <w:r w:rsidR="00A85B79">
          <w:rPr>
            <w:webHidden/>
          </w:rPr>
          <w:fldChar w:fldCharType="begin"/>
        </w:r>
        <w:r w:rsidR="00A85B79">
          <w:rPr>
            <w:webHidden/>
          </w:rPr>
          <w:instrText xml:space="preserve"> PAGEREF _Toc217699246 \h </w:instrText>
        </w:r>
        <w:r w:rsidR="00A85B79">
          <w:rPr>
            <w:webHidden/>
          </w:rPr>
        </w:r>
        <w:r w:rsidR="00A85B79">
          <w:rPr>
            <w:webHidden/>
          </w:rPr>
          <w:fldChar w:fldCharType="separate"/>
        </w:r>
        <w:r w:rsidR="00A85B79">
          <w:rPr>
            <w:webHidden/>
          </w:rPr>
          <w:t>15</w:t>
        </w:r>
        <w:r w:rsidR="00A85B79">
          <w:rPr>
            <w:webHidden/>
          </w:rPr>
          <w:fldChar w:fldCharType="end"/>
        </w:r>
      </w:hyperlink>
    </w:p>
    <w:p w:rsidR="00A85B79" w:rsidRDefault="006F3E55">
      <w:pPr>
        <w:pStyle w:val="TOC1"/>
        <w:rPr>
          <w:rFonts w:ascii="Calibri" w:hAnsi="Calibri"/>
          <w:b w:val="0"/>
          <w:sz w:val="22"/>
          <w:szCs w:val="22"/>
        </w:rPr>
      </w:pPr>
      <w:hyperlink w:anchor="_Toc217699247" w:history="1">
        <w:r w:rsidR="00A85B79" w:rsidRPr="00177D15">
          <w:rPr>
            <w:rStyle w:val="Hyperlink"/>
          </w:rPr>
          <w:t>Appendix B. References</w:t>
        </w:r>
        <w:r w:rsidR="00A85B79">
          <w:rPr>
            <w:webHidden/>
          </w:rPr>
          <w:tab/>
        </w:r>
        <w:r w:rsidR="00A85B79">
          <w:rPr>
            <w:webHidden/>
          </w:rPr>
          <w:fldChar w:fldCharType="begin"/>
        </w:r>
        <w:r w:rsidR="00A85B79">
          <w:rPr>
            <w:webHidden/>
          </w:rPr>
          <w:instrText xml:space="preserve"> PAGEREF _Toc217699247 \h </w:instrText>
        </w:r>
        <w:r w:rsidR="00A85B79">
          <w:rPr>
            <w:webHidden/>
          </w:rPr>
        </w:r>
        <w:r w:rsidR="00A85B79">
          <w:rPr>
            <w:webHidden/>
          </w:rPr>
          <w:fldChar w:fldCharType="separate"/>
        </w:r>
        <w:r w:rsidR="00A85B79">
          <w:rPr>
            <w:webHidden/>
          </w:rPr>
          <w:t>16</w:t>
        </w:r>
        <w:r w:rsidR="00A85B79">
          <w:rPr>
            <w:webHidden/>
          </w:rPr>
          <w:fldChar w:fldCharType="end"/>
        </w:r>
      </w:hyperlink>
    </w:p>
    <w:p w:rsidR="00A85B79" w:rsidRDefault="006F3E55">
      <w:pPr>
        <w:pStyle w:val="TOC1"/>
        <w:rPr>
          <w:rFonts w:ascii="Calibri" w:hAnsi="Calibri"/>
          <w:b w:val="0"/>
          <w:sz w:val="22"/>
          <w:szCs w:val="22"/>
        </w:rPr>
      </w:pPr>
      <w:hyperlink w:anchor="_Toc217699248" w:history="1">
        <w:r w:rsidR="00A85B79" w:rsidRPr="00177D15">
          <w:rPr>
            <w:rStyle w:val="Hyperlink"/>
          </w:rPr>
          <w:t>Revision History</w:t>
        </w:r>
        <w:r w:rsidR="00A85B79">
          <w:rPr>
            <w:webHidden/>
          </w:rPr>
          <w:tab/>
        </w:r>
        <w:r w:rsidR="00A85B79">
          <w:rPr>
            <w:webHidden/>
          </w:rPr>
          <w:fldChar w:fldCharType="begin"/>
        </w:r>
        <w:r w:rsidR="00A85B79">
          <w:rPr>
            <w:webHidden/>
          </w:rPr>
          <w:instrText xml:space="preserve"> PAGEREF _Toc217699248 \h </w:instrText>
        </w:r>
        <w:r w:rsidR="00A85B79">
          <w:rPr>
            <w:webHidden/>
          </w:rPr>
        </w:r>
        <w:r w:rsidR="00A85B79">
          <w:rPr>
            <w:webHidden/>
          </w:rPr>
          <w:fldChar w:fldCharType="separate"/>
        </w:r>
        <w:r w:rsidR="00A85B79">
          <w:rPr>
            <w:webHidden/>
          </w:rPr>
          <w:t>17</w:t>
        </w:r>
        <w:r w:rsidR="00A85B79">
          <w:rPr>
            <w:webHidden/>
          </w:rPr>
          <w:fldChar w:fldCharType="end"/>
        </w:r>
      </w:hyperlink>
    </w:p>
    <w:p w:rsidR="00D21E8E" w:rsidRDefault="00C933F8">
      <w:pPr>
        <w:pStyle w:val="Legalese"/>
      </w:pPr>
      <w:r>
        <w:rPr>
          <w:b/>
          <w:i w:val="0"/>
          <w:noProof/>
          <w:sz w:val="20"/>
        </w:rPr>
        <w:fldChar w:fldCharType="end"/>
      </w:r>
    </w:p>
    <w:p w:rsidR="00EF6E83" w:rsidRDefault="00EF6E83" w:rsidP="00317453">
      <w:pPr>
        <w:pStyle w:val="Bullet1"/>
        <w:numPr>
          <w:ilvl w:val="0"/>
          <w:numId w:val="0"/>
        </w:numPr>
      </w:pPr>
    </w:p>
    <w:p w:rsidR="00D21E8E" w:rsidRPr="004521C5" w:rsidRDefault="00D21E8E" w:rsidP="006E6263">
      <w:pPr>
        <w:pStyle w:val="Heading1"/>
        <w:rPr>
          <w:lang w:val="ru-RU"/>
        </w:rPr>
      </w:pPr>
      <w:bookmarkStart w:id="0" w:name="_Toc217699211"/>
      <w:r w:rsidRPr="004521C5">
        <w:rPr>
          <w:lang w:val="ru-RU"/>
        </w:rPr>
        <w:lastRenderedPageBreak/>
        <w:t>1</w:t>
      </w:r>
      <w:r w:rsidR="00CF74C9" w:rsidRPr="004521C5">
        <w:rPr>
          <w:lang w:val="ru-RU"/>
        </w:rPr>
        <w:t>.</w:t>
      </w:r>
      <w:r w:rsidRPr="004521C5">
        <w:rPr>
          <w:lang w:val="ru-RU"/>
        </w:rPr>
        <w:t xml:space="preserve"> </w:t>
      </w:r>
      <w:bookmarkEnd w:id="0"/>
      <w:r w:rsidR="004521C5">
        <w:rPr>
          <w:lang w:val="ru-RU"/>
        </w:rPr>
        <w:t>Введение</w:t>
      </w:r>
    </w:p>
    <w:p w:rsidR="006F3E55" w:rsidRDefault="006F3E55" w:rsidP="004521C5">
      <w:pPr>
        <w:rPr>
          <w:lang w:val="ru-RU"/>
        </w:rPr>
      </w:pPr>
      <w:bookmarkStart w:id="1" w:name="_Toc217699212"/>
      <w:bookmarkStart w:id="2" w:name="_Toc349447572"/>
      <w:r>
        <w:rPr>
          <w:lang w:val="ru-RU"/>
        </w:rPr>
        <w:t xml:space="preserve">В документе приводятся рекомендации по оформлению кода на языке </w:t>
      </w:r>
      <w:r>
        <w:t>C</w:t>
      </w:r>
      <w:r>
        <w:rPr>
          <w:lang w:val="ru-RU"/>
        </w:rPr>
        <w:t>#.</w:t>
      </w:r>
      <w:r w:rsidRPr="006F3E55">
        <w:rPr>
          <w:lang w:val="ru-RU"/>
        </w:rPr>
        <w:t xml:space="preserve"> </w:t>
      </w:r>
      <w:r>
        <w:rPr>
          <w:lang w:val="ru-RU"/>
        </w:rPr>
        <w:t xml:space="preserve">Нередко название подобных документов использует слово «стандарт». Автор считает что «рекомендация» является более подходящим словом так как термин стандарт подразумевает нечто сильно формализованное и практически неизменное. Стиль оформления кода является вопросом вкуса сформированным на основе опыта. Поэтому стили принятные на разных проектах могут сильно отличаться. </w:t>
      </w:r>
      <w:r w:rsidR="00AD08BA">
        <w:rPr>
          <w:lang w:val="ru-RU"/>
        </w:rPr>
        <w:t>Здравый смысл и командный дух важнее чем правила, которые можно изменить.</w:t>
      </w:r>
    </w:p>
    <w:p w:rsidR="00AD08BA" w:rsidRPr="00AD08BA" w:rsidRDefault="00AD08BA" w:rsidP="00AD08BA">
      <w:pPr>
        <w:ind w:left="720"/>
        <w:rPr>
          <w:i/>
          <w:lang w:val="ru-RU"/>
        </w:rPr>
      </w:pPr>
      <w:r w:rsidRPr="00AD08BA">
        <w:rPr>
          <w:i/>
          <w:lang w:val="ru-RU"/>
        </w:rPr>
        <w:t>Не важно какой именно стиль оформления кода вы применяете в своих проектах. Важно чтобы он был задокументирован и чтобы все члены команды следовали ему.</w:t>
      </w:r>
    </w:p>
    <w:p w:rsidR="004521C5" w:rsidRDefault="00CD6BA9" w:rsidP="004521C5">
      <w:pPr>
        <w:rPr>
          <w:lang w:val="ru-RU"/>
        </w:rPr>
      </w:pPr>
      <w:r>
        <w:rPr>
          <w:lang w:val="ru-RU"/>
        </w:rPr>
        <w:t>В</w:t>
      </w:r>
      <w:r w:rsidRPr="00CD6BA9">
        <w:rPr>
          <w:lang w:val="ru-RU"/>
        </w:rPr>
        <w:t xml:space="preserve"> </w:t>
      </w:r>
      <w:r>
        <w:rPr>
          <w:lang w:val="ru-RU"/>
        </w:rPr>
        <w:t>качестве</w:t>
      </w:r>
      <w:r w:rsidRPr="00CD6BA9">
        <w:rPr>
          <w:lang w:val="ru-RU"/>
        </w:rPr>
        <w:t xml:space="preserve"> </w:t>
      </w:r>
      <w:r>
        <w:rPr>
          <w:lang w:val="ru-RU"/>
        </w:rPr>
        <w:t>основы для создания данного документа послужил файл «</w:t>
      </w:r>
      <w:r w:rsidRPr="00CD6BA9">
        <w:rPr>
          <w:lang w:val="ru-RU"/>
        </w:rPr>
        <w:t>CSharp Coding Standards.doc</w:t>
      </w:r>
      <w:r>
        <w:rPr>
          <w:lang w:val="ru-RU"/>
        </w:rPr>
        <w:t xml:space="preserve">» из статьи </w:t>
      </w:r>
      <w:hyperlink r:id="rId8" w:history="1">
        <w:r w:rsidR="004521C5" w:rsidRPr="004521C5">
          <w:rPr>
            <w:rStyle w:val="Hyperlink"/>
          </w:rPr>
          <w:t>Holiday</w:t>
        </w:r>
        <w:r w:rsidR="004521C5" w:rsidRPr="00CD6BA9">
          <w:rPr>
            <w:rStyle w:val="Hyperlink"/>
            <w:lang w:val="ru-RU"/>
          </w:rPr>
          <w:t xml:space="preserve"> </w:t>
        </w:r>
        <w:r w:rsidR="004521C5" w:rsidRPr="004521C5">
          <w:rPr>
            <w:rStyle w:val="Hyperlink"/>
          </w:rPr>
          <w:t>Goodie</w:t>
        </w:r>
        <w:r w:rsidR="004521C5" w:rsidRPr="00CD6BA9">
          <w:rPr>
            <w:rStyle w:val="Hyperlink"/>
            <w:lang w:val="ru-RU"/>
          </w:rPr>
          <w:t xml:space="preserve"> </w:t>
        </w:r>
        <w:r w:rsidR="004521C5" w:rsidRPr="004521C5">
          <w:rPr>
            <w:rStyle w:val="Hyperlink"/>
          </w:rPr>
          <w:t>Bag</w:t>
        </w:r>
        <w:r w:rsidR="004521C5" w:rsidRPr="00CD6BA9">
          <w:rPr>
            <w:rStyle w:val="Hyperlink"/>
            <w:lang w:val="ru-RU"/>
          </w:rPr>
          <w:t xml:space="preserve">: </w:t>
        </w:r>
        <w:r w:rsidR="004521C5" w:rsidRPr="004521C5">
          <w:rPr>
            <w:rStyle w:val="Hyperlink"/>
          </w:rPr>
          <w:t>Free</w:t>
        </w:r>
        <w:r w:rsidR="004521C5" w:rsidRPr="00CD6BA9">
          <w:rPr>
            <w:rStyle w:val="Hyperlink"/>
            <w:lang w:val="ru-RU"/>
          </w:rPr>
          <w:t xml:space="preserve"> </w:t>
        </w:r>
        <w:r w:rsidR="004521C5" w:rsidRPr="004521C5">
          <w:rPr>
            <w:rStyle w:val="Hyperlink"/>
          </w:rPr>
          <w:t>C</w:t>
        </w:r>
        <w:r w:rsidR="004521C5" w:rsidRPr="00CD6BA9">
          <w:rPr>
            <w:rStyle w:val="Hyperlink"/>
            <w:lang w:val="ru-RU"/>
          </w:rPr>
          <w:t xml:space="preserve"># </w:t>
        </w:r>
        <w:r w:rsidR="004521C5" w:rsidRPr="004521C5">
          <w:rPr>
            <w:rStyle w:val="Hyperlink"/>
          </w:rPr>
          <w:t>and</w:t>
        </w:r>
        <w:r w:rsidR="004521C5" w:rsidRPr="00CD6BA9">
          <w:rPr>
            <w:rStyle w:val="Hyperlink"/>
            <w:lang w:val="ru-RU"/>
          </w:rPr>
          <w:t xml:space="preserve"> </w:t>
        </w:r>
        <w:r w:rsidR="004521C5" w:rsidRPr="004521C5">
          <w:rPr>
            <w:rStyle w:val="Hyperlink"/>
          </w:rPr>
          <w:t>VB</w:t>
        </w:r>
        <w:r w:rsidR="004521C5" w:rsidRPr="00CD6BA9">
          <w:rPr>
            <w:rStyle w:val="Hyperlink"/>
            <w:lang w:val="ru-RU"/>
          </w:rPr>
          <w:t xml:space="preserve"> </w:t>
        </w:r>
        <w:r w:rsidR="004521C5" w:rsidRPr="004521C5">
          <w:rPr>
            <w:rStyle w:val="Hyperlink"/>
          </w:rPr>
          <w:t>Coding</w:t>
        </w:r>
        <w:r w:rsidR="004521C5" w:rsidRPr="00CD6BA9">
          <w:rPr>
            <w:rStyle w:val="Hyperlink"/>
            <w:lang w:val="ru-RU"/>
          </w:rPr>
          <w:t xml:space="preserve"> </w:t>
        </w:r>
        <w:r w:rsidR="004521C5" w:rsidRPr="004521C5">
          <w:rPr>
            <w:rStyle w:val="Hyperlink"/>
          </w:rPr>
          <w:t>Standards</w:t>
        </w:r>
        <w:r w:rsidR="004521C5" w:rsidRPr="00CD6BA9">
          <w:rPr>
            <w:rStyle w:val="Hyperlink"/>
            <w:lang w:val="ru-RU"/>
          </w:rPr>
          <w:t xml:space="preserve"> </w:t>
        </w:r>
        <w:r w:rsidR="004521C5" w:rsidRPr="004521C5">
          <w:rPr>
            <w:rStyle w:val="Hyperlink"/>
          </w:rPr>
          <w:t>Reference</w:t>
        </w:r>
        <w:r w:rsidR="004521C5" w:rsidRPr="00CD6BA9">
          <w:rPr>
            <w:rStyle w:val="Hyperlink"/>
            <w:lang w:val="ru-RU"/>
          </w:rPr>
          <w:t xml:space="preserve"> </w:t>
        </w:r>
        <w:r w:rsidR="004521C5" w:rsidRPr="004521C5">
          <w:rPr>
            <w:rStyle w:val="Hyperlink"/>
          </w:rPr>
          <w:t>D</w:t>
        </w:r>
        <w:r w:rsidR="004521C5" w:rsidRPr="004521C5">
          <w:rPr>
            <w:rStyle w:val="Hyperlink"/>
          </w:rPr>
          <w:t>ocuments</w:t>
        </w:r>
      </w:hyperlink>
      <w:r w:rsidR="004521C5" w:rsidRPr="00CD6BA9">
        <w:rPr>
          <w:lang w:val="ru-RU"/>
        </w:rPr>
        <w:t>.</w:t>
      </w:r>
    </w:p>
    <w:p w:rsidR="00D21E8E" w:rsidRPr="00CD6BA9" w:rsidRDefault="00D21E8E" w:rsidP="0028563B">
      <w:pPr>
        <w:pStyle w:val="Heading2"/>
        <w:rPr>
          <w:lang w:val="ru-RU"/>
        </w:rPr>
      </w:pPr>
      <w:r w:rsidRPr="00CD6BA9">
        <w:rPr>
          <w:lang w:val="ru-RU"/>
        </w:rPr>
        <w:t>1.</w:t>
      </w:r>
      <w:r w:rsidR="004521C5" w:rsidRPr="00CD6BA9">
        <w:rPr>
          <w:lang w:val="ru-RU"/>
        </w:rPr>
        <w:t>1</w:t>
      </w:r>
      <w:r w:rsidRPr="00CD6BA9">
        <w:rPr>
          <w:lang w:val="ru-RU"/>
        </w:rPr>
        <w:t xml:space="preserve"> </w:t>
      </w:r>
      <w:r>
        <w:t>Purpose</w:t>
      </w:r>
      <w:bookmarkEnd w:id="1"/>
    </w:p>
    <w:p w:rsidR="001A6732" w:rsidRPr="001A6732" w:rsidRDefault="00D21E8E">
      <w:pPr>
        <w:pStyle w:val="Body-noindent"/>
        <w:rPr>
          <w:lang w:val="ru-RU"/>
        </w:rPr>
      </w:pPr>
      <w:r>
        <w:t xml:space="preserve">The purpose of this document is to </w:t>
      </w:r>
      <w:r w:rsidR="001D3EE0">
        <w:t xml:space="preserve">provide coding </w:t>
      </w:r>
      <w:r w:rsidR="004626F2">
        <w:t>style</w:t>
      </w:r>
      <w:r w:rsidR="00B06BDF">
        <w:t xml:space="preserve"> </w:t>
      </w:r>
      <w:r w:rsidR="00303636">
        <w:t xml:space="preserve">standards </w:t>
      </w:r>
      <w:r w:rsidR="001D3EE0">
        <w:t xml:space="preserve">for the development of </w:t>
      </w:r>
      <w:r w:rsidR="007A041E">
        <w:t>source code</w:t>
      </w:r>
      <w:r w:rsidR="004F2AB3">
        <w:t xml:space="preserve"> written in C#</w:t>
      </w:r>
      <w:r w:rsidR="001D3EE0">
        <w:t xml:space="preserve">. </w:t>
      </w:r>
      <w:r w:rsidR="00A5537B">
        <w:t xml:space="preserve">Adhering to a coding </w:t>
      </w:r>
      <w:r w:rsidR="006C287A">
        <w:t xml:space="preserve">style </w:t>
      </w:r>
      <w:r w:rsidR="00A5537B">
        <w:t xml:space="preserve">standard </w:t>
      </w:r>
      <w:r w:rsidR="00384BFC">
        <w:t xml:space="preserve">is an industry </w:t>
      </w:r>
      <w:r w:rsidR="000E7BA0">
        <w:t xml:space="preserve">proven </w:t>
      </w:r>
      <w:r w:rsidR="00384BFC">
        <w:t>best-practice for making</w:t>
      </w:r>
      <w:r w:rsidR="00A5537B">
        <w:t xml:space="preserve"> team development more efficient and </w:t>
      </w:r>
      <w:r w:rsidR="00384BFC">
        <w:t xml:space="preserve">application </w:t>
      </w:r>
      <w:r w:rsidR="00A5537B">
        <w:t>maintenance</w:t>
      </w:r>
      <w:r w:rsidR="00887E4E">
        <w:t xml:space="preserve"> more cost-effective</w:t>
      </w:r>
      <w:r w:rsidR="00A5537B">
        <w:t xml:space="preserve">. </w:t>
      </w:r>
      <w:r w:rsidR="001D3EE0">
        <w:t xml:space="preserve">While not </w:t>
      </w:r>
      <w:r>
        <w:t>comprehensive</w:t>
      </w:r>
      <w:r w:rsidR="001D3EE0">
        <w:t xml:space="preserve">, these </w:t>
      </w:r>
      <w:r w:rsidR="004F2AB3">
        <w:t xml:space="preserve">guidelines </w:t>
      </w:r>
      <w:r w:rsidR="001D3EE0">
        <w:t xml:space="preserve">represent the minimum level of </w:t>
      </w:r>
      <w:r w:rsidR="004D5A35">
        <w:t xml:space="preserve">standardization </w:t>
      </w:r>
      <w:r w:rsidR="000A7E33">
        <w:t xml:space="preserve">expected in the </w:t>
      </w:r>
      <w:r w:rsidR="00C9285A">
        <w:t xml:space="preserve">source code </w:t>
      </w:r>
      <w:r w:rsidR="000A7E33">
        <w:t xml:space="preserve">of </w:t>
      </w:r>
      <w:r w:rsidR="00490AC8">
        <w:t>pro</w:t>
      </w:r>
      <w:r w:rsidR="004F2AB3">
        <w:t xml:space="preserve">jects written </w:t>
      </w:r>
      <w:r w:rsidR="000A7E33">
        <w:t xml:space="preserve">in </w:t>
      </w:r>
      <w:r w:rsidR="004F2AB3">
        <w:t>C#</w:t>
      </w:r>
      <w:r>
        <w:t>.</w:t>
      </w:r>
      <w:r w:rsidR="0097486B">
        <w:t xml:space="preserve"> </w:t>
      </w:r>
    </w:p>
    <w:p w:rsidR="00D21E8E" w:rsidRDefault="00D21E8E" w:rsidP="0028563B">
      <w:pPr>
        <w:pStyle w:val="Heading2"/>
      </w:pPr>
      <w:bookmarkStart w:id="3" w:name="_Toc217699213"/>
      <w:r>
        <w:t>1.</w:t>
      </w:r>
      <w:r w:rsidR="004521C5">
        <w:t>2</w:t>
      </w:r>
      <w:r>
        <w:t xml:space="preserve"> Scope</w:t>
      </w:r>
      <w:bookmarkEnd w:id="3"/>
    </w:p>
    <w:p w:rsidR="00D21E8E" w:rsidRDefault="002144D6" w:rsidP="00BF3AA0">
      <w:pPr>
        <w:pStyle w:val="Bullet1"/>
        <w:numPr>
          <w:ilvl w:val="0"/>
          <w:numId w:val="0"/>
        </w:numPr>
      </w:pPr>
      <w:r>
        <w:t xml:space="preserve">This document provides guidance on </w:t>
      </w:r>
      <w:r w:rsidR="00C9285A">
        <w:t xml:space="preserve">the </w:t>
      </w:r>
      <w:r>
        <w:t>formatting, commenting, naming, and programming style</w:t>
      </w:r>
      <w:r w:rsidR="00E15931">
        <w:t xml:space="preserve"> </w:t>
      </w:r>
      <w:r w:rsidR="00C9285A">
        <w:t xml:space="preserve">of C# source code </w:t>
      </w:r>
      <w:r w:rsidR="00E15931">
        <w:t>and is applicable</w:t>
      </w:r>
      <w:r w:rsidR="00C9285A">
        <w:t xml:space="preserve"> to </w:t>
      </w:r>
      <w:r w:rsidR="00453466">
        <w:t>component libraries. web services, web sites, and rich client</w:t>
      </w:r>
      <w:r w:rsidR="00217094">
        <w:t xml:space="preserve"> applications</w:t>
      </w:r>
      <w:r w:rsidR="00453466">
        <w:t>.</w:t>
      </w:r>
    </w:p>
    <w:p w:rsidR="00B266F9" w:rsidRDefault="00B266F9" w:rsidP="00B266F9">
      <w:pPr>
        <w:pStyle w:val="Heading2"/>
      </w:pPr>
      <w:bookmarkStart w:id="4" w:name="_Toc217699214"/>
      <w:r>
        <w:t>1.</w:t>
      </w:r>
      <w:r w:rsidR="004521C5">
        <w:t>3</w:t>
      </w:r>
      <w:r>
        <w:t xml:space="preserve"> Document Conventions</w:t>
      </w:r>
      <w:bookmarkEnd w:id="4"/>
    </w:p>
    <w:p w:rsidR="00B266F9" w:rsidRDefault="00F90B5A" w:rsidP="00B266F9">
      <w:pPr>
        <w:pStyle w:val="Body-noindent"/>
      </w:pPr>
      <w:r>
        <w:t xml:space="preserve">Example code is shown using the </w:t>
      </w:r>
      <w:r w:rsidR="009046C9" w:rsidRPr="009046C9">
        <w:rPr>
          <w:rStyle w:val="CodeChar0"/>
        </w:rPr>
        <w:t>Code</w:t>
      </w:r>
      <w:r>
        <w:t xml:space="preserve"> font and </w:t>
      </w:r>
      <w:r w:rsidR="00CB4468">
        <w:t>sh</w:t>
      </w:r>
      <w:r>
        <w:t>ows syntax as it would be color coded in Visual Studio’s code editor.</w:t>
      </w:r>
    </w:p>
    <w:p w:rsidR="005512A6" w:rsidRPr="004521C5" w:rsidRDefault="005512A6" w:rsidP="005512A6">
      <w:pPr>
        <w:pStyle w:val="Heading2"/>
        <w:rPr>
          <w:lang w:val="ru-RU"/>
        </w:rPr>
      </w:pPr>
      <w:bookmarkStart w:id="5" w:name="_Toc217699215"/>
      <w:r>
        <w:t>1.</w:t>
      </w:r>
      <w:r w:rsidR="004521C5">
        <w:t>4</w:t>
      </w:r>
      <w:r>
        <w:t xml:space="preserve"> </w:t>
      </w:r>
      <w:bookmarkEnd w:id="5"/>
      <w:r w:rsidR="004521C5">
        <w:rPr>
          <w:lang w:val="ru-RU"/>
        </w:rPr>
        <w:t>Обратная связь</w:t>
      </w:r>
    </w:p>
    <w:p w:rsidR="001A6732" w:rsidRPr="001A6732" w:rsidRDefault="005512A6" w:rsidP="005512A6">
      <w:pPr>
        <w:pStyle w:val="Body-noindent"/>
        <w:rPr>
          <w:lang w:val="ru-RU"/>
        </w:rPr>
      </w:pPr>
      <w:r>
        <w:t xml:space="preserve">Feedback on these guidelines is </w:t>
      </w:r>
      <w:r w:rsidR="0085750C">
        <w:t xml:space="preserve">highly </w:t>
      </w:r>
      <w:r>
        <w:t>encouraged. Please send any questions</w:t>
      </w:r>
      <w:r w:rsidR="001D0D7B">
        <w:t xml:space="preserve"> </w:t>
      </w:r>
      <w:r>
        <w:t xml:space="preserve">or comments to your </w:t>
      </w:r>
      <w:r w:rsidR="003F166A">
        <w:t>application architect.</w:t>
      </w:r>
    </w:p>
    <w:p w:rsidR="00820E99" w:rsidRDefault="00820E99" w:rsidP="00FB54FF">
      <w:pPr>
        <w:pStyle w:val="Bullet1"/>
        <w:numPr>
          <w:ilvl w:val="0"/>
          <w:numId w:val="0"/>
        </w:numPr>
      </w:pPr>
    </w:p>
    <w:p w:rsidR="00C5123B" w:rsidRPr="004521C5" w:rsidRDefault="00C5123B" w:rsidP="00820E99">
      <w:pPr>
        <w:pStyle w:val="Heading1"/>
        <w:rPr>
          <w:lang w:val="ru-RU"/>
        </w:rPr>
      </w:pPr>
      <w:bookmarkStart w:id="6" w:name="_Toc217699216"/>
      <w:r w:rsidRPr="004521C5">
        <w:rPr>
          <w:lang w:val="ru-RU"/>
        </w:rPr>
        <w:lastRenderedPageBreak/>
        <w:t>2</w:t>
      </w:r>
      <w:r w:rsidR="00CF74C9" w:rsidRPr="004521C5">
        <w:rPr>
          <w:lang w:val="ru-RU"/>
        </w:rPr>
        <w:t>.</w:t>
      </w:r>
      <w:r w:rsidRPr="004521C5">
        <w:rPr>
          <w:lang w:val="ru-RU"/>
        </w:rPr>
        <w:t xml:space="preserve"> </w:t>
      </w:r>
      <w:r w:rsidR="004521C5">
        <w:rPr>
          <w:lang w:val="ru-RU"/>
        </w:rPr>
        <w:t xml:space="preserve">«Золотые» правила </w:t>
      </w:r>
      <w:r w:rsidR="00240155">
        <w:t>C</w:t>
      </w:r>
      <w:r w:rsidR="00240155" w:rsidRPr="004521C5">
        <w:rPr>
          <w:lang w:val="ru-RU"/>
        </w:rPr>
        <w:t>#</w:t>
      </w:r>
      <w:bookmarkEnd w:id="6"/>
    </w:p>
    <w:p w:rsidR="00C5123B" w:rsidRDefault="004521C5" w:rsidP="00C5123B">
      <w:pPr>
        <w:pStyle w:val="Body-noindent"/>
      </w:pPr>
      <w:r>
        <w:rPr>
          <w:lang w:val="ru-RU"/>
        </w:rPr>
        <w:t>Нижеследующие</w:t>
      </w:r>
      <w:r w:rsidRPr="004521C5">
        <w:t xml:space="preserve"> </w:t>
      </w:r>
      <w:r>
        <w:rPr>
          <w:lang w:val="ru-RU"/>
        </w:rPr>
        <w:t>рекомендации</w:t>
      </w:r>
      <w:r>
        <w:t xml:space="preserve"> </w:t>
      </w:r>
      <w:r>
        <w:rPr>
          <w:lang w:val="ru-RU"/>
        </w:rPr>
        <w:t>являются</w:t>
      </w:r>
      <w:r w:rsidRPr="004521C5">
        <w:t xml:space="preserve"> </w:t>
      </w:r>
      <w:r>
        <w:rPr>
          <w:lang w:val="ru-RU"/>
        </w:rPr>
        <w:t>универсальными</w:t>
      </w:r>
      <w:r w:rsidRPr="004521C5">
        <w:t xml:space="preserve"> </w:t>
      </w:r>
      <w:r w:rsidR="00480FB6">
        <w:t xml:space="preserve">The following </w:t>
      </w:r>
      <w:r w:rsidR="001B6CCF">
        <w:t xml:space="preserve">guidelines </w:t>
      </w:r>
      <w:r w:rsidR="00480FB6">
        <w:t xml:space="preserve">are </w:t>
      </w:r>
      <w:r w:rsidR="001B6CCF">
        <w:t xml:space="preserve">applicable to all aspects </w:t>
      </w:r>
      <w:r w:rsidR="00B45CFD">
        <w:t xml:space="preserve">C# </w:t>
      </w:r>
      <w:r w:rsidR="0047646D">
        <w:t>development</w:t>
      </w:r>
      <w:r w:rsidR="00480FB6">
        <w:t>:</w:t>
      </w:r>
    </w:p>
    <w:p w:rsidR="009C6040" w:rsidRPr="00F003FA" w:rsidRDefault="004521C5" w:rsidP="00887E4E">
      <w:pPr>
        <w:pStyle w:val="Bullet1"/>
        <w:spacing w:after="160" w:line="240" w:lineRule="auto"/>
        <w:ind w:left="274" w:hanging="274"/>
      </w:pPr>
      <w:r>
        <w:rPr>
          <w:lang w:val="ru-RU"/>
        </w:rPr>
        <w:t>Следуйте</w:t>
      </w:r>
      <w:r w:rsidRPr="004521C5">
        <w:rPr>
          <w:lang w:val="ru-RU"/>
        </w:rPr>
        <w:t xml:space="preserve"> </w:t>
      </w:r>
      <w:r>
        <w:rPr>
          <w:lang w:val="ru-RU"/>
        </w:rPr>
        <w:t>правилам</w:t>
      </w:r>
      <w:r w:rsidRPr="004521C5">
        <w:rPr>
          <w:lang w:val="ru-RU"/>
        </w:rPr>
        <w:t xml:space="preserve"> </w:t>
      </w:r>
      <w:r>
        <w:rPr>
          <w:lang w:val="ru-RU"/>
        </w:rPr>
        <w:t>оформления</w:t>
      </w:r>
      <w:r w:rsidRPr="004521C5">
        <w:rPr>
          <w:lang w:val="ru-RU"/>
        </w:rPr>
        <w:t xml:space="preserve"> </w:t>
      </w:r>
      <w:r>
        <w:rPr>
          <w:lang w:val="ru-RU"/>
        </w:rPr>
        <w:t>ранее написанного кода.</w:t>
      </w:r>
      <w:r w:rsidRPr="004521C5">
        <w:rPr>
          <w:lang w:val="ru-RU"/>
        </w:rPr>
        <w:t xml:space="preserve"> </w:t>
      </w:r>
      <w:r>
        <w:rPr>
          <w:lang w:val="ru-RU"/>
        </w:rPr>
        <w:t>Стремитесь</w:t>
      </w:r>
      <w:r w:rsidRPr="00CD6BA9">
        <w:rPr>
          <w:lang w:val="ru-RU"/>
        </w:rPr>
        <w:t xml:space="preserve"> </w:t>
      </w:r>
      <w:r w:rsidR="00CD6BA9">
        <w:rPr>
          <w:lang w:val="ru-RU"/>
        </w:rPr>
        <w:t xml:space="preserve">к сохранению единого стиля в одном приложении. </w:t>
      </w:r>
      <w:r w:rsidR="009D2CFA">
        <w:rPr>
          <w:lang w:val="ru-RU"/>
        </w:rPr>
        <w:t>Использование разных стилей в одном проекте затрудняет командную работу!</w:t>
      </w:r>
    </w:p>
    <w:p w:rsidR="00C5123B" w:rsidRDefault="00C5123B" w:rsidP="00887E4E">
      <w:pPr>
        <w:pStyle w:val="Bullet1"/>
        <w:spacing w:after="160" w:line="240" w:lineRule="auto"/>
        <w:ind w:left="274" w:hanging="274"/>
      </w:pPr>
      <w:r>
        <w:t>Make code as simple and readable as possible.</w:t>
      </w:r>
      <w:r w:rsidR="008F6D61">
        <w:t xml:space="preserve"> Assume that someone else will be reading </w:t>
      </w:r>
      <w:r w:rsidR="00240155">
        <w:t xml:space="preserve">your </w:t>
      </w:r>
      <w:r w:rsidR="008F6D61">
        <w:t>code.</w:t>
      </w:r>
    </w:p>
    <w:p w:rsidR="00EF726F" w:rsidRDefault="00EF726F" w:rsidP="00887E4E">
      <w:pPr>
        <w:pStyle w:val="Bullet1"/>
        <w:spacing w:after="160" w:line="240" w:lineRule="auto"/>
        <w:ind w:left="274" w:hanging="274"/>
      </w:pPr>
      <w:r>
        <w:t>Prefer small cohesive classes and methods to large monolithic ones.</w:t>
      </w:r>
      <w:r w:rsidR="00094DB8">
        <w:t xml:space="preserve"> </w:t>
      </w:r>
    </w:p>
    <w:p w:rsidR="00D75C46" w:rsidRDefault="00D75C46" w:rsidP="00887E4E">
      <w:pPr>
        <w:pStyle w:val="Bullet1"/>
        <w:spacing w:after="160" w:line="240" w:lineRule="auto"/>
        <w:ind w:left="274" w:hanging="274"/>
      </w:pPr>
      <w:r>
        <w:t xml:space="preserve">Use </w:t>
      </w:r>
      <w:r w:rsidR="009046C9">
        <w:t xml:space="preserve">a </w:t>
      </w:r>
      <w:r>
        <w:t xml:space="preserve">separate file for each class, struct, interface, enumeration, and </w:t>
      </w:r>
      <w:smartTag w:uri="urn:schemas-microsoft-com:office:smarttags" w:element="State">
        <w:smartTag w:uri="urn:schemas-microsoft-com:office:smarttags" w:element="place">
          <w:r>
            <w:t>del</w:t>
          </w:r>
        </w:smartTag>
      </w:smartTag>
      <w:r>
        <w:t>egate with the exception of those nested within another class.</w:t>
      </w:r>
    </w:p>
    <w:p w:rsidR="003E668A" w:rsidRDefault="003E668A" w:rsidP="00887E4E">
      <w:pPr>
        <w:pStyle w:val="Bullet1"/>
        <w:spacing w:after="160" w:line="240" w:lineRule="auto"/>
        <w:ind w:left="274" w:hanging="274"/>
      </w:pPr>
      <w:r>
        <w:t>Write the comments first. When writing a new method, write the comments for each step the method will perform before coding a single statement. These comments will become the headings for each block of code that gets implemented.</w:t>
      </w:r>
    </w:p>
    <w:p w:rsidR="00C5123B" w:rsidRDefault="00C5123B" w:rsidP="00887E4E">
      <w:pPr>
        <w:pStyle w:val="Bullet1"/>
        <w:spacing w:after="160" w:line="240" w:lineRule="auto"/>
        <w:ind w:left="274" w:hanging="274"/>
      </w:pPr>
      <w:r>
        <w:t xml:space="preserve">Use </w:t>
      </w:r>
      <w:r w:rsidRPr="00746C69">
        <w:t>liberal</w:t>
      </w:r>
      <w:r>
        <w:t xml:space="preserve">, </w:t>
      </w:r>
      <w:r w:rsidRPr="00746C69">
        <w:t>meaningful</w:t>
      </w:r>
      <w:r>
        <w:t xml:space="preserve"> comments with</w:t>
      </w:r>
      <w:r w:rsidR="00887E4E">
        <w:t>in</w:t>
      </w:r>
      <w:r>
        <w:t xml:space="preserve"> each class, method, and </w:t>
      </w:r>
      <w:r w:rsidR="00C76A0B">
        <w:t xml:space="preserve">block of code </w:t>
      </w:r>
      <w:r w:rsidR="009046C9">
        <w:t xml:space="preserve">to </w:t>
      </w:r>
      <w:r>
        <w:t xml:space="preserve">document the </w:t>
      </w:r>
      <w:r w:rsidRPr="00746C69">
        <w:rPr>
          <w:b/>
        </w:rPr>
        <w:t>purpose</w:t>
      </w:r>
      <w:r>
        <w:t xml:space="preserve"> of the code.</w:t>
      </w:r>
    </w:p>
    <w:p w:rsidR="00011358" w:rsidRPr="001D391B" w:rsidRDefault="001D391B" w:rsidP="00011358">
      <w:pPr>
        <w:pStyle w:val="Bullet1"/>
        <w:spacing w:after="160" w:line="240" w:lineRule="auto"/>
        <w:ind w:left="274" w:hanging="274"/>
        <w:rPr>
          <w:lang w:val="ru-RU"/>
        </w:rPr>
      </w:pPr>
      <w:r>
        <w:rPr>
          <w:lang w:val="ru-RU"/>
        </w:rPr>
        <w:t>Отмечайте</w:t>
      </w:r>
      <w:r w:rsidRPr="001D391B">
        <w:rPr>
          <w:lang w:val="ru-RU"/>
        </w:rPr>
        <w:t xml:space="preserve"> </w:t>
      </w:r>
      <w:r>
        <w:rPr>
          <w:lang w:val="ru-RU"/>
        </w:rPr>
        <w:t>незаконченный</w:t>
      </w:r>
      <w:r w:rsidRPr="001D391B">
        <w:rPr>
          <w:lang w:val="ru-RU"/>
        </w:rPr>
        <w:t xml:space="preserve"> </w:t>
      </w:r>
      <w:r>
        <w:rPr>
          <w:lang w:val="ru-RU"/>
        </w:rPr>
        <w:t>код</w:t>
      </w:r>
      <w:r w:rsidRPr="001D391B">
        <w:rPr>
          <w:lang w:val="ru-RU"/>
        </w:rPr>
        <w:t xml:space="preserve"> </w:t>
      </w:r>
      <w:r>
        <w:rPr>
          <w:lang w:val="ru-RU"/>
        </w:rPr>
        <w:t>с</w:t>
      </w:r>
      <w:r w:rsidRPr="001D391B">
        <w:rPr>
          <w:lang w:val="ru-RU"/>
        </w:rPr>
        <w:t xml:space="preserve"> </w:t>
      </w:r>
      <w:r>
        <w:rPr>
          <w:lang w:val="ru-RU"/>
        </w:rPr>
        <w:t>помощью</w:t>
      </w:r>
      <w:r w:rsidR="00011358" w:rsidRPr="001D391B">
        <w:rPr>
          <w:lang w:val="ru-RU"/>
        </w:rPr>
        <w:t xml:space="preserve"> </w:t>
      </w:r>
      <w:r w:rsidR="00011358" w:rsidRPr="001D391B">
        <w:rPr>
          <w:rStyle w:val="CodeChar0"/>
          <w:color w:val="008000"/>
          <w:lang w:val="ru-RU"/>
        </w:rPr>
        <w:t>//</w:t>
      </w:r>
      <w:r w:rsidR="002B57F5" w:rsidRPr="001D391B">
        <w:rPr>
          <w:rStyle w:val="CodeChar0"/>
          <w:color w:val="008000"/>
          <w:lang w:val="ru-RU"/>
        </w:rPr>
        <w:t xml:space="preserve"> </w:t>
      </w:r>
      <w:r w:rsidR="00011358" w:rsidRPr="00B2360E">
        <w:rPr>
          <w:rStyle w:val="CodeChar0"/>
          <w:color w:val="008000"/>
        </w:rPr>
        <w:t>TODO</w:t>
      </w:r>
      <w:r w:rsidR="00011358" w:rsidRPr="001D391B">
        <w:rPr>
          <w:rStyle w:val="CodeChar0"/>
          <w:color w:val="008000"/>
          <w:lang w:val="ru-RU"/>
        </w:rPr>
        <w:t>:</w:t>
      </w:r>
      <w:r w:rsidR="00011358" w:rsidRPr="001D391B">
        <w:rPr>
          <w:lang w:val="ru-RU"/>
        </w:rPr>
        <w:t xml:space="preserve"> </w:t>
      </w:r>
      <w:r>
        <w:rPr>
          <w:lang w:val="ru-RU"/>
        </w:rPr>
        <w:t>комментариев</w:t>
      </w:r>
      <w:r w:rsidRPr="001D391B">
        <w:rPr>
          <w:lang w:val="ru-RU"/>
        </w:rPr>
        <w:t xml:space="preserve"> </w:t>
      </w:r>
      <w:r>
        <w:rPr>
          <w:lang w:val="ru-RU"/>
        </w:rPr>
        <w:t>так</w:t>
      </w:r>
      <w:r w:rsidRPr="001D391B">
        <w:rPr>
          <w:lang w:val="ru-RU"/>
        </w:rPr>
        <w:t xml:space="preserve"> </w:t>
      </w:r>
      <w:r>
        <w:rPr>
          <w:lang w:val="ru-RU"/>
        </w:rPr>
        <w:t>как</w:t>
      </w:r>
      <w:r w:rsidRPr="001D391B">
        <w:rPr>
          <w:lang w:val="ru-RU"/>
        </w:rPr>
        <w:t xml:space="preserve"> </w:t>
      </w:r>
      <w:r>
        <w:rPr>
          <w:lang w:val="ru-RU"/>
        </w:rPr>
        <w:t>при</w:t>
      </w:r>
      <w:r w:rsidRPr="001D391B">
        <w:rPr>
          <w:lang w:val="ru-RU"/>
        </w:rPr>
        <w:t xml:space="preserve"> </w:t>
      </w:r>
      <w:r>
        <w:rPr>
          <w:lang w:val="ru-RU"/>
        </w:rPr>
        <w:t>одновременной</w:t>
      </w:r>
      <w:r w:rsidRPr="001D391B">
        <w:rPr>
          <w:lang w:val="ru-RU"/>
        </w:rPr>
        <w:t xml:space="preserve"> </w:t>
      </w:r>
      <w:r>
        <w:rPr>
          <w:lang w:val="ru-RU"/>
        </w:rPr>
        <w:t>работе</w:t>
      </w:r>
      <w:r w:rsidR="00011358" w:rsidRPr="001D391B">
        <w:rPr>
          <w:lang w:val="ru-RU"/>
        </w:rPr>
        <w:t xml:space="preserve"> </w:t>
      </w:r>
      <w:r>
        <w:rPr>
          <w:lang w:val="ru-RU"/>
        </w:rPr>
        <w:t>над</w:t>
      </w:r>
      <w:r w:rsidRPr="001D391B">
        <w:rPr>
          <w:lang w:val="ru-RU"/>
        </w:rPr>
        <w:t xml:space="preserve"> </w:t>
      </w:r>
      <w:r>
        <w:rPr>
          <w:lang w:val="ru-RU"/>
        </w:rPr>
        <w:t>большим</w:t>
      </w:r>
      <w:r w:rsidRPr="001D391B">
        <w:rPr>
          <w:lang w:val="ru-RU"/>
        </w:rPr>
        <w:t xml:space="preserve"> </w:t>
      </w:r>
      <w:r>
        <w:rPr>
          <w:lang w:val="ru-RU"/>
        </w:rPr>
        <w:t>количеством</w:t>
      </w:r>
      <w:r w:rsidRPr="001D391B">
        <w:rPr>
          <w:lang w:val="ru-RU"/>
        </w:rPr>
        <w:t xml:space="preserve"> </w:t>
      </w:r>
      <w:r>
        <w:rPr>
          <w:lang w:val="ru-RU"/>
        </w:rPr>
        <w:t>классов</w:t>
      </w:r>
      <w:r w:rsidRPr="001D391B">
        <w:rPr>
          <w:lang w:val="ru-RU"/>
        </w:rPr>
        <w:t xml:space="preserve"> </w:t>
      </w:r>
      <w:r>
        <w:rPr>
          <w:lang w:val="ru-RU"/>
        </w:rPr>
        <w:t>легко</w:t>
      </w:r>
      <w:r w:rsidRPr="001D391B">
        <w:rPr>
          <w:lang w:val="ru-RU"/>
        </w:rPr>
        <w:t xml:space="preserve"> </w:t>
      </w:r>
      <w:r>
        <w:rPr>
          <w:lang w:val="ru-RU"/>
        </w:rPr>
        <w:t>потерять нить размышлений</w:t>
      </w:r>
      <w:r w:rsidRPr="001D391B">
        <w:rPr>
          <w:lang w:val="ru-RU"/>
        </w:rPr>
        <w:t>.</w:t>
      </w:r>
    </w:p>
    <w:p w:rsidR="009046C9" w:rsidRDefault="009046C9" w:rsidP="009046C9">
      <w:pPr>
        <w:pStyle w:val="Bullet1"/>
        <w:spacing w:after="160" w:line="240" w:lineRule="auto"/>
        <w:ind w:left="274" w:hanging="274"/>
      </w:pPr>
      <w:r>
        <w:t>Never hard code “magic” values into code (strings or numbers). Instead, define constants, static read-only variables, and enumerations or read the values from configuration</w:t>
      </w:r>
      <w:r w:rsidR="00981FE6">
        <w:t xml:space="preserve"> or resource</w:t>
      </w:r>
      <w:r>
        <w:t xml:space="preserve"> files.</w:t>
      </w:r>
    </w:p>
    <w:p w:rsidR="00347E00" w:rsidRDefault="00347E00" w:rsidP="00887E4E">
      <w:pPr>
        <w:pStyle w:val="Bullet1"/>
        <w:spacing w:after="160" w:line="240" w:lineRule="auto"/>
        <w:ind w:left="274" w:hanging="274"/>
      </w:pPr>
      <w:r>
        <w:t xml:space="preserve">Prefer </w:t>
      </w:r>
      <w:r w:rsidRPr="00BF3AA0">
        <w:rPr>
          <w:rStyle w:val="CodeChar0"/>
          <w:color w:val="0000FF"/>
        </w:rPr>
        <w:t>while</w:t>
      </w:r>
      <w:r>
        <w:t xml:space="preserve"> and </w:t>
      </w:r>
      <w:r w:rsidRPr="00BF3AA0">
        <w:rPr>
          <w:rStyle w:val="CodeChar0"/>
          <w:color w:val="0000FF"/>
        </w:rPr>
        <w:t>for</w:t>
      </w:r>
      <w:r w:rsidR="00CF0553">
        <w:rPr>
          <w:rStyle w:val="CodeChar0"/>
          <w:color w:val="0000FF"/>
        </w:rPr>
        <w:t>each</w:t>
      </w:r>
      <w:r>
        <w:t xml:space="preserve"> over other available looping constructs</w:t>
      </w:r>
      <w:r w:rsidR="00505BEC">
        <w:t xml:space="preserve"> when applicable</w:t>
      </w:r>
      <w:r>
        <w:t>. They are logically simpler and easier to code and debug.</w:t>
      </w:r>
    </w:p>
    <w:p w:rsidR="00B43DB1" w:rsidRDefault="00B43DB1" w:rsidP="00887E4E">
      <w:pPr>
        <w:pStyle w:val="Bullet1"/>
        <w:spacing w:after="160" w:line="240" w:lineRule="auto"/>
        <w:ind w:left="274" w:hanging="274"/>
      </w:pPr>
      <w:r>
        <w:t>Use the StringBuilder class and it’s Append(), AppendFormat(), and ToString() methods instead of the string concatenation operator (+=) for much more efficient use of memory.</w:t>
      </w:r>
    </w:p>
    <w:p w:rsidR="00BF3191" w:rsidRDefault="00BF3191" w:rsidP="00887E4E">
      <w:pPr>
        <w:pStyle w:val="Bullet1"/>
        <w:spacing w:after="160" w:line="240" w:lineRule="auto"/>
        <w:ind w:left="274" w:hanging="274"/>
      </w:pPr>
      <w:r>
        <w:t xml:space="preserve">Be sure </w:t>
      </w:r>
      <w:r w:rsidRPr="00BF3191">
        <w:rPr>
          <w:rStyle w:val="CodeChar0"/>
        </w:rPr>
        <w:t>Dispose()</w:t>
      </w:r>
      <w:r>
        <w:t xml:space="preserve"> </w:t>
      </w:r>
      <w:r w:rsidR="00C202B9">
        <w:t xml:space="preserve">gets called </w:t>
      </w:r>
      <w:r>
        <w:t xml:space="preserve">on </w:t>
      </w:r>
      <w:r w:rsidRPr="00BF3191">
        <w:rPr>
          <w:rStyle w:val="CodeChar0"/>
        </w:rPr>
        <w:t>IDisposable</w:t>
      </w:r>
      <w:r>
        <w:t xml:space="preserve"> objects that </w:t>
      </w:r>
      <w:r w:rsidR="00240155">
        <w:t>you create</w:t>
      </w:r>
      <w:r>
        <w:t xml:space="preserve"> locally within a method. This is most commonly done in the </w:t>
      </w:r>
      <w:r w:rsidRPr="00BF3191">
        <w:rPr>
          <w:rStyle w:val="CodeChar0"/>
          <w:color w:val="0000FF"/>
        </w:rPr>
        <w:t>finally</w:t>
      </w:r>
      <w:r>
        <w:t xml:space="preserve"> clause of a </w:t>
      </w:r>
      <w:r w:rsidRPr="00BF3191">
        <w:rPr>
          <w:rStyle w:val="CodeChar0"/>
          <w:color w:val="0000FF"/>
        </w:rPr>
        <w:t>try</w:t>
      </w:r>
      <w:r w:rsidR="00374770">
        <w:t xml:space="preserve"> b</w:t>
      </w:r>
      <w:r>
        <w:t>lock</w:t>
      </w:r>
      <w:r w:rsidR="00125CBA">
        <w:t xml:space="preserve">. It’s </w:t>
      </w:r>
      <w:r>
        <w:t xml:space="preserve">done automatically </w:t>
      </w:r>
      <w:r w:rsidR="00125CBA">
        <w:t xml:space="preserve">when </w:t>
      </w:r>
      <w:r>
        <w:t xml:space="preserve">a </w:t>
      </w:r>
      <w:r w:rsidRPr="00BF3191">
        <w:rPr>
          <w:rStyle w:val="CodeChar0"/>
          <w:color w:val="0000FF"/>
        </w:rPr>
        <w:t>using</w:t>
      </w:r>
      <w:r>
        <w:t xml:space="preserve"> statement is used.</w:t>
      </w:r>
    </w:p>
    <w:p w:rsidR="00C5123B" w:rsidRDefault="00C5123B" w:rsidP="00887E4E">
      <w:pPr>
        <w:pStyle w:val="Bullet1"/>
        <w:spacing w:after="160" w:line="240" w:lineRule="auto"/>
        <w:ind w:left="274" w:hanging="274"/>
      </w:pPr>
      <w:smartTag w:uri="urn:schemas-microsoft-com:office:smarttags" w:element="State">
        <w:smartTag w:uri="urn:schemas-microsoft-com:office:smarttags" w:element="place">
          <w:r>
            <w:t>Nev</w:t>
          </w:r>
        </w:smartTag>
      </w:smartTag>
      <w:r>
        <w:t>er present debug information to yourself or the end user via the UI (e.g. MessageBox). Use trac</w:t>
      </w:r>
      <w:r w:rsidR="00860AF1">
        <w:t xml:space="preserve">ing </w:t>
      </w:r>
      <w:r>
        <w:t>and log</w:t>
      </w:r>
      <w:r w:rsidR="00412314">
        <w:t xml:space="preserve">ging facilities </w:t>
      </w:r>
      <w:r>
        <w:t>to output debug information.</w:t>
      </w:r>
    </w:p>
    <w:p w:rsidR="00B425E7" w:rsidRDefault="00046F4D" w:rsidP="00887E4E">
      <w:pPr>
        <w:pStyle w:val="Bullet1"/>
        <w:spacing w:after="160" w:line="240" w:lineRule="auto"/>
        <w:ind w:left="274" w:hanging="274"/>
      </w:pPr>
      <w:r>
        <w:t>Gaps and exceptions to these guidelines should be discussed</w:t>
      </w:r>
      <w:r w:rsidR="00240155">
        <w:t xml:space="preserve"> and resolved</w:t>
      </w:r>
      <w:r>
        <w:t xml:space="preserve"> with your application architect.</w:t>
      </w:r>
    </w:p>
    <w:p w:rsidR="00CC3A57" w:rsidRDefault="00CC3A57" w:rsidP="009935EF">
      <w:pPr>
        <w:pStyle w:val="Body-noindent"/>
      </w:pPr>
    </w:p>
    <w:p w:rsidR="005126E4" w:rsidRDefault="00C5123B" w:rsidP="00AB5AED">
      <w:pPr>
        <w:pStyle w:val="Heading1"/>
      </w:pPr>
      <w:bookmarkStart w:id="7" w:name="_Toc217699217"/>
      <w:r>
        <w:lastRenderedPageBreak/>
        <w:t>3</w:t>
      </w:r>
      <w:r w:rsidR="00CF74C9">
        <w:t>.</w:t>
      </w:r>
      <w:r w:rsidR="00471B6C">
        <w:t xml:space="preserve"> </w:t>
      </w:r>
      <w:r w:rsidR="005126E4">
        <w:t>Formatting</w:t>
      </w:r>
      <w:bookmarkEnd w:id="7"/>
    </w:p>
    <w:p w:rsidR="005329FB" w:rsidRDefault="00CF74C9" w:rsidP="00CF74C9">
      <w:pPr>
        <w:pStyle w:val="Heading2"/>
      </w:pPr>
      <w:bookmarkStart w:id="8" w:name="_Toc217699218"/>
      <w:r>
        <w:t xml:space="preserve">3.1 </w:t>
      </w:r>
      <w:r w:rsidR="005329FB">
        <w:t xml:space="preserve">Class </w:t>
      </w:r>
      <w:r w:rsidR="0033268D">
        <w:t>Layout</w:t>
      </w:r>
      <w:bookmarkEnd w:id="8"/>
    </w:p>
    <w:p w:rsidR="005329FB" w:rsidRDefault="005329FB" w:rsidP="005329FB">
      <w:pPr>
        <w:pStyle w:val="Body-noindent"/>
      </w:pPr>
      <w:r>
        <w:t xml:space="preserve">Classes should be organized into regions </w:t>
      </w:r>
      <w:r w:rsidR="00FB3A46">
        <w:t xml:space="preserve">within an application using a </w:t>
      </w:r>
      <w:r w:rsidR="00143C52">
        <w:t xml:space="preserve">layout </w:t>
      </w:r>
      <w:r w:rsidR="00FB3A46">
        <w:t xml:space="preserve">determined by </w:t>
      </w:r>
      <w:r w:rsidR="00C03F71">
        <w:t>your</w:t>
      </w:r>
      <w:r w:rsidR="00FB3A46">
        <w:t xml:space="preserve"> application architect. </w:t>
      </w:r>
      <w:r w:rsidR="005503A2">
        <w:t>These</w:t>
      </w:r>
      <w:r w:rsidR="00FB3A46">
        <w:t xml:space="preserve"> may be based on </w:t>
      </w:r>
      <w:r w:rsidR="00143C52">
        <w:t>accessibility</w:t>
      </w:r>
      <w:r w:rsidR="00FB3A46">
        <w:t xml:space="preserve">, type, or functionality. </w:t>
      </w:r>
      <w:r w:rsidR="005503A2">
        <w:t xml:space="preserve">Consult your architect for the layout strategy used in </w:t>
      </w:r>
      <w:r w:rsidR="00A73AFC">
        <w:t>your</w:t>
      </w:r>
      <w:r w:rsidR="005503A2">
        <w:t xml:space="preserve"> application.</w:t>
      </w:r>
    </w:p>
    <w:p w:rsidR="00C95AB0" w:rsidRDefault="00C95AB0" w:rsidP="005329FB">
      <w:pPr>
        <w:pStyle w:val="Body-noindent"/>
      </w:pPr>
      <w:r>
        <w:t>Example:</w:t>
      </w:r>
    </w:p>
    <w:p w:rsidR="00143C52" w:rsidRPr="00143C52" w:rsidRDefault="00143C52" w:rsidP="00143C52">
      <w:pPr>
        <w:pStyle w:val="Code0"/>
        <w:ind w:firstLine="720"/>
        <w:rPr>
          <w:color w:val="008000"/>
        </w:rPr>
      </w:pPr>
      <w:r w:rsidRPr="00143C52">
        <w:rPr>
          <w:color w:val="008000"/>
        </w:rPr>
        <w:t>// Class layout based on accessibility</w:t>
      </w:r>
    </w:p>
    <w:p w:rsidR="005329FB" w:rsidRPr="00C060E5" w:rsidRDefault="005329FB" w:rsidP="00C057C5">
      <w:pPr>
        <w:tabs>
          <w:tab w:val="left" w:pos="720"/>
        </w:tabs>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color w:val="0000FF"/>
          <w:sz w:val="18"/>
          <w:szCs w:val="18"/>
        </w:rPr>
        <w:t>class</w:t>
      </w:r>
      <w:r w:rsidRPr="00C060E5">
        <w:rPr>
          <w:rFonts w:ascii="Lucida Console" w:hAnsi="Lucida Console" w:cs="Courier New"/>
          <w:sz w:val="18"/>
          <w:szCs w:val="18"/>
        </w:rPr>
        <w:t xml:space="preserve"> </w:t>
      </w:r>
      <w:r w:rsidR="00146D9F">
        <w:rPr>
          <w:rFonts w:ascii="Lucida Console" w:hAnsi="Lucida Console" w:cs="Courier New"/>
          <w:sz w:val="18"/>
          <w:szCs w:val="18"/>
        </w:rPr>
        <w:t>Purchasing</w:t>
      </w:r>
    </w:p>
    <w:p w:rsidR="005329FB" w:rsidRPr="00C060E5" w:rsidRDefault="005329FB" w:rsidP="00C057C5">
      <w:pPr>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sz w:val="18"/>
          <w:szCs w:val="18"/>
        </w:rPr>
        <w:t>{</w:t>
      </w:r>
    </w:p>
    <w:p w:rsidR="005329FB" w:rsidRPr="00C060E5" w:rsidRDefault="005329FB" w:rsidP="00C057C5">
      <w:pPr>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color w:val="0000FF"/>
          <w:sz w:val="18"/>
          <w:szCs w:val="18"/>
        </w:rPr>
        <w:tab/>
        <w:t>#</w:t>
      </w:r>
      <w:r w:rsidR="00041553" w:rsidRPr="00C060E5">
        <w:rPr>
          <w:rFonts w:ascii="Lucida Console" w:hAnsi="Lucida Console" w:cs="Courier New"/>
          <w:color w:val="0000FF"/>
          <w:sz w:val="18"/>
          <w:szCs w:val="18"/>
        </w:rPr>
        <w:t>region</w:t>
      </w:r>
      <w:r w:rsidRPr="00C060E5">
        <w:rPr>
          <w:rFonts w:ascii="Lucida Console" w:hAnsi="Lucida Console" w:cs="Courier New"/>
          <w:sz w:val="18"/>
          <w:szCs w:val="18"/>
        </w:rPr>
        <w:t xml:space="preserve"> </w:t>
      </w:r>
      <w:smartTag w:uri="urn:schemas-microsoft-com:office:smarttags" w:element="place">
        <w:r w:rsidRPr="00C060E5">
          <w:rPr>
            <w:rFonts w:ascii="Lucida Console" w:hAnsi="Lucida Console" w:cs="Courier New"/>
            <w:sz w:val="18"/>
            <w:szCs w:val="18"/>
          </w:rPr>
          <w:t>Main</w:t>
        </w:r>
      </w:smartTag>
    </w:p>
    <w:p w:rsidR="005329FB" w:rsidRPr="00C060E5" w:rsidRDefault="005329FB" w:rsidP="00C057C5">
      <w:pPr>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sz w:val="18"/>
          <w:szCs w:val="18"/>
        </w:rPr>
        <w:tab/>
      </w:r>
    </w:p>
    <w:p w:rsidR="005329FB" w:rsidRPr="00C060E5" w:rsidRDefault="005329FB" w:rsidP="00C057C5">
      <w:pPr>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color w:val="0000FF"/>
          <w:sz w:val="18"/>
          <w:szCs w:val="18"/>
        </w:rPr>
        <w:tab/>
        <w:t>#</w:t>
      </w:r>
      <w:r w:rsidR="00041553" w:rsidRPr="00C060E5">
        <w:rPr>
          <w:rFonts w:ascii="Lucida Console" w:hAnsi="Lucida Console" w:cs="Courier New"/>
          <w:color w:val="0000FF"/>
          <w:sz w:val="18"/>
          <w:szCs w:val="18"/>
        </w:rPr>
        <w:t>region</w:t>
      </w:r>
      <w:r w:rsidRPr="00C060E5">
        <w:rPr>
          <w:rFonts w:ascii="Lucida Console" w:hAnsi="Lucida Console" w:cs="Courier New"/>
          <w:sz w:val="18"/>
          <w:szCs w:val="18"/>
        </w:rPr>
        <w:t xml:space="preserve"> Public</w:t>
      </w:r>
    </w:p>
    <w:p w:rsidR="005329FB" w:rsidRPr="00C060E5" w:rsidRDefault="005329FB" w:rsidP="004A1650">
      <w:pPr>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sz w:val="18"/>
          <w:szCs w:val="18"/>
        </w:rPr>
        <w:tab/>
      </w:r>
      <w:r w:rsidRPr="00C060E5">
        <w:rPr>
          <w:rFonts w:ascii="Lucida Console" w:hAnsi="Lucida Console" w:cs="Courier New"/>
          <w:sz w:val="18"/>
          <w:szCs w:val="18"/>
        </w:rPr>
        <w:tab/>
      </w:r>
    </w:p>
    <w:p w:rsidR="007150FF" w:rsidRPr="00C060E5" w:rsidRDefault="007150FF" w:rsidP="007150FF">
      <w:pPr>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color w:val="0000FF"/>
          <w:sz w:val="18"/>
          <w:szCs w:val="18"/>
        </w:rPr>
        <w:tab/>
        <w:t>#region</w:t>
      </w:r>
      <w:r w:rsidRPr="00C060E5">
        <w:rPr>
          <w:rFonts w:ascii="Lucida Console" w:hAnsi="Lucida Console" w:cs="Courier New"/>
          <w:sz w:val="18"/>
          <w:szCs w:val="18"/>
        </w:rPr>
        <w:t xml:space="preserve"> Internal</w:t>
      </w:r>
    </w:p>
    <w:p w:rsidR="007150FF" w:rsidRPr="00C060E5" w:rsidRDefault="007150FF" w:rsidP="00C057C5">
      <w:pPr>
        <w:autoSpaceDE w:val="0"/>
        <w:autoSpaceDN w:val="0"/>
        <w:adjustRightInd w:val="0"/>
        <w:spacing w:after="0"/>
        <w:ind w:left="720"/>
        <w:rPr>
          <w:rFonts w:ascii="Lucida Console" w:hAnsi="Lucida Console" w:cs="Courier New"/>
          <w:color w:val="0000FF"/>
          <w:sz w:val="18"/>
          <w:szCs w:val="18"/>
        </w:rPr>
      </w:pPr>
    </w:p>
    <w:p w:rsidR="003877C1" w:rsidRPr="00C060E5" w:rsidRDefault="003877C1" w:rsidP="003877C1">
      <w:pPr>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color w:val="0000FF"/>
          <w:sz w:val="18"/>
          <w:szCs w:val="18"/>
        </w:rPr>
        <w:tab/>
        <w:t>#region</w:t>
      </w:r>
      <w:r w:rsidRPr="00C060E5">
        <w:rPr>
          <w:rFonts w:ascii="Lucida Console" w:hAnsi="Lucida Console" w:cs="Courier New"/>
          <w:sz w:val="18"/>
          <w:szCs w:val="18"/>
        </w:rPr>
        <w:t xml:space="preserve"> Protected</w:t>
      </w:r>
    </w:p>
    <w:p w:rsidR="003877C1" w:rsidRDefault="003877C1" w:rsidP="00C057C5">
      <w:pPr>
        <w:autoSpaceDE w:val="0"/>
        <w:autoSpaceDN w:val="0"/>
        <w:adjustRightInd w:val="0"/>
        <w:spacing w:after="0"/>
        <w:ind w:left="720"/>
        <w:rPr>
          <w:rFonts w:ascii="Lucida Console" w:hAnsi="Lucida Console" w:cs="Courier New"/>
          <w:color w:val="0000FF"/>
          <w:sz w:val="18"/>
          <w:szCs w:val="18"/>
        </w:rPr>
      </w:pPr>
    </w:p>
    <w:p w:rsidR="005329FB" w:rsidRPr="00C060E5" w:rsidRDefault="005329FB" w:rsidP="00C057C5">
      <w:pPr>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color w:val="0000FF"/>
          <w:sz w:val="18"/>
          <w:szCs w:val="18"/>
        </w:rPr>
        <w:tab/>
        <w:t>#</w:t>
      </w:r>
      <w:r w:rsidR="00041553" w:rsidRPr="00C060E5">
        <w:rPr>
          <w:rFonts w:ascii="Lucida Console" w:hAnsi="Lucida Console" w:cs="Courier New"/>
          <w:color w:val="0000FF"/>
          <w:sz w:val="18"/>
          <w:szCs w:val="18"/>
        </w:rPr>
        <w:t>region</w:t>
      </w:r>
      <w:r w:rsidRPr="00C060E5">
        <w:rPr>
          <w:rFonts w:ascii="Lucida Console" w:hAnsi="Lucida Console" w:cs="Courier New"/>
          <w:sz w:val="18"/>
          <w:szCs w:val="18"/>
        </w:rPr>
        <w:t xml:space="preserve"> Private</w:t>
      </w:r>
    </w:p>
    <w:p w:rsidR="00B444E6" w:rsidRPr="00C060E5" w:rsidRDefault="00B444E6" w:rsidP="00C057C5">
      <w:pPr>
        <w:autoSpaceDE w:val="0"/>
        <w:autoSpaceDN w:val="0"/>
        <w:adjustRightInd w:val="0"/>
        <w:spacing w:after="0"/>
        <w:ind w:left="720"/>
        <w:rPr>
          <w:rFonts w:ascii="Lucida Console" w:hAnsi="Lucida Console" w:cs="Courier New"/>
          <w:color w:val="0000FF"/>
          <w:sz w:val="18"/>
          <w:szCs w:val="18"/>
        </w:rPr>
      </w:pPr>
    </w:p>
    <w:p w:rsidR="004A1650" w:rsidRDefault="00B444E6" w:rsidP="004A1650">
      <w:pPr>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color w:val="0000FF"/>
          <w:sz w:val="18"/>
          <w:szCs w:val="18"/>
        </w:rPr>
        <w:tab/>
        <w:t>#region</w:t>
      </w:r>
      <w:r w:rsidRPr="00C060E5">
        <w:rPr>
          <w:rFonts w:ascii="Lucida Console" w:hAnsi="Lucida Console" w:cs="Courier New"/>
          <w:sz w:val="18"/>
          <w:szCs w:val="18"/>
        </w:rPr>
        <w:t xml:space="preserve"> Extern</w:t>
      </w:r>
    </w:p>
    <w:p w:rsidR="0044797D" w:rsidRDefault="0044797D" w:rsidP="004A1650">
      <w:pPr>
        <w:autoSpaceDE w:val="0"/>
        <w:autoSpaceDN w:val="0"/>
        <w:adjustRightInd w:val="0"/>
        <w:spacing w:after="0"/>
        <w:ind w:left="720"/>
        <w:rPr>
          <w:rFonts w:ascii="Lucida Console" w:hAnsi="Lucida Console" w:cs="Courier New"/>
          <w:sz w:val="18"/>
          <w:szCs w:val="18"/>
        </w:rPr>
      </w:pPr>
    </w:p>
    <w:p w:rsidR="0044797D" w:rsidRPr="00C060E5" w:rsidRDefault="0044797D" w:rsidP="0044797D">
      <w:pPr>
        <w:autoSpaceDE w:val="0"/>
        <w:autoSpaceDN w:val="0"/>
        <w:adjustRightInd w:val="0"/>
        <w:spacing w:after="0"/>
        <w:ind w:left="720"/>
        <w:rPr>
          <w:rFonts w:ascii="Lucida Console" w:hAnsi="Lucida Console" w:cs="Courier New"/>
          <w:sz w:val="18"/>
          <w:szCs w:val="18"/>
        </w:rPr>
      </w:pPr>
      <w:r w:rsidRPr="00C060E5">
        <w:rPr>
          <w:rFonts w:ascii="Lucida Console" w:hAnsi="Lucida Console" w:cs="Courier New"/>
          <w:color w:val="0000FF"/>
          <w:sz w:val="18"/>
          <w:szCs w:val="18"/>
        </w:rPr>
        <w:tab/>
        <w:t>#region</w:t>
      </w:r>
      <w:r w:rsidRPr="00C060E5">
        <w:rPr>
          <w:rFonts w:ascii="Lucida Console" w:hAnsi="Lucida Console" w:cs="Courier New"/>
          <w:sz w:val="18"/>
          <w:szCs w:val="18"/>
        </w:rPr>
        <w:t xml:space="preserve"> Designer Generated Code</w:t>
      </w:r>
    </w:p>
    <w:p w:rsidR="003660D8" w:rsidRPr="00C060E5" w:rsidRDefault="005329FB" w:rsidP="003660D8">
      <w:pPr>
        <w:pStyle w:val="Body-noindent"/>
        <w:ind w:left="720"/>
        <w:rPr>
          <w:rFonts w:ascii="Lucida Console" w:hAnsi="Lucida Console" w:cs="Courier New"/>
          <w:sz w:val="18"/>
          <w:szCs w:val="18"/>
        </w:rPr>
      </w:pPr>
      <w:r w:rsidRPr="00C060E5">
        <w:rPr>
          <w:rFonts w:ascii="Lucida Console" w:hAnsi="Lucida Console" w:cs="Courier New"/>
          <w:sz w:val="18"/>
          <w:szCs w:val="18"/>
        </w:rPr>
        <w:t>}</w:t>
      </w:r>
    </w:p>
    <w:p w:rsidR="003660D8" w:rsidRDefault="003660D8" w:rsidP="00041553">
      <w:pPr>
        <w:pStyle w:val="Body-noindent"/>
      </w:pPr>
      <w:r>
        <w:t>Guidelines:</w:t>
      </w:r>
    </w:p>
    <w:p w:rsidR="0076740D" w:rsidRDefault="0076740D" w:rsidP="003660D8">
      <w:pPr>
        <w:pStyle w:val="Body-noindent"/>
        <w:numPr>
          <w:ilvl w:val="0"/>
          <w:numId w:val="16"/>
        </w:numPr>
      </w:pPr>
      <w:r>
        <w:t>Use the same layout consistently in all classes in an application.</w:t>
      </w:r>
    </w:p>
    <w:p w:rsidR="005F738E" w:rsidRDefault="00C060E5" w:rsidP="003660D8">
      <w:pPr>
        <w:pStyle w:val="Body-noindent"/>
        <w:numPr>
          <w:ilvl w:val="0"/>
          <w:numId w:val="16"/>
        </w:numPr>
      </w:pPr>
      <w:r>
        <w:t>Omit regions</w:t>
      </w:r>
      <w:r w:rsidR="005F738E">
        <w:t xml:space="preserve"> if their </w:t>
      </w:r>
      <w:r>
        <w:t xml:space="preserve">associated </w:t>
      </w:r>
      <w:r w:rsidR="00471CA0">
        <w:t>class elements are not needed</w:t>
      </w:r>
      <w:r w:rsidR="005F738E">
        <w:t>.</w:t>
      </w:r>
    </w:p>
    <w:p w:rsidR="0039685E" w:rsidRDefault="001F2776" w:rsidP="008D48A9">
      <w:pPr>
        <w:pStyle w:val="Body-noindent"/>
        <w:numPr>
          <w:ilvl w:val="0"/>
          <w:numId w:val="16"/>
        </w:numPr>
      </w:pPr>
      <w:r>
        <w:t xml:space="preserve">The </w:t>
      </w:r>
      <w:r w:rsidRPr="003F0639">
        <w:rPr>
          <w:rStyle w:val="CodeChar0"/>
        </w:rPr>
        <w:t>Designer Generated Code</w:t>
      </w:r>
      <w:r>
        <w:t xml:space="preserve"> </w:t>
      </w:r>
      <w:r w:rsidR="00A363A3">
        <w:t xml:space="preserve">region </w:t>
      </w:r>
      <w:r w:rsidR="005503A2">
        <w:t xml:space="preserve">created by </w:t>
      </w:r>
      <w:r>
        <w:t>Visual Studio’s Visual Designer</w:t>
      </w:r>
      <w:r w:rsidR="005503A2">
        <w:t xml:space="preserve"> </w:t>
      </w:r>
      <w:r w:rsidR="00006D7C">
        <w:t xml:space="preserve">should </w:t>
      </w:r>
      <w:r w:rsidR="00282E75">
        <w:t xml:space="preserve">never be modified by hand. It should </w:t>
      </w:r>
      <w:r w:rsidR="005503A2">
        <w:t xml:space="preserve">contain </w:t>
      </w:r>
      <w:r>
        <w:t>only code generated by the designer.</w:t>
      </w:r>
    </w:p>
    <w:p w:rsidR="005F738E" w:rsidRDefault="00CF74C9" w:rsidP="00CF74C9">
      <w:pPr>
        <w:pStyle w:val="Heading2"/>
      </w:pPr>
      <w:bookmarkStart w:id="9" w:name="_Toc217699219"/>
      <w:r>
        <w:t xml:space="preserve">3.2 </w:t>
      </w:r>
      <w:smartTag w:uri="urn:schemas-microsoft-com:office:smarttags" w:element="State">
        <w:smartTag w:uri="urn:schemas-microsoft-com:office:smarttags" w:element="place">
          <w:r w:rsidR="005F738E">
            <w:t>Ind</w:t>
          </w:r>
        </w:smartTag>
      </w:smartTag>
      <w:r w:rsidR="005F738E">
        <w:t>icating Scope</w:t>
      </w:r>
      <w:bookmarkEnd w:id="9"/>
    </w:p>
    <w:p w:rsidR="005F738E" w:rsidRDefault="00EC350E" w:rsidP="005F738E">
      <w:pPr>
        <w:pStyle w:val="Body-noindent"/>
      </w:pPr>
      <w:r>
        <w:t>I</w:t>
      </w:r>
      <w:r w:rsidR="004D2E5D">
        <w:t xml:space="preserve">ndicate scope when accessing </w:t>
      </w:r>
      <w:r>
        <w:t xml:space="preserve">all </w:t>
      </w:r>
      <w:r w:rsidR="00F4734C">
        <w:t xml:space="preserve">static and </w:t>
      </w:r>
      <w:r w:rsidR="002D467C">
        <w:t xml:space="preserve">non-static </w:t>
      </w:r>
      <w:r w:rsidR="00F4734C">
        <w:t xml:space="preserve">class </w:t>
      </w:r>
      <w:r w:rsidR="004D2E5D">
        <w:t xml:space="preserve">members. This provides a crystal clear </w:t>
      </w:r>
      <w:smartTag w:uri="urn:schemas-microsoft-com:office:smarttags" w:element="State">
        <w:smartTag w:uri="urn:schemas-microsoft-com:office:smarttags" w:element="place">
          <w:r w:rsidR="004D2E5D">
            <w:t>ind</w:t>
          </w:r>
        </w:smartTag>
      </w:smartTag>
      <w:r w:rsidR="004D2E5D">
        <w:t xml:space="preserve">ication of </w:t>
      </w:r>
      <w:r w:rsidR="00A67781">
        <w:t xml:space="preserve">the intended use of the </w:t>
      </w:r>
      <w:r w:rsidR="004D2E5D">
        <w:t>member.</w:t>
      </w:r>
      <w:r w:rsidR="00C6746D">
        <w:t xml:space="preserve"> </w:t>
      </w:r>
      <w:smartTag w:uri="urn:schemas-microsoft-com:office:smarttags" w:element="place">
        <w:r w:rsidR="004D2E5D">
          <w:t>Vis</w:t>
        </w:r>
      </w:smartTag>
      <w:r w:rsidR="004D2E5D">
        <w:t xml:space="preserve">ualStudio.NET intellisense </w:t>
      </w:r>
      <w:r>
        <w:t xml:space="preserve">is </w:t>
      </w:r>
      <w:r w:rsidR="004D2E5D">
        <w:t xml:space="preserve">automatically </w:t>
      </w:r>
      <w:r>
        <w:t xml:space="preserve">invoked </w:t>
      </w:r>
      <w:r w:rsidR="004D2E5D">
        <w:t xml:space="preserve">when </w:t>
      </w:r>
      <w:r>
        <w:t xml:space="preserve">using </w:t>
      </w:r>
      <w:r w:rsidR="004D2E5D">
        <w:t xml:space="preserve">this practice, </w:t>
      </w:r>
      <w:r w:rsidR="00C6746D">
        <w:t xml:space="preserve">providing a list of all </w:t>
      </w:r>
      <w:r w:rsidR="00CF5229">
        <w:t xml:space="preserve">available </w:t>
      </w:r>
      <w:r w:rsidR="00C6746D">
        <w:t>class members. This helps prevent</w:t>
      </w:r>
      <w:r w:rsidR="004D2E5D">
        <w:t xml:space="preserve"> unnecessary typing and</w:t>
      </w:r>
      <w:r w:rsidR="00AA49A0">
        <w:t xml:space="preserve"> </w:t>
      </w:r>
      <w:r w:rsidR="00C6746D">
        <w:t xml:space="preserve">reduces </w:t>
      </w:r>
      <w:r w:rsidR="00AA49A0">
        <w:t>the risk of</w:t>
      </w:r>
      <w:r w:rsidR="004D2E5D">
        <w:t xml:space="preserve"> typographic errors.</w:t>
      </w:r>
    </w:p>
    <w:p w:rsidR="00B45FDE" w:rsidRDefault="00B45FDE" w:rsidP="005F738E">
      <w:pPr>
        <w:pStyle w:val="Body-noindent"/>
      </w:pPr>
      <w:r>
        <w:t>Example:</w:t>
      </w:r>
    </w:p>
    <w:p w:rsidR="00EC350E" w:rsidRDefault="00EC350E" w:rsidP="00EC350E">
      <w:pPr>
        <w:pStyle w:val="Code0"/>
        <w:tabs>
          <w:tab w:val="left" w:pos="360"/>
          <w:tab w:val="left" w:pos="720"/>
          <w:tab w:val="left" w:pos="1080"/>
          <w:tab w:val="left" w:pos="1440"/>
          <w:tab w:val="left" w:pos="1800"/>
          <w:tab w:val="left" w:pos="2160"/>
          <w:tab w:val="left" w:pos="2520"/>
          <w:tab w:val="left" w:pos="2880"/>
        </w:tabs>
        <w:ind w:left="720"/>
      </w:pPr>
      <w:r w:rsidRPr="00EC350E">
        <w:rPr>
          <w:color w:val="0000FF"/>
        </w:rPr>
        <w:t>string</w:t>
      </w:r>
      <w:r>
        <w:t xml:space="preserve"> connectionString = DataAccess.</w:t>
      </w:r>
      <w:r w:rsidR="00DF26F5">
        <w:t>Default</w:t>
      </w:r>
      <w:r>
        <w:t>ConnectionString;</w:t>
      </w:r>
    </w:p>
    <w:p w:rsidR="00EC350E" w:rsidRDefault="00E27AB2" w:rsidP="00EC350E">
      <w:pPr>
        <w:pStyle w:val="Code0"/>
        <w:tabs>
          <w:tab w:val="left" w:pos="360"/>
          <w:tab w:val="left" w:pos="720"/>
          <w:tab w:val="left" w:pos="1080"/>
          <w:tab w:val="left" w:pos="1440"/>
          <w:tab w:val="left" w:pos="1800"/>
          <w:tab w:val="left" w:pos="2160"/>
          <w:tab w:val="left" w:pos="2520"/>
          <w:tab w:val="left" w:pos="2880"/>
        </w:tabs>
        <w:ind w:left="720"/>
      </w:pPr>
      <w:r>
        <w:rPr>
          <w:color w:val="0000FF"/>
        </w:rPr>
        <w:t>float</w:t>
      </w:r>
      <w:r w:rsidR="00EC350E">
        <w:rPr>
          <w:color w:val="0000FF"/>
        </w:rPr>
        <w:t xml:space="preserve"> </w:t>
      </w:r>
      <w:r w:rsidR="00BD78C6">
        <w:t>amount</w:t>
      </w:r>
      <w:r w:rsidR="00046569">
        <w:t xml:space="preserve"> = </w:t>
      </w:r>
      <w:r w:rsidR="00EC350E">
        <w:rPr>
          <w:color w:val="0000FF"/>
        </w:rPr>
        <w:t>this</w:t>
      </w:r>
      <w:r w:rsidR="00E55EC3">
        <w:t>.C</w:t>
      </w:r>
      <w:r w:rsidR="00BD78C6">
        <w:t>urrentAmount</w:t>
      </w:r>
      <w:r w:rsidR="00EC350E">
        <w:t>;</w:t>
      </w:r>
    </w:p>
    <w:p w:rsidR="00EC350E" w:rsidRDefault="00906E12" w:rsidP="00EC350E">
      <w:pPr>
        <w:pStyle w:val="Code0"/>
        <w:tabs>
          <w:tab w:val="left" w:pos="360"/>
          <w:tab w:val="left" w:pos="720"/>
          <w:tab w:val="left" w:pos="1080"/>
          <w:tab w:val="left" w:pos="1440"/>
          <w:tab w:val="left" w:pos="1800"/>
          <w:tab w:val="left" w:pos="2160"/>
          <w:tab w:val="left" w:pos="2520"/>
          <w:tab w:val="left" w:pos="2880"/>
        </w:tabs>
        <w:ind w:left="720"/>
      </w:pPr>
      <w:r>
        <w:rPr>
          <w:color w:val="0000FF"/>
        </w:rPr>
        <w:t>this.</w:t>
      </w:r>
      <w:r w:rsidRPr="00906E12">
        <w:t>discountedAmount =</w:t>
      </w:r>
      <w:r>
        <w:rPr>
          <w:color w:val="0000FF"/>
        </w:rPr>
        <w:t xml:space="preserve"> </w:t>
      </w:r>
      <w:r w:rsidR="00EC350E" w:rsidRPr="00AA49A0">
        <w:rPr>
          <w:color w:val="0000FF"/>
        </w:rPr>
        <w:t>this</w:t>
      </w:r>
      <w:r w:rsidR="00EC350E">
        <w:t>.</w:t>
      </w:r>
      <w:r w:rsidR="00C750CC">
        <w:t>C</w:t>
      </w:r>
      <w:r w:rsidR="002B7E88">
        <w:t>alculate</w:t>
      </w:r>
      <w:r w:rsidR="00961B13">
        <w:t>Discounted</w:t>
      </w:r>
      <w:r w:rsidR="008D7BC7">
        <w:t>Amount</w:t>
      </w:r>
      <w:r w:rsidR="00EC350E">
        <w:t xml:space="preserve">( </w:t>
      </w:r>
      <w:r w:rsidR="00C750CC">
        <w:t>amount</w:t>
      </w:r>
      <w:r w:rsidR="00C5358F">
        <w:t xml:space="preserve">, </w:t>
      </w:r>
      <w:r w:rsidR="004C69FB">
        <w:rPr>
          <w:color w:val="0000FF"/>
        </w:rPr>
        <w:t>this</w:t>
      </w:r>
      <w:r w:rsidR="004C69FB">
        <w:t>.</w:t>
      </w:r>
      <w:r w:rsidR="00961B13">
        <w:t>PurchaseMethod</w:t>
      </w:r>
      <w:r w:rsidR="00EC350E">
        <w:t xml:space="preserve"> );</w:t>
      </w:r>
    </w:p>
    <w:p w:rsidR="00EC350E" w:rsidRDefault="00EC350E" w:rsidP="00EC350E">
      <w:pPr>
        <w:pStyle w:val="Code0"/>
        <w:tabs>
          <w:tab w:val="left" w:pos="360"/>
          <w:tab w:val="left" w:pos="720"/>
          <w:tab w:val="left" w:pos="1080"/>
          <w:tab w:val="left" w:pos="1440"/>
          <w:tab w:val="left" w:pos="1800"/>
          <w:tab w:val="left" w:pos="2160"/>
          <w:tab w:val="left" w:pos="2520"/>
          <w:tab w:val="left" w:pos="2880"/>
        </w:tabs>
        <w:ind w:left="720"/>
      </w:pPr>
    </w:p>
    <w:p w:rsidR="004D2E5D" w:rsidRDefault="004D2E5D" w:rsidP="005F738E">
      <w:pPr>
        <w:pStyle w:val="Body-noindent"/>
      </w:pPr>
      <w:r>
        <w:t>Guidelines:</w:t>
      </w:r>
    </w:p>
    <w:p w:rsidR="005F738E" w:rsidRDefault="005F738E" w:rsidP="005F738E">
      <w:pPr>
        <w:pStyle w:val="Body-noindent"/>
        <w:numPr>
          <w:ilvl w:val="0"/>
          <w:numId w:val="19"/>
        </w:numPr>
      </w:pPr>
      <w:r>
        <w:t xml:space="preserve">Include the </w:t>
      </w:r>
      <w:r w:rsidRPr="005F738E">
        <w:rPr>
          <w:rStyle w:val="CodeChar0"/>
          <w:color w:val="0000FF"/>
        </w:rPr>
        <w:t>this</w:t>
      </w:r>
      <w:r>
        <w:t xml:space="preserve"> keyword before all member fields, properties and methods. </w:t>
      </w:r>
    </w:p>
    <w:p w:rsidR="009A780A" w:rsidRDefault="005F738E" w:rsidP="00CF74C9">
      <w:pPr>
        <w:pStyle w:val="Body-noindent"/>
        <w:numPr>
          <w:ilvl w:val="0"/>
          <w:numId w:val="19"/>
        </w:numPr>
      </w:pPr>
      <w:r>
        <w:t>Include the name of the class before all static fields, constants, fields, and methods.</w:t>
      </w:r>
    </w:p>
    <w:p w:rsidR="0058350A" w:rsidRDefault="00CF74C9" w:rsidP="00CF74C9">
      <w:pPr>
        <w:pStyle w:val="Heading2"/>
      </w:pPr>
      <w:bookmarkStart w:id="10" w:name="_Toc217699220"/>
      <w:r>
        <w:t xml:space="preserve">3.3 </w:t>
      </w:r>
      <w:r w:rsidR="0058350A">
        <w:t>Indentation</w:t>
      </w:r>
      <w:r w:rsidR="003660D8">
        <w:t xml:space="preserve"> &amp; Braces</w:t>
      </w:r>
      <w:bookmarkEnd w:id="10"/>
    </w:p>
    <w:p w:rsidR="003660D8" w:rsidRDefault="0058350A" w:rsidP="0058350A">
      <w:pPr>
        <w:pStyle w:val="Body-noindent"/>
      </w:pPr>
      <w:r>
        <w:t xml:space="preserve">Statements should be </w:t>
      </w:r>
      <w:smartTag w:uri="urn:schemas-microsoft-com:office:smarttags" w:element="State">
        <w:smartTag w:uri="urn:schemas-microsoft-com:office:smarttags" w:element="place">
          <w:r>
            <w:t>ind</w:t>
          </w:r>
        </w:smartTag>
      </w:smartTag>
      <w:r>
        <w:t xml:space="preserve">ented (using tabs) into blocks that show relative scope of execution. </w:t>
      </w:r>
      <w:r w:rsidR="000B5044">
        <w:t xml:space="preserve">A </w:t>
      </w:r>
      <w:r w:rsidR="009F6EE7">
        <w:t xml:space="preserve">consistent </w:t>
      </w:r>
      <w:r w:rsidR="000B5044">
        <w:t>tab size should be used for all indentation</w:t>
      </w:r>
      <w:r w:rsidR="00897537">
        <w:t xml:space="preserve"> in an application</w:t>
      </w:r>
      <w:r w:rsidR="000B5044">
        <w:t xml:space="preserve">. </w:t>
      </w:r>
      <w:r>
        <w:t xml:space="preserve">Braces, when necessary, should be placed directly below </w:t>
      </w:r>
      <w:r w:rsidR="00170F50">
        <w:t xml:space="preserve">and aligned with </w:t>
      </w:r>
      <w:r>
        <w:t xml:space="preserve">the statement that begins a new scope of execution. </w:t>
      </w:r>
      <w:smartTag w:uri="urn:schemas-microsoft-com:office:smarttags" w:element="place">
        <w:r w:rsidR="00C528A5">
          <w:t>Vis</w:t>
        </w:r>
      </w:smartTag>
      <w:r w:rsidR="00C528A5">
        <w:t xml:space="preserve">ual Studio.NET includes a </w:t>
      </w:r>
      <w:r w:rsidR="000513A4">
        <w:t xml:space="preserve">keyboard </w:t>
      </w:r>
      <w:r w:rsidR="00C528A5">
        <w:t xml:space="preserve">short-cut that </w:t>
      </w:r>
      <w:r w:rsidR="00C528A5">
        <w:lastRenderedPageBreak/>
        <w:t xml:space="preserve">will automatically </w:t>
      </w:r>
      <w:r w:rsidR="00B60249">
        <w:t>apply this format to</w:t>
      </w:r>
      <w:r w:rsidR="00C528A5">
        <w:t xml:space="preserve"> </w:t>
      </w:r>
      <w:r w:rsidR="00B60249">
        <w:t>a selected block of code.</w:t>
      </w:r>
    </w:p>
    <w:p w:rsidR="0058350A" w:rsidRDefault="003660D8" w:rsidP="0058350A">
      <w:pPr>
        <w:pStyle w:val="Body-noindent"/>
      </w:pPr>
      <w:r>
        <w:t>Example</w:t>
      </w:r>
      <w:r w:rsidR="0058350A">
        <w:t>:</w:t>
      </w:r>
    </w:p>
    <w:p w:rsidR="0058350A" w:rsidRDefault="00932B11" w:rsidP="00D45C4D">
      <w:pPr>
        <w:pStyle w:val="Code0"/>
        <w:tabs>
          <w:tab w:val="left" w:pos="360"/>
          <w:tab w:val="left" w:pos="720"/>
          <w:tab w:val="left" w:pos="1080"/>
          <w:tab w:val="left" w:pos="1440"/>
          <w:tab w:val="left" w:pos="1800"/>
          <w:tab w:val="left" w:pos="2160"/>
          <w:tab w:val="left" w:pos="2520"/>
          <w:tab w:val="left" w:pos="2880"/>
        </w:tabs>
        <w:ind w:left="720"/>
      </w:pPr>
      <w:r>
        <w:rPr>
          <w:color w:val="0000FF"/>
          <w:szCs w:val="18"/>
        </w:rPr>
        <w:t>float</w:t>
      </w:r>
      <w:r>
        <w:t xml:space="preserve"> Calculate</w:t>
      </w:r>
      <w:r w:rsidR="007D5DEF">
        <w:t>DiscountedAmount</w:t>
      </w:r>
      <w:r w:rsidR="00C56C55">
        <w:t xml:space="preserve">( </w:t>
      </w:r>
      <w:r>
        <w:rPr>
          <w:color w:val="0000FF"/>
          <w:szCs w:val="18"/>
        </w:rPr>
        <w:t>float</w:t>
      </w:r>
      <w:r w:rsidR="00C56C55">
        <w:t xml:space="preserve"> </w:t>
      </w:r>
      <w:r>
        <w:t>amount</w:t>
      </w:r>
      <w:r w:rsidR="0058350A">
        <w:t xml:space="preserve">, </w:t>
      </w:r>
      <w:r>
        <w:t>PurchaseMethod purchaseMethod</w:t>
      </w:r>
      <w:r w:rsidR="00571213">
        <w:t xml:space="preserve"> </w:t>
      </w:r>
      <w:r w:rsidR="0058350A">
        <w:t>)</w:t>
      </w:r>
    </w:p>
    <w:p w:rsidR="0058350A" w:rsidRDefault="0058350A" w:rsidP="00D45C4D">
      <w:pPr>
        <w:pStyle w:val="Code0"/>
        <w:tabs>
          <w:tab w:val="left" w:pos="360"/>
          <w:tab w:val="left" w:pos="720"/>
          <w:tab w:val="left" w:pos="1080"/>
          <w:tab w:val="left" w:pos="1440"/>
          <w:tab w:val="left" w:pos="1800"/>
          <w:tab w:val="left" w:pos="2160"/>
          <w:tab w:val="left" w:pos="2520"/>
          <w:tab w:val="left" w:pos="2880"/>
        </w:tabs>
        <w:ind w:left="720"/>
      </w:pPr>
      <w:r>
        <w:t>{</w:t>
      </w:r>
    </w:p>
    <w:p w:rsidR="00822B7E" w:rsidRDefault="00822B7E" w:rsidP="00D45C4D">
      <w:pPr>
        <w:pStyle w:val="Code0"/>
        <w:tabs>
          <w:tab w:val="left" w:pos="360"/>
          <w:tab w:val="left" w:pos="720"/>
          <w:tab w:val="left" w:pos="1080"/>
          <w:tab w:val="left" w:pos="1440"/>
          <w:tab w:val="left" w:pos="1800"/>
          <w:tab w:val="left" w:pos="2160"/>
          <w:tab w:val="left" w:pos="2520"/>
          <w:tab w:val="left" w:pos="2880"/>
        </w:tabs>
        <w:ind w:left="720"/>
        <w:rPr>
          <w:color w:val="008000"/>
          <w:szCs w:val="18"/>
        </w:rPr>
      </w:pPr>
      <w:r>
        <w:tab/>
      </w:r>
      <w:r w:rsidRPr="00BB1239">
        <w:rPr>
          <w:color w:val="008000"/>
          <w:szCs w:val="18"/>
        </w:rPr>
        <w:t xml:space="preserve">// </w:t>
      </w:r>
      <w:r w:rsidR="00932B11">
        <w:rPr>
          <w:color w:val="008000"/>
          <w:szCs w:val="18"/>
        </w:rPr>
        <w:t>Calculate the discount based on the purchase method</w:t>
      </w:r>
    </w:p>
    <w:p w:rsidR="00932B11" w:rsidRPr="00BB1239" w:rsidRDefault="00932B11" w:rsidP="00D45C4D">
      <w:pPr>
        <w:pStyle w:val="Code0"/>
        <w:tabs>
          <w:tab w:val="left" w:pos="360"/>
          <w:tab w:val="left" w:pos="720"/>
          <w:tab w:val="left" w:pos="1080"/>
          <w:tab w:val="left" w:pos="1440"/>
          <w:tab w:val="left" w:pos="1800"/>
          <w:tab w:val="left" w:pos="2160"/>
          <w:tab w:val="left" w:pos="2520"/>
          <w:tab w:val="left" w:pos="2880"/>
        </w:tabs>
        <w:ind w:left="720"/>
        <w:rPr>
          <w:color w:val="008000"/>
          <w:szCs w:val="18"/>
        </w:rPr>
      </w:pPr>
      <w:r>
        <w:rPr>
          <w:color w:val="008000"/>
          <w:szCs w:val="18"/>
        </w:rPr>
        <w:tab/>
      </w:r>
      <w:r>
        <w:rPr>
          <w:color w:val="0000FF"/>
          <w:szCs w:val="18"/>
        </w:rPr>
        <w:t xml:space="preserve">float </w:t>
      </w:r>
      <w:r>
        <w:t>discount = 0.0f;</w:t>
      </w:r>
    </w:p>
    <w:p w:rsidR="00583E98" w:rsidRDefault="00583E98" w:rsidP="00D45C4D">
      <w:pPr>
        <w:pStyle w:val="Code0"/>
        <w:tabs>
          <w:tab w:val="left" w:pos="360"/>
          <w:tab w:val="left" w:pos="720"/>
          <w:tab w:val="left" w:pos="1080"/>
          <w:tab w:val="left" w:pos="1440"/>
          <w:tab w:val="left" w:pos="1800"/>
          <w:tab w:val="left" w:pos="2160"/>
          <w:tab w:val="left" w:pos="2520"/>
          <w:tab w:val="left" w:pos="2880"/>
        </w:tabs>
        <w:ind w:left="720"/>
      </w:pPr>
      <w:r>
        <w:tab/>
      </w:r>
      <w:r w:rsidR="00822B7E" w:rsidRPr="00A43ED4">
        <w:rPr>
          <w:color w:val="0000FF"/>
          <w:szCs w:val="18"/>
        </w:rPr>
        <w:t>switch</w:t>
      </w:r>
      <w:r w:rsidR="00822B7E">
        <w:t>(</w:t>
      </w:r>
      <w:r w:rsidR="001B5CE8">
        <w:t xml:space="preserve"> </w:t>
      </w:r>
      <w:r w:rsidR="00C36A8A">
        <w:t>purchaseMethod</w:t>
      </w:r>
      <w:r>
        <w:t xml:space="preserve"> )</w:t>
      </w:r>
    </w:p>
    <w:p w:rsidR="00583E98" w:rsidRDefault="00583E98" w:rsidP="00D45C4D">
      <w:pPr>
        <w:pStyle w:val="Code0"/>
        <w:tabs>
          <w:tab w:val="left" w:pos="360"/>
          <w:tab w:val="left" w:pos="720"/>
          <w:tab w:val="left" w:pos="1080"/>
          <w:tab w:val="left" w:pos="1440"/>
          <w:tab w:val="left" w:pos="1800"/>
          <w:tab w:val="left" w:pos="2160"/>
          <w:tab w:val="left" w:pos="2520"/>
          <w:tab w:val="left" w:pos="2880"/>
        </w:tabs>
        <w:ind w:left="720"/>
      </w:pPr>
      <w:r>
        <w:tab/>
        <w:t>{</w:t>
      </w:r>
    </w:p>
    <w:p w:rsidR="00583E98" w:rsidRDefault="00583E98" w:rsidP="00D45C4D">
      <w:pPr>
        <w:pStyle w:val="Code0"/>
        <w:tabs>
          <w:tab w:val="left" w:pos="360"/>
          <w:tab w:val="left" w:pos="720"/>
          <w:tab w:val="left" w:pos="1080"/>
          <w:tab w:val="left" w:pos="1440"/>
          <w:tab w:val="left" w:pos="1800"/>
          <w:tab w:val="left" w:pos="2160"/>
          <w:tab w:val="left" w:pos="2520"/>
          <w:tab w:val="left" w:pos="2880"/>
        </w:tabs>
        <w:ind w:left="720"/>
      </w:pPr>
      <w:r>
        <w:tab/>
      </w:r>
      <w:r>
        <w:tab/>
      </w:r>
      <w:r w:rsidRPr="00A43ED4">
        <w:rPr>
          <w:color w:val="0000FF"/>
          <w:szCs w:val="18"/>
        </w:rPr>
        <w:t>case</w:t>
      </w:r>
      <w:r w:rsidR="00C36A8A">
        <w:t xml:space="preserve"> PurchaseMethod.Cash</w:t>
      </w:r>
      <w:r>
        <w:t>:</w:t>
      </w:r>
    </w:p>
    <w:p w:rsidR="00370B8D" w:rsidRPr="00370B8D" w:rsidRDefault="00D92156" w:rsidP="00370B8D">
      <w:pPr>
        <w:pStyle w:val="Code0"/>
        <w:tabs>
          <w:tab w:val="left" w:pos="360"/>
          <w:tab w:val="left" w:pos="720"/>
          <w:tab w:val="left" w:pos="1080"/>
          <w:tab w:val="left" w:pos="1440"/>
          <w:tab w:val="left" w:pos="1800"/>
          <w:tab w:val="left" w:pos="2160"/>
          <w:tab w:val="left" w:pos="2520"/>
          <w:tab w:val="left" w:pos="2880"/>
        </w:tabs>
        <w:ind w:left="720"/>
        <w:rPr>
          <w:color w:val="008000"/>
          <w:szCs w:val="18"/>
        </w:rPr>
      </w:pPr>
      <w:r>
        <w:rPr>
          <w:color w:val="0000FF"/>
          <w:szCs w:val="18"/>
        </w:rPr>
        <w:tab/>
      </w:r>
      <w:r>
        <w:rPr>
          <w:color w:val="0000FF"/>
          <w:szCs w:val="18"/>
        </w:rPr>
        <w:tab/>
      </w:r>
      <w:r>
        <w:rPr>
          <w:color w:val="0000FF"/>
          <w:szCs w:val="18"/>
        </w:rPr>
        <w:tab/>
      </w:r>
      <w:r w:rsidR="00C36A8A">
        <w:rPr>
          <w:color w:val="008000"/>
          <w:szCs w:val="18"/>
        </w:rPr>
        <w:t xml:space="preserve">// </w:t>
      </w:r>
      <w:r w:rsidR="000B50D2">
        <w:rPr>
          <w:color w:val="008000"/>
          <w:szCs w:val="18"/>
        </w:rPr>
        <w:t xml:space="preserve">Calculate </w:t>
      </w:r>
      <w:r w:rsidR="007D5679">
        <w:rPr>
          <w:color w:val="008000"/>
          <w:szCs w:val="18"/>
        </w:rPr>
        <w:t xml:space="preserve">the </w:t>
      </w:r>
      <w:r w:rsidR="00C36A8A">
        <w:rPr>
          <w:color w:val="008000"/>
          <w:szCs w:val="18"/>
        </w:rPr>
        <w:t>cash discount</w:t>
      </w:r>
    </w:p>
    <w:p w:rsidR="00583E98" w:rsidRDefault="00583E98" w:rsidP="00D45C4D">
      <w:pPr>
        <w:pStyle w:val="Code0"/>
        <w:tabs>
          <w:tab w:val="left" w:pos="360"/>
          <w:tab w:val="left" w:pos="720"/>
          <w:tab w:val="left" w:pos="1080"/>
          <w:tab w:val="left" w:pos="1440"/>
          <w:tab w:val="left" w:pos="1800"/>
          <w:tab w:val="left" w:pos="2160"/>
          <w:tab w:val="left" w:pos="2520"/>
          <w:tab w:val="left" w:pos="2880"/>
        </w:tabs>
        <w:ind w:left="720"/>
      </w:pPr>
      <w:r>
        <w:tab/>
      </w:r>
      <w:r>
        <w:tab/>
      </w:r>
      <w:r>
        <w:tab/>
      </w:r>
      <w:r w:rsidR="00C36A8A">
        <w:t xml:space="preserve">discount = </w:t>
      </w:r>
      <w:r w:rsidR="00B45FDE" w:rsidRPr="00AA49A0">
        <w:rPr>
          <w:color w:val="0000FF"/>
        </w:rPr>
        <w:t>this</w:t>
      </w:r>
      <w:r w:rsidR="00B45FDE">
        <w:t>.</w:t>
      </w:r>
      <w:r w:rsidR="00C36A8A">
        <w:t>CalculateCashDiscount</w:t>
      </w:r>
      <w:r>
        <w:t>(</w:t>
      </w:r>
      <w:r w:rsidR="00FB5BA0">
        <w:t xml:space="preserve"> </w:t>
      </w:r>
      <w:r w:rsidR="00C36A8A">
        <w:t xml:space="preserve">amount </w:t>
      </w:r>
      <w:r>
        <w:t>);</w:t>
      </w:r>
    </w:p>
    <w:p w:rsidR="000B50D2" w:rsidRDefault="000B50D2" w:rsidP="000B50D2">
      <w:pPr>
        <w:pStyle w:val="Code0"/>
        <w:tabs>
          <w:tab w:val="left" w:pos="360"/>
          <w:tab w:val="left" w:pos="720"/>
          <w:tab w:val="left" w:pos="1080"/>
          <w:tab w:val="left" w:pos="1440"/>
          <w:tab w:val="left" w:pos="1800"/>
          <w:tab w:val="left" w:pos="2160"/>
          <w:tab w:val="left" w:pos="2520"/>
          <w:tab w:val="left" w:pos="2880"/>
        </w:tabs>
        <w:ind w:left="720"/>
      </w:pPr>
      <w:r>
        <w:tab/>
      </w:r>
      <w:r>
        <w:tab/>
      </w:r>
      <w:r>
        <w:tab/>
      </w:r>
      <w:r w:rsidR="00A314F7">
        <w:t xml:space="preserve">Trace.Writeline( </w:t>
      </w:r>
      <w:r w:rsidRPr="00AD31BF">
        <w:rPr>
          <w:color w:val="996600"/>
        </w:rPr>
        <w:t>“</w:t>
      </w:r>
      <w:r>
        <w:rPr>
          <w:color w:val="996600"/>
        </w:rPr>
        <w:t xml:space="preserve">Cash discount </w:t>
      </w:r>
      <w:r w:rsidR="00A314F7">
        <w:rPr>
          <w:color w:val="996600"/>
        </w:rPr>
        <w:t xml:space="preserve">of {0} </w:t>
      </w:r>
      <w:r>
        <w:rPr>
          <w:color w:val="996600"/>
        </w:rPr>
        <w:t>applied.</w:t>
      </w:r>
      <w:r w:rsidRPr="00AD31BF">
        <w:rPr>
          <w:color w:val="996600"/>
        </w:rPr>
        <w:t>”</w:t>
      </w:r>
      <w:r w:rsidR="00A314F7">
        <w:t xml:space="preserve">, discount </w:t>
      </w:r>
      <w:r>
        <w:t>);</w:t>
      </w:r>
    </w:p>
    <w:p w:rsidR="00583E98" w:rsidRDefault="00583E98" w:rsidP="00D45C4D">
      <w:pPr>
        <w:pStyle w:val="Code0"/>
        <w:tabs>
          <w:tab w:val="left" w:pos="360"/>
          <w:tab w:val="left" w:pos="720"/>
          <w:tab w:val="left" w:pos="1080"/>
          <w:tab w:val="left" w:pos="1440"/>
          <w:tab w:val="left" w:pos="1800"/>
          <w:tab w:val="left" w:pos="2160"/>
          <w:tab w:val="left" w:pos="2520"/>
          <w:tab w:val="left" w:pos="2880"/>
        </w:tabs>
        <w:ind w:left="720"/>
      </w:pPr>
      <w:r>
        <w:tab/>
      </w:r>
      <w:r>
        <w:tab/>
      </w:r>
      <w:r>
        <w:tab/>
      </w:r>
      <w:r w:rsidRPr="00A43ED4">
        <w:rPr>
          <w:color w:val="0000FF"/>
          <w:szCs w:val="18"/>
        </w:rPr>
        <w:t>break</w:t>
      </w:r>
      <w:r>
        <w:t>;</w:t>
      </w:r>
    </w:p>
    <w:p w:rsidR="00D92156" w:rsidRDefault="00D92156" w:rsidP="00D45C4D">
      <w:pPr>
        <w:pStyle w:val="Code0"/>
        <w:tabs>
          <w:tab w:val="left" w:pos="360"/>
          <w:tab w:val="left" w:pos="720"/>
          <w:tab w:val="left" w:pos="1080"/>
          <w:tab w:val="left" w:pos="1440"/>
          <w:tab w:val="left" w:pos="1800"/>
          <w:tab w:val="left" w:pos="2160"/>
          <w:tab w:val="left" w:pos="2520"/>
          <w:tab w:val="left" w:pos="2880"/>
        </w:tabs>
        <w:ind w:left="720"/>
      </w:pPr>
    </w:p>
    <w:p w:rsidR="00583E98" w:rsidRDefault="00583E98" w:rsidP="00D45C4D">
      <w:pPr>
        <w:pStyle w:val="Code0"/>
        <w:tabs>
          <w:tab w:val="left" w:pos="360"/>
          <w:tab w:val="left" w:pos="720"/>
          <w:tab w:val="left" w:pos="1080"/>
          <w:tab w:val="left" w:pos="1440"/>
          <w:tab w:val="left" w:pos="1800"/>
          <w:tab w:val="left" w:pos="2160"/>
          <w:tab w:val="left" w:pos="2520"/>
          <w:tab w:val="left" w:pos="2880"/>
        </w:tabs>
        <w:ind w:left="720"/>
      </w:pPr>
      <w:r>
        <w:tab/>
      </w:r>
      <w:r>
        <w:tab/>
      </w:r>
      <w:r w:rsidRPr="00A43ED4">
        <w:rPr>
          <w:color w:val="0000FF"/>
          <w:szCs w:val="18"/>
        </w:rPr>
        <w:t>case</w:t>
      </w:r>
      <w:r w:rsidR="00C36A8A">
        <w:t xml:space="preserve"> PurchaseMethod.CreditCard</w:t>
      </w:r>
      <w:r>
        <w:t>:</w:t>
      </w:r>
    </w:p>
    <w:p w:rsidR="00D92156" w:rsidRDefault="00D92156" w:rsidP="00D45C4D">
      <w:pPr>
        <w:pStyle w:val="Code0"/>
        <w:tabs>
          <w:tab w:val="left" w:pos="360"/>
          <w:tab w:val="left" w:pos="720"/>
          <w:tab w:val="left" w:pos="1080"/>
          <w:tab w:val="left" w:pos="1440"/>
          <w:tab w:val="left" w:pos="1800"/>
          <w:tab w:val="left" w:pos="2160"/>
          <w:tab w:val="left" w:pos="2520"/>
          <w:tab w:val="left" w:pos="2880"/>
        </w:tabs>
        <w:ind w:left="720"/>
      </w:pPr>
      <w:r>
        <w:rPr>
          <w:color w:val="0000FF"/>
          <w:szCs w:val="18"/>
        </w:rPr>
        <w:tab/>
      </w:r>
      <w:r>
        <w:rPr>
          <w:color w:val="0000FF"/>
          <w:szCs w:val="18"/>
        </w:rPr>
        <w:tab/>
      </w:r>
      <w:r>
        <w:rPr>
          <w:color w:val="0000FF"/>
          <w:szCs w:val="18"/>
        </w:rPr>
        <w:tab/>
      </w:r>
      <w:r w:rsidRPr="00BB1239">
        <w:rPr>
          <w:color w:val="008000"/>
          <w:szCs w:val="18"/>
        </w:rPr>
        <w:t xml:space="preserve">// </w:t>
      </w:r>
      <w:r w:rsidR="000B50D2">
        <w:rPr>
          <w:color w:val="008000"/>
          <w:szCs w:val="18"/>
        </w:rPr>
        <w:t>C</w:t>
      </w:r>
      <w:r w:rsidR="007716A6">
        <w:rPr>
          <w:color w:val="008000"/>
          <w:szCs w:val="18"/>
        </w:rPr>
        <w:t xml:space="preserve">alculate the </w:t>
      </w:r>
      <w:r w:rsidR="00C36A8A">
        <w:rPr>
          <w:color w:val="008000"/>
          <w:szCs w:val="18"/>
        </w:rPr>
        <w:t>credit card discount</w:t>
      </w:r>
    </w:p>
    <w:p w:rsidR="00583E98" w:rsidRDefault="00583E98" w:rsidP="00D45C4D">
      <w:pPr>
        <w:pStyle w:val="Code0"/>
        <w:tabs>
          <w:tab w:val="left" w:pos="360"/>
          <w:tab w:val="left" w:pos="720"/>
          <w:tab w:val="left" w:pos="1080"/>
          <w:tab w:val="left" w:pos="1440"/>
          <w:tab w:val="left" w:pos="1800"/>
          <w:tab w:val="left" w:pos="2160"/>
          <w:tab w:val="left" w:pos="2520"/>
          <w:tab w:val="left" w:pos="2880"/>
        </w:tabs>
        <w:ind w:left="720"/>
      </w:pPr>
      <w:r>
        <w:tab/>
      </w:r>
      <w:r>
        <w:tab/>
      </w:r>
      <w:r>
        <w:tab/>
      </w:r>
      <w:r w:rsidR="00C36A8A">
        <w:t xml:space="preserve">discount = </w:t>
      </w:r>
      <w:r w:rsidR="00AA49A0" w:rsidRPr="00AA49A0">
        <w:rPr>
          <w:color w:val="0000FF"/>
        </w:rPr>
        <w:t>this</w:t>
      </w:r>
      <w:r>
        <w:t>.</w:t>
      </w:r>
      <w:r w:rsidR="00C36A8A">
        <w:t>CalculateCreditCardDiscount</w:t>
      </w:r>
      <w:r>
        <w:t>(</w:t>
      </w:r>
      <w:r w:rsidR="00FB5BA0">
        <w:t xml:space="preserve"> </w:t>
      </w:r>
      <w:r w:rsidR="00C36A8A">
        <w:t>amount</w:t>
      </w:r>
      <w:r w:rsidR="00FB5BA0">
        <w:t xml:space="preserve"> </w:t>
      </w:r>
      <w:r>
        <w:t>);</w:t>
      </w:r>
    </w:p>
    <w:p w:rsidR="000B50D2" w:rsidRDefault="000B50D2" w:rsidP="000B50D2">
      <w:pPr>
        <w:pStyle w:val="Code0"/>
        <w:tabs>
          <w:tab w:val="left" w:pos="360"/>
          <w:tab w:val="left" w:pos="720"/>
          <w:tab w:val="left" w:pos="1080"/>
          <w:tab w:val="left" w:pos="1440"/>
          <w:tab w:val="left" w:pos="1800"/>
          <w:tab w:val="left" w:pos="2160"/>
          <w:tab w:val="left" w:pos="2520"/>
          <w:tab w:val="left" w:pos="2880"/>
        </w:tabs>
        <w:ind w:left="720"/>
      </w:pPr>
      <w:r>
        <w:tab/>
      </w:r>
      <w:r>
        <w:tab/>
      </w:r>
      <w:r>
        <w:tab/>
      </w:r>
      <w:r w:rsidR="00EE39FC">
        <w:t>Trace.WriteLine</w:t>
      </w:r>
      <w:r>
        <w:t xml:space="preserve">( </w:t>
      </w:r>
      <w:r w:rsidRPr="00AD31BF">
        <w:rPr>
          <w:color w:val="996600"/>
        </w:rPr>
        <w:t>“</w:t>
      </w:r>
      <w:r>
        <w:rPr>
          <w:color w:val="996600"/>
        </w:rPr>
        <w:t>C</w:t>
      </w:r>
      <w:r w:rsidR="005D6C16">
        <w:rPr>
          <w:color w:val="996600"/>
        </w:rPr>
        <w:t xml:space="preserve">redit </w:t>
      </w:r>
      <w:r>
        <w:rPr>
          <w:color w:val="996600"/>
        </w:rPr>
        <w:t xml:space="preserve">card discount </w:t>
      </w:r>
      <w:r w:rsidR="00A314F7">
        <w:rPr>
          <w:color w:val="996600"/>
        </w:rPr>
        <w:t xml:space="preserve">of {0} </w:t>
      </w:r>
      <w:r>
        <w:rPr>
          <w:color w:val="996600"/>
        </w:rPr>
        <w:t>applied.</w:t>
      </w:r>
      <w:r w:rsidRPr="00AD31BF">
        <w:rPr>
          <w:color w:val="996600"/>
        </w:rPr>
        <w:t>”</w:t>
      </w:r>
      <w:r w:rsidR="00A314F7">
        <w:t>, discount</w:t>
      </w:r>
      <w:r w:rsidRPr="00EB5712">
        <w:t xml:space="preserve"> </w:t>
      </w:r>
      <w:r>
        <w:t>);</w:t>
      </w:r>
    </w:p>
    <w:p w:rsidR="00583E98" w:rsidRDefault="00583E98" w:rsidP="00D45C4D">
      <w:pPr>
        <w:pStyle w:val="Code0"/>
        <w:tabs>
          <w:tab w:val="left" w:pos="360"/>
          <w:tab w:val="left" w:pos="720"/>
          <w:tab w:val="left" w:pos="1080"/>
          <w:tab w:val="left" w:pos="1440"/>
          <w:tab w:val="left" w:pos="1800"/>
          <w:tab w:val="left" w:pos="2160"/>
          <w:tab w:val="left" w:pos="2520"/>
          <w:tab w:val="left" w:pos="2880"/>
        </w:tabs>
        <w:ind w:left="720"/>
      </w:pPr>
      <w:r>
        <w:tab/>
      </w:r>
      <w:r>
        <w:tab/>
      </w:r>
      <w:r>
        <w:tab/>
      </w:r>
      <w:r w:rsidRPr="00A43ED4">
        <w:rPr>
          <w:color w:val="0000FF"/>
          <w:szCs w:val="18"/>
        </w:rPr>
        <w:t>break</w:t>
      </w:r>
      <w:r>
        <w:t>;</w:t>
      </w:r>
    </w:p>
    <w:p w:rsidR="00D92156" w:rsidRDefault="00D92156" w:rsidP="00D45C4D">
      <w:pPr>
        <w:pStyle w:val="Code0"/>
        <w:tabs>
          <w:tab w:val="left" w:pos="360"/>
          <w:tab w:val="left" w:pos="720"/>
          <w:tab w:val="left" w:pos="1080"/>
          <w:tab w:val="left" w:pos="1440"/>
          <w:tab w:val="left" w:pos="1800"/>
          <w:tab w:val="left" w:pos="2160"/>
          <w:tab w:val="left" w:pos="2520"/>
          <w:tab w:val="left" w:pos="2880"/>
        </w:tabs>
        <w:ind w:left="720"/>
      </w:pPr>
    </w:p>
    <w:p w:rsidR="00583E98" w:rsidRDefault="00583E98" w:rsidP="00D45C4D">
      <w:pPr>
        <w:pStyle w:val="Code0"/>
        <w:tabs>
          <w:tab w:val="left" w:pos="360"/>
          <w:tab w:val="left" w:pos="720"/>
          <w:tab w:val="left" w:pos="1080"/>
          <w:tab w:val="left" w:pos="1440"/>
          <w:tab w:val="left" w:pos="1800"/>
          <w:tab w:val="left" w:pos="2160"/>
          <w:tab w:val="left" w:pos="2520"/>
          <w:tab w:val="left" w:pos="2880"/>
        </w:tabs>
        <w:ind w:left="720"/>
      </w:pPr>
      <w:r>
        <w:tab/>
      </w:r>
      <w:r>
        <w:tab/>
      </w:r>
      <w:r w:rsidRPr="00A43ED4">
        <w:rPr>
          <w:color w:val="0000FF"/>
          <w:szCs w:val="18"/>
        </w:rPr>
        <w:t>default</w:t>
      </w:r>
      <w:r>
        <w:t>:</w:t>
      </w:r>
    </w:p>
    <w:p w:rsidR="00D92156" w:rsidRDefault="00D92156" w:rsidP="00D45C4D">
      <w:pPr>
        <w:pStyle w:val="Code0"/>
        <w:tabs>
          <w:tab w:val="left" w:pos="360"/>
          <w:tab w:val="left" w:pos="720"/>
          <w:tab w:val="left" w:pos="1080"/>
          <w:tab w:val="left" w:pos="1440"/>
          <w:tab w:val="left" w:pos="1800"/>
          <w:tab w:val="left" w:pos="2160"/>
          <w:tab w:val="left" w:pos="2520"/>
          <w:tab w:val="left" w:pos="2880"/>
        </w:tabs>
        <w:ind w:left="720"/>
      </w:pPr>
      <w:r>
        <w:rPr>
          <w:color w:val="0000FF"/>
          <w:szCs w:val="18"/>
        </w:rPr>
        <w:tab/>
      </w:r>
      <w:r>
        <w:rPr>
          <w:color w:val="0000FF"/>
          <w:szCs w:val="18"/>
        </w:rPr>
        <w:tab/>
      </w:r>
      <w:r>
        <w:rPr>
          <w:color w:val="0000FF"/>
          <w:szCs w:val="18"/>
        </w:rPr>
        <w:tab/>
      </w:r>
      <w:r w:rsidRPr="00BB1239">
        <w:rPr>
          <w:color w:val="008000"/>
          <w:szCs w:val="18"/>
        </w:rPr>
        <w:t xml:space="preserve">// </w:t>
      </w:r>
      <w:r w:rsidR="00EE39FC">
        <w:rPr>
          <w:color w:val="008000"/>
          <w:szCs w:val="18"/>
        </w:rPr>
        <w:t xml:space="preserve">No discount </w:t>
      </w:r>
      <w:r w:rsidR="005B5EDC">
        <w:rPr>
          <w:color w:val="008000"/>
          <w:szCs w:val="18"/>
        </w:rPr>
        <w:t>applied</w:t>
      </w:r>
      <w:r w:rsidR="007921A7">
        <w:rPr>
          <w:color w:val="008000"/>
          <w:szCs w:val="18"/>
        </w:rPr>
        <w:t xml:space="preserve"> for other purchase methods</w:t>
      </w:r>
    </w:p>
    <w:p w:rsidR="00EB5712" w:rsidRDefault="00EB5712" w:rsidP="00EB5712">
      <w:pPr>
        <w:pStyle w:val="Code0"/>
        <w:tabs>
          <w:tab w:val="left" w:pos="360"/>
          <w:tab w:val="left" w:pos="720"/>
          <w:tab w:val="left" w:pos="1080"/>
          <w:tab w:val="left" w:pos="1440"/>
          <w:tab w:val="left" w:pos="1800"/>
          <w:tab w:val="left" w:pos="2160"/>
          <w:tab w:val="left" w:pos="2520"/>
          <w:tab w:val="left" w:pos="2880"/>
        </w:tabs>
        <w:ind w:left="720"/>
      </w:pPr>
      <w:r>
        <w:tab/>
      </w:r>
      <w:r>
        <w:tab/>
      </w:r>
      <w:r>
        <w:tab/>
      </w:r>
      <w:r w:rsidR="005C3D59">
        <w:t>Trace.WriteLine</w:t>
      </w:r>
      <w:r>
        <w:t xml:space="preserve">( </w:t>
      </w:r>
      <w:r w:rsidRPr="00AD31BF">
        <w:rPr>
          <w:color w:val="996600"/>
        </w:rPr>
        <w:t>“</w:t>
      </w:r>
      <w:r>
        <w:rPr>
          <w:color w:val="996600"/>
        </w:rPr>
        <w:t>No discount applied.</w:t>
      </w:r>
      <w:r w:rsidRPr="00AD31BF">
        <w:rPr>
          <w:color w:val="996600"/>
        </w:rPr>
        <w:t>”</w:t>
      </w:r>
      <w:r w:rsidRPr="00EB5712">
        <w:t xml:space="preserve"> </w:t>
      </w:r>
      <w:r>
        <w:t>);</w:t>
      </w:r>
    </w:p>
    <w:p w:rsidR="00583E98" w:rsidRDefault="00583E98" w:rsidP="00D45C4D">
      <w:pPr>
        <w:pStyle w:val="Code0"/>
        <w:tabs>
          <w:tab w:val="left" w:pos="360"/>
          <w:tab w:val="left" w:pos="720"/>
          <w:tab w:val="left" w:pos="1080"/>
          <w:tab w:val="left" w:pos="1440"/>
          <w:tab w:val="left" w:pos="1800"/>
          <w:tab w:val="left" w:pos="2160"/>
          <w:tab w:val="left" w:pos="2520"/>
          <w:tab w:val="left" w:pos="2880"/>
        </w:tabs>
        <w:ind w:left="720"/>
      </w:pPr>
      <w:r>
        <w:tab/>
      </w:r>
      <w:r>
        <w:tab/>
      </w:r>
      <w:r>
        <w:tab/>
      </w:r>
      <w:r w:rsidRPr="00A43ED4">
        <w:rPr>
          <w:color w:val="0000FF"/>
          <w:szCs w:val="18"/>
        </w:rPr>
        <w:t>break</w:t>
      </w:r>
      <w:r>
        <w:t>;</w:t>
      </w:r>
    </w:p>
    <w:p w:rsidR="00583E98" w:rsidRDefault="00EC1034" w:rsidP="00D45C4D">
      <w:pPr>
        <w:pStyle w:val="Code0"/>
        <w:tabs>
          <w:tab w:val="left" w:pos="360"/>
          <w:tab w:val="left" w:pos="720"/>
          <w:tab w:val="left" w:pos="1080"/>
          <w:tab w:val="left" w:pos="1440"/>
          <w:tab w:val="left" w:pos="1800"/>
          <w:tab w:val="left" w:pos="2160"/>
          <w:tab w:val="left" w:pos="2520"/>
          <w:tab w:val="left" w:pos="2880"/>
        </w:tabs>
        <w:ind w:left="720"/>
      </w:pPr>
      <w:r>
        <w:tab/>
      </w:r>
      <w:r w:rsidR="00583E98">
        <w:t>}</w:t>
      </w:r>
    </w:p>
    <w:p w:rsidR="00756AF8" w:rsidRDefault="00756AF8" w:rsidP="00D45C4D">
      <w:pPr>
        <w:pStyle w:val="Code0"/>
        <w:tabs>
          <w:tab w:val="left" w:pos="360"/>
          <w:tab w:val="left" w:pos="720"/>
          <w:tab w:val="left" w:pos="1080"/>
          <w:tab w:val="left" w:pos="1440"/>
          <w:tab w:val="left" w:pos="1800"/>
          <w:tab w:val="left" w:pos="2160"/>
          <w:tab w:val="left" w:pos="2520"/>
          <w:tab w:val="left" w:pos="2880"/>
        </w:tabs>
        <w:ind w:left="720"/>
      </w:pPr>
    </w:p>
    <w:p w:rsidR="00756AF8" w:rsidRPr="00BB1239" w:rsidRDefault="00756AF8" w:rsidP="001915B9">
      <w:pPr>
        <w:pStyle w:val="Code0"/>
        <w:tabs>
          <w:tab w:val="left" w:pos="360"/>
          <w:tab w:val="left" w:pos="720"/>
          <w:tab w:val="left" w:pos="1080"/>
          <w:tab w:val="left" w:pos="1440"/>
          <w:tab w:val="left" w:pos="1800"/>
          <w:tab w:val="left" w:pos="2160"/>
          <w:tab w:val="left" w:pos="2520"/>
          <w:tab w:val="left" w:pos="2880"/>
        </w:tabs>
        <w:ind w:left="720"/>
        <w:rPr>
          <w:color w:val="008000"/>
          <w:szCs w:val="18"/>
        </w:rPr>
      </w:pPr>
      <w:r w:rsidRPr="00BB1239">
        <w:rPr>
          <w:color w:val="008000"/>
          <w:szCs w:val="18"/>
        </w:rPr>
        <w:tab/>
        <w:t xml:space="preserve">// </w:t>
      </w:r>
      <w:r w:rsidR="000E4889">
        <w:rPr>
          <w:color w:val="008000"/>
          <w:szCs w:val="18"/>
        </w:rPr>
        <w:t xml:space="preserve">Compute </w:t>
      </w:r>
      <w:r w:rsidR="006819CF">
        <w:rPr>
          <w:color w:val="008000"/>
          <w:szCs w:val="18"/>
        </w:rPr>
        <w:t>the</w:t>
      </w:r>
      <w:r w:rsidR="000E4889">
        <w:rPr>
          <w:color w:val="008000"/>
          <w:szCs w:val="18"/>
        </w:rPr>
        <w:t xml:space="preserve"> discounted amount</w:t>
      </w:r>
      <w:r w:rsidR="001915B9">
        <w:rPr>
          <w:color w:val="008000"/>
          <w:szCs w:val="18"/>
        </w:rPr>
        <w:t>, making</w:t>
      </w:r>
      <w:r w:rsidR="00D42036">
        <w:rPr>
          <w:color w:val="008000"/>
          <w:szCs w:val="18"/>
        </w:rPr>
        <w:t xml:space="preserve"> </w:t>
      </w:r>
      <w:r w:rsidR="001915B9">
        <w:rPr>
          <w:color w:val="008000"/>
          <w:szCs w:val="18"/>
        </w:rPr>
        <w:t xml:space="preserve">sure </w:t>
      </w:r>
      <w:r w:rsidR="00D42036">
        <w:rPr>
          <w:color w:val="008000"/>
          <w:szCs w:val="18"/>
        </w:rPr>
        <w:t xml:space="preserve">not to </w:t>
      </w:r>
      <w:r w:rsidR="00EE3DA0">
        <w:rPr>
          <w:color w:val="008000"/>
          <w:szCs w:val="18"/>
        </w:rPr>
        <w:t>give</w:t>
      </w:r>
      <w:r w:rsidR="001915B9">
        <w:rPr>
          <w:color w:val="008000"/>
          <w:szCs w:val="18"/>
        </w:rPr>
        <w:t xml:space="preserve"> money away</w:t>
      </w:r>
    </w:p>
    <w:p w:rsidR="000E4889" w:rsidRDefault="00756AF8" w:rsidP="00D45C4D">
      <w:pPr>
        <w:pStyle w:val="Code0"/>
        <w:tabs>
          <w:tab w:val="left" w:pos="360"/>
          <w:tab w:val="left" w:pos="720"/>
          <w:tab w:val="left" w:pos="1080"/>
          <w:tab w:val="left" w:pos="1440"/>
          <w:tab w:val="left" w:pos="1800"/>
          <w:tab w:val="left" w:pos="2160"/>
          <w:tab w:val="left" w:pos="2520"/>
          <w:tab w:val="left" w:pos="2880"/>
        </w:tabs>
        <w:ind w:left="720"/>
      </w:pPr>
      <w:r>
        <w:tab/>
      </w:r>
      <w:r w:rsidR="000E4889">
        <w:rPr>
          <w:color w:val="0000FF"/>
          <w:szCs w:val="18"/>
        </w:rPr>
        <w:t>float</w:t>
      </w:r>
      <w:r w:rsidR="000E4889">
        <w:t xml:space="preserve"> discountedAmount = amount – discount;</w:t>
      </w:r>
    </w:p>
    <w:p w:rsidR="000E4889" w:rsidRDefault="000E4889" w:rsidP="00D45C4D">
      <w:pPr>
        <w:pStyle w:val="Code0"/>
        <w:tabs>
          <w:tab w:val="left" w:pos="360"/>
          <w:tab w:val="left" w:pos="720"/>
          <w:tab w:val="left" w:pos="1080"/>
          <w:tab w:val="left" w:pos="1440"/>
          <w:tab w:val="left" w:pos="1800"/>
          <w:tab w:val="left" w:pos="2160"/>
          <w:tab w:val="left" w:pos="2520"/>
          <w:tab w:val="left" w:pos="2880"/>
        </w:tabs>
        <w:ind w:left="720"/>
      </w:pPr>
      <w:r>
        <w:t xml:space="preserve"> </w:t>
      </w:r>
      <w:r>
        <w:tab/>
      </w:r>
      <w:r w:rsidR="00CB7CC1">
        <w:rPr>
          <w:color w:val="0000FF"/>
          <w:szCs w:val="18"/>
        </w:rPr>
        <w:t>if</w:t>
      </w:r>
      <w:r>
        <w:t>(</w:t>
      </w:r>
      <w:r w:rsidR="00FB0F5E">
        <w:t xml:space="preserve"> discountedAmount</w:t>
      </w:r>
      <w:r>
        <w:t xml:space="preserve"> &lt; 0.0f )</w:t>
      </w:r>
    </w:p>
    <w:p w:rsidR="000E4889" w:rsidRDefault="000E4889" w:rsidP="00D45C4D">
      <w:pPr>
        <w:pStyle w:val="Code0"/>
        <w:tabs>
          <w:tab w:val="left" w:pos="360"/>
          <w:tab w:val="left" w:pos="720"/>
          <w:tab w:val="left" w:pos="1080"/>
          <w:tab w:val="left" w:pos="1440"/>
          <w:tab w:val="left" w:pos="1800"/>
          <w:tab w:val="left" w:pos="2160"/>
          <w:tab w:val="left" w:pos="2520"/>
          <w:tab w:val="left" w:pos="2880"/>
        </w:tabs>
        <w:ind w:left="720"/>
      </w:pPr>
      <w:r>
        <w:tab/>
        <w:t>{</w:t>
      </w:r>
    </w:p>
    <w:p w:rsidR="000E4889" w:rsidRDefault="000E4889" w:rsidP="00D45C4D">
      <w:pPr>
        <w:pStyle w:val="Code0"/>
        <w:tabs>
          <w:tab w:val="left" w:pos="360"/>
          <w:tab w:val="left" w:pos="720"/>
          <w:tab w:val="left" w:pos="1080"/>
          <w:tab w:val="left" w:pos="1440"/>
          <w:tab w:val="left" w:pos="1800"/>
          <w:tab w:val="left" w:pos="2160"/>
          <w:tab w:val="left" w:pos="2520"/>
          <w:tab w:val="left" w:pos="2880"/>
        </w:tabs>
        <w:ind w:left="720"/>
      </w:pPr>
      <w:r>
        <w:tab/>
      </w:r>
      <w:r>
        <w:tab/>
      </w:r>
      <w:r w:rsidR="00FB0F5E">
        <w:t>discountedAmount</w:t>
      </w:r>
      <w:r>
        <w:t xml:space="preserve"> = 0.0f;</w:t>
      </w:r>
    </w:p>
    <w:p w:rsidR="000E4889" w:rsidRDefault="000E4889" w:rsidP="00D45C4D">
      <w:pPr>
        <w:pStyle w:val="Code0"/>
        <w:tabs>
          <w:tab w:val="left" w:pos="360"/>
          <w:tab w:val="left" w:pos="720"/>
          <w:tab w:val="left" w:pos="1080"/>
          <w:tab w:val="left" w:pos="1440"/>
          <w:tab w:val="left" w:pos="1800"/>
          <w:tab w:val="left" w:pos="2160"/>
          <w:tab w:val="left" w:pos="2520"/>
          <w:tab w:val="left" w:pos="2880"/>
        </w:tabs>
        <w:ind w:left="720"/>
      </w:pPr>
      <w:r>
        <w:tab/>
        <w:t>}</w:t>
      </w:r>
    </w:p>
    <w:p w:rsidR="00756AF8" w:rsidRDefault="000E4889" w:rsidP="00D45C4D">
      <w:pPr>
        <w:pStyle w:val="Code0"/>
        <w:tabs>
          <w:tab w:val="left" w:pos="360"/>
          <w:tab w:val="left" w:pos="720"/>
          <w:tab w:val="left" w:pos="1080"/>
          <w:tab w:val="left" w:pos="1440"/>
          <w:tab w:val="left" w:pos="1800"/>
          <w:tab w:val="left" w:pos="2160"/>
          <w:tab w:val="left" w:pos="2520"/>
          <w:tab w:val="left" w:pos="2880"/>
        </w:tabs>
        <w:ind w:left="720"/>
      </w:pPr>
      <w:r>
        <w:tab/>
      </w:r>
      <w:r w:rsidR="009D1531">
        <w:t>Log</w:t>
      </w:r>
      <w:r>
        <w:t>Manager.Publis</w:t>
      </w:r>
      <w:r w:rsidR="00CB7CC1">
        <w:t>h</w:t>
      </w:r>
      <w:r w:rsidR="00756AF8">
        <w:t>(</w:t>
      </w:r>
      <w:r w:rsidR="00055CD5">
        <w:t xml:space="preserve"> </w:t>
      </w:r>
      <w:r>
        <w:t>discountedAmount</w:t>
      </w:r>
      <w:r w:rsidR="00EC7CAB">
        <w:t>.ToString()</w:t>
      </w:r>
      <w:r>
        <w:t xml:space="preserve"> </w:t>
      </w:r>
      <w:r w:rsidR="00756AF8">
        <w:t>);</w:t>
      </w:r>
    </w:p>
    <w:p w:rsidR="00756AF8" w:rsidRDefault="00756AF8" w:rsidP="00D45C4D">
      <w:pPr>
        <w:pStyle w:val="Code0"/>
        <w:tabs>
          <w:tab w:val="left" w:pos="360"/>
          <w:tab w:val="left" w:pos="720"/>
          <w:tab w:val="left" w:pos="1080"/>
          <w:tab w:val="left" w:pos="1440"/>
          <w:tab w:val="left" w:pos="1800"/>
          <w:tab w:val="left" w:pos="2160"/>
          <w:tab w:val="left" w:pos="2520"/>
          <w:tab w:val="left" w:pos="2880"/>
        </w:tabs>
        <w:ind w:left="720"/>
      </w:pPr>
    </w:p>
    <w:p w:rsidR="00756AF8" w:rsidRPr="00BB1239" w:rsidRDefault="00756AF8" w:rsidP="00D45C4D">
      <w:pPr>
        <w:pStyle w:val="Code0"/>
        <w:tabs>
          <w:tab w:val="left" w:pos="360"/>
          <w:tab w:val="left" w:pos="720"/>
          <w:tab w:val="left" w:pos="1080"/>
          <w:tab w:val="left" w:pos="1440"/>
          <w:tab w:val="left" w:pos="1800"/>
          <w:tab w:val="left" w:pos="2160"/>
          <w:tab w:val="left" w:pos="2520"/>
          <w:tab w:val="left" w:pos="2880"/>
        </w:tabs>
        <w:ind w:left="720"/>
        <w:rPr>
          <w:color w:val="008000"/>
          <w:szCs w:val="18"/>
        </w:rPr>
      </w:pPr>
      <w:r w:rsidRPr="00BB1239">
        <w:rPr>
          <w:color w:val="008000"/>
          <w:szCs w:val="18"/>
        </w:rPr>
        <w:tab/>
        <w:t xml:space="preserve">// Return the </w:t>
      </w:r>
      <w:r w:rsidR="00CB7CC1">
        <w:rPr>
          <w:color w:val="008000"/>
          <w:szCs w:val="18"/>
        </w:rPr>
        <w:t>discounted amount</w:t>
      </w:r>
    </w:p>
    <w:p w:rsidR="00756AF8" w:rsidRDefault="00756AF8" w:rsidP="00D45C4D">
      <w:pPr>
        <w:pStyle w:val="Code0"/>
        <w:tabs>
          <w:tab w:val="left" w:pos="360"/>
          <w:tab w:val="left" w:pos="720"/>
          <w:tab w:val="left" w:pos="1080"/>
          <w:tab w:val="left" w:pos="1440"/>
          <w:tab w:val="left" w:pos="1800"/>
          <w:tab w:val="left" w:pos="2160"/>
          <w:tab w:val="left" w:pos="2520"/>
          <w:tab w:val="left" w:pos="2880"/>
        </w:tabs>
        <w:ind w:left="720"/>
      </w:pPr>
      <w:r>
        <w:tab/>
      </w:r>
      <w:r w:rsidRPr="000D0809">
        <w:rPr>
          <w:color w:val="0000FF"/>
        </w:rPr>
        <w:t>return</w:t>
      </w:r>
      <w:r>
        <w:t xml:space="preserve"> </w:t>
      </w:r>
      <w:r w:rsidR="00CB7CC1">
        <w:t>discountedAmount</w:t>
      </w:r>
      <w:r>
        <w:t>;</w:t>
      </w:r>
    </w:p>
    <w:p w:rsidR="002E0F0E" w:rsidRDefault="0058350A" w:rsidP="004F4054">
      <w:pPr>
        <w:pStyle w:val="Code0"/>
        <w:tabs>
          <w:tab w:val="left" w:pos="360"/>
          <w:tab w:val="left" w:pos="720"/>
          <w:tab w:val="left" w:pos="1080"/>
          <w:tab w:val="left" w:pos="1440"/>
          <w:tab w:val="left" w:pos="1800"/>
          <w:tab w:val="left" w:pos="2160"/>
          <w:tab w:val="left" w:pos="2520"/>
          <w:tab w:val="left" w:pos="2880"/>
        </w:tabs>
        <w:ind w:left="720"/>
      </w:pPr>
      <w:r>
        <w:t>}</w:t>
      </w:r>
    </w:p>
    <w:p w:rsidR="00756AF8" w:rsidRDefault="00CF74C9" w:rsidP="00CF74C9">
      <w:pPr>
        <w:pStyle w:val="Heading2"/>
      </w:pPr>
      <w:bookmarkStart w:id="11" w:name="_Toc217699221"/>
      <w:r>
        <w:t xml:space="preserve">3.4 </w:t>
      </w:r>
      <w:r w:rsidR="00756AF8">
        <w:t>White</w:t>
      </w:r>
      <w:r w:rsidR="00DB23AF">
        <w:t xml:space="preserve"> </w:t>
      </w:r>
      <w:r w:rsidR="00756AF8">
        <w:t>space</w:t>
      </w:r>
      <w:bookmarkEnd w:id="11"/>
    </w:p>
    <w:p w:rsidR="007F2D5D" w:rsidRDefault="00756AF8" w:rsidP="008F057B">
      <w:pPr>
        <w:pStyle w:val="Body-noindent"/>
      </w:pPr>
      <w:r>
        <w:t>Liberal use of white</w:t>
      </w:r>
      <w:r w:rsidR="00DB23AF">
        <w:t xml:space="preserve"> </w:t>
      </w:r>
      <w:r>
        <w:t xml:space="preserve">space is highly encouraged. </w:t>
      </w:r>
      <w:r w:rsidR="007F2D5D">
        <w:t>This provides enhanced readability and is extremely helpful during debugging</w:t>
      </w:r>
      <w:r w:rsidR="00AE749F">
        <w:t xml:space="preserve"> and code reviews</w:t>
      </w:r>
      <w:r w:rsidR="007F2D5D">
        <w:t>.</w:t>
      </w:r>
      <w:r w:rsidR="003A2E75">
        <w:t xml:space="preserve"> The </w:t>
      </w:r>
      <w:smartTag w:uri="urn:schemas-microsoft-com:office:smarttags" w:element="State">
        <w:smartTag w:uri="urn:schemas-microsoft-com:office:smarttags" w:element="place">
          <w:r w:rsidR="003A2E75">
            <w:t>ind</w:t>
          </w:r>
        </w:smartTag>
      </w:smartTag>
      <w:r w:rsidR="003A2E75">
        <w:t>entation example above shows an example of the appropriate level of white</w:t>
      </w:r>
      <w:r w:rsidR="00510022">
        <w:t xml:space="preserve"> </w:t>
      </w:r>
      <w:r w:rsidR="003A2E75">
        <w:t>space.</w:t>
      </w:r>
    </w:p>
    <w:p w:rsidR="003A2E75" w:rsidRDefault="003A2E75" w:rsidP="008F057B">
      <w:pPr>
        <w:pStyle w:val="Body-noindent"/>
      </w:pPr>
      <w:r>
        <w:t>Guidelines:</w:t>
      </w:r>
    </w:p>
    <w:p w:rsidR="00660F5B" w:rsidRDefault="00660F5B" w:rsidP="003A2E75">
      <w:pPr>
        <w:pStyle w:val="Body-noindent"/>
        <w:numPr>
          <w:ilvl w:val="0"/>
          <w:numId w:val="17"/>
        </w:numPr>
      </w:pPr>
      <w:r>
        <w:t xml:space="preserve">Blank lines should be used to separate logical </w:t>
      </w:r>
      <w:r w:rsidR="00C206E6">
        <w:t>blocks</w:t>
      </w:r>
      <w:r>
        <w:t xml:space="preserve"> of code in much the way a writer separates prose </w:t>
      </w:r>
      <w:r w:rsidR="00E13B34">
        <w:t xml:space="preserve">using headings and </w:t>
      </w:r>
      <w:r>
        <w:t xml:space="preserve">paragraphs. Note the clean separation between logical sections in the previous code example via the </w:t>
      </w:r>
      <w:r w:rsidR="009D2832">
        <w:t xml:space="preserve">leading </w:t>
      </w:r>
      <w:r>
        <w:t>comments and the blank line</w:t>
      </w:r>
      <w:r w:rsidR="009D2832">
        <w:t>s</w:t>
      </w:r>
      <w:r>
        <w:t xml:space="preserve"> immediately following.</w:t>
      </w:r>
    </w:p>
    <w:p w:rsidR="00756AF8" w:rsidRDefault="00756AF8" w:rsidP="003A2E75">
      <w:pPr>
        <w:pStyle w:val="Body-noindent"/>
        <w:numPr>
          <w:ilvl w:val="0"/>
          <w:numId w:val="17"/>
        </w:numPr>
      </w:pPr>
      <w:r>
        <w:t>Single spaces should be used to separate logical elements within individual statements</w:t>
      </w:r>
      <w:r w:rsidR="00CD66A6">
        <w:t xml:space="preserve">. This can be seen clearly in the </w:t>
      </w:r>
      <w:r w:rsidR="00752870" w:rsidRPr="00752870">
        <w:rPr>
          <w:rStyle w:val="CodeChar0"/>
        </w:rPr>
        <w:t>CalculateDiscountedAmount</w:t>
      </w:r>
      <w:r w:rsidR="00752870">
        <w:rPr>
          <w:rStyle w:val="CodeChar0"/>
        </w:rPr>
        <w:t xml:space="preserve"> </w:t>
      </w:r>
      <w:r w:rsidR="00CD66A6">
        <w:t xml:space="preserve">and </w:t>
      </w:r>
      <w:r w:rsidR="00CD66A6" w:rsidRPr="00041553">
        <w:rPr>
          <w:rStyle w:val="CodeChar0"/>
          <w:color w:val="0000FF"/>
          <w:szCs w:val="18"/>
        </w:rPr>
        <w:t>switch</w:t>
      </w:r>
      <w:r w:rsidR="00CD66A6">
        <w:t xml:space="preserve"> statements in the preceding example</w:t>
      </w:r>
      <w:r>
        <w:t xml:space="preserve">. </w:t>
      </w:r>
      <w:r w:rsidR="003F13B9">
        <w:t>Note the spaces immediately after opening ‘(‘s and before closing ‘)’s.</w:t>
      </w:r>
    </w:p>
    <w:p w:rsidR="00756AF8" w:rsidRDefault="00CF74C9" w:rsidP="00CF74C9">
      <w:pPr>
        <w:pStyle w:val="Heading2"/>
      </w:pPr>
      <w:bookmarkStart w:id="12" w:name="_Toc217699222"/>
      <w:r>
        <w:t xml:space="preserve">3.5 </w:t>
      </w:r>
      <w:r w:rsidR="00756AF8">
        <w:t>Long lines of code</w:t>
      </w:r>
      <w:bookmarkEnd w:id="12"/>
    </w:p>
    <w:p w:rsidR="00123526" w:rsidRDefault="00D75F4A" w:rsidP="007F2D5D">
      <w:pPr>
        <w:pStyle w:val="Body-noindent"/>
      </w:pPr>
      <w:r>
        <w:t>C</w:t>
      </w:r>
      <w:r w:rsidR="007F2D5D">
        <w:t xml:space="preserve">omments </w:t>
      </w:r>
      <w:r>
        <w:t xml:space="preserve">and statements </w:t>
      </w:r>
      <w:r w:rsidR="007F2D5D">
        <w:t>that extend beyond 80 columns in a single line can be broken up</w:t>
      </w:r>
      <w:r>
        <w:t xml:space="preserve"> </w:t>
      </w:r>
      <w:r w:rsidR="00C712AC">
        <w:t xml:space="preserve">and indented </w:t>
      </w:r>
      <w:r>
        <w:t>for read</w:t>
      </w:r>
      <w:r w:rsidR="005846A5">
        <w:t>a</w:t>
      </w:r>
      <w:r>
        <w:t>bility</w:t>
      </w:r>
      <w:r w:rsidR="007F2D5D">
        <w:t xml:space="preserve">. Care should be taken to ensure readability and proper representation of the scope of the </w:t>
      </w:r>
      <w:r w:rsidR="00C42106">
        <w:t>information</w:t>
      </w:r>
      <w:r w:rsidR="007F2D5D">
        <w:t xml:space="preserve"> in the broken lines. </w:t>
      </w:r>
      <w:r w:rsidR="00302C72">
        <w:t xml:space="preserve">When passing large numbers of parameters, it is acceptable to group related parameters on the same line.  </w:t>
      </w:r>
    </w:p>
    <w:p w:rsidR="00D75F4A" w:rsidRDefault="00123526" w:rsidP="007F2D5D">
      <w:pPr>
        <w:pStyle w:val="Body-noindent"/>
      </w:pPr>
      <w:r>
        <w:t>Example:</w:t>
      </w:r>
    </w:p>
    <w:p w:rsidR="004C782A" w:rsidRDefault="00AD31BF" w:rsidP="007F2D5D">
      <w:pPr>
        <w:pStyle w:val="Code0"/>
        <w:tabs>
          <w:tab w:val="left" w:pos="360"/>
          <w:tab w:val="left" w:pos="720"/>
          <w:tab w:val="left" w:pos="1080"/>
          <w:tab w:val="left" w:pos="1440"/>
          <w:tab w:val="left" w:pos="1800"/>
          <w:tab w:val="left" w:pos="2160"/>
          <w:tab w:val="left" w:pos="2520"/>
          <w:tab w:val="left" w:pos="2880"/>
        </w:tabs>
        <w:ind w:left="720"/>
      </w:pPr>
      <w:r>
        <w:rPr>
          <w:color w:val="0000FF"/>
          <w:szCs w:val="18"/>
        </w:rPr>
        <w:lastRenderedPageBreak/>
        <w:t>string</w:t>
      </w:r>
      <w:r w:rsidR="007F2D5D">
        <w:t xml:space="preserve"> </w:t>
      </w:r>
      <w:r w:rsidR="00C56C55">
        <w:t>Win32</w:t>
      </w:r>
      <w:r w:rsidR="007F2D5D">
        <w:t>Function</w:t>
      </w:r>
      <w:r w:rsidR="001815C0">
        <w:t>Wrapper</w:t>
      </w:r>
      <w:r w:rsidR="007F2D5D">
        <w:t xml:space="preserve">( </w:t>
      </w:r>
    </w:p>
    <w:p w:rsidR="00C56C55" w:rsidRDefault="004C782A" w:rsidP="007F2D5D">
      <w:pPr>
        <w:pStyle w:val="Code0"/>
        <w:tabs>
          <w:tab w:val="left" w:pos="360"/>
          <w:tab w:val="left" w:pos="720"/>
          <w:tab w:val="left" w:pos="1080"/>
          <w:tab w:val="left" w:pos="1440"/>
          <w:tab w:val="left" w:pos="1800"/>
          <w:tab w:val="left" w:pos="2160"/>
          <w:tab w:val="left" w:pos="2520"/>
          <w:tab w:val="left" w:pos="2880"/>
        </w:tabs>
        <w:ind w:left="720"/>
      </w:pPr>
      <w:r>
        <w:rPr>
          <w:color w:val="0000FF"/>
          <w:szCs w:val="18"/>
        </w:rPr>
        <w:tab/>
      </w:r>
      <w:r w:rsidR="007F2D5D" w:rsidRPr="00BB1239">
        <w:rPr>
          <w:color w:val="0000FF"/>
          <w:szCs w:val="18"/>
        </w:rPr>
        <w:t>int</w:t>
      </w:r>
      <w:r w:rsidR="007F2D5D">
        <w:t xml:space="preserve"> </w:t>
      </w:r>
      <w:r w:rsidR="001815C0">
        <w:t xml:space="preserve">   </w:t>
      </w:r>
      <w:r w:rsidR="00C56C55">
        <w:t>a</w:t>
      </w:r>
      <w:r w:rsidR="007F2D5D">
        <w:t xml:space="preserve">rg1, </w:t>
      </w:r>
    </w:p>
    <w:p w:rsidR="00C56C55" w:rsidRDefault="00C56C55" w:rsidP="007F2D5D">
      <w:pPr>
        <w:pStyle w:val="Code0"/>
        <w:tabs>
          <w:tab w:val="left" w:pos="360"/>
          <w:tab w:val="left" w:pos="720"/>
          <w:tab w:val="left" w:pos="1080"/>
          <w:tab w:val="left" w:pos="1440"/>
          <w:tab w:val="left" w:pos="1800"/>
          <w:tab w:val="left" w:pos="2160"/>
          <w:tab w:val="left" w:pos="2520"/>
          <w:tab w:val="left" w:pos="2880"/>
        </w:tabs>
        <w:ind w:left="720"/>
      </w:pPr>
      <w:r>
        <w:tab/>
      </w:r>
      <w:r w:rsidR="007F2D5D" w:rsidRPr="00BB1239">
        <w:rPr>
          <w:color w:val="0000FF"/>
          <w:szCs w:val="18"/>
        </w:rPr>
        <w:t>string</w:t>
      </w:r>
      <w:r w:rsidR="007F2D5D">
        <w:t xml:space="preserve"> </w:t>
      </w:r>
      <w:r>
        <w:t>a</w:t>
      </w:r>
      <w:r w:rsidR="007F2D5D">
        <w:t>rg2</w:t>
      </w:r>
      <w:r>
        <w:t>,</w:t>
      </w:r>
    </w:p>
    <w:p w:rsidR="007F2D5D" w:rsidRDefault="00C56C55" w:rsidP="007F2D5D">
      <w:pPr>
        <w:pStyle w:val="Code0"/>
        <w:tabs>
          <w:tab w:val="left" w:pos="360"/>
          <w:tab w:val="left" w:pos="720"/>
          <w:tab w:val="left" w:pos="1080"/>
          <w:tab w:val="left" w:pos="1440"/>
          <w:tab w:val="left" w:pos="1800"/>
          <w:tab w:val="left" w:pos="2160"/>
          <w:tab w:val="left" w:pos="2520"/>
          <w:tab w:val="left" w:pos="2880"/>
        </w:tabs>
        <w:ind w:left="720"/>
      </w:pPr>
      <w:r>
        <w:tab/>
      </w:r>
      <w:r w:rsidRPr="00BB1239">
        <w:rPr>
          <w:color w:val="0000FF"/>
          <w:szCs w:val="18"/>
        </w:rPr>
        <w:t>bool</w:t>
      </w:r>
      <w:r>
        <w:t xml:space="preserve"> </w:t>
      </w:r>
      <w:r w:rsidR="001815C0">
        <w:t xml:space="preserve">  </w:t>
      </w:r>
      <w:r>
        <w:t xml:space="preserve">arg3 </w:t>
      </w:r>
      <w:r w:rsidR="007F2D5D">
        <w:t>)</w:t>
      </w:r>
    </w:p>
    <w:p w:rsidR="007F2D5D" w:rsidRDefault="007F2D5D" w:rsidP="007F2D5D">
      <w:pPr>
        <w:pStyle w:val="Code0"/>
        <w:tabs>
          <w:tab w:val="left" w:pos="360"/>
          <w:tab w:val="left" w:pos="720"/>
          <w:tab w:val="left" w:pos="1080"/>
          <w:tab w:val="left" w:pos="1440"/>
          <w:tab w:val="left" w:pos="1800"/>
          <w:tab w:val="left" w:pos="2160"/>
          <w:tab w:val="left" w:pos="2520"/>
          <w:tab w:val="left" w:pos="2880"/>
        </w:tabs>
        <w:ind w:left="720"/>
      </w:pPr>
      <w:r>
        <w:t>{</w:t>
      </w:r>
    </w:p>
    <w:p w:rsidR="00D75F4A" w:rsidRPr="00BB1239" w:rsidRDefault="007F2D5D" w:rsidP="007F2D5D">
      <w:pPr>
        <w:pStyle w:val="Code0"/>
        <w:tabs>
          <w:tab w:val="left" w:pos="360"/>
          <w:tab w:val="left" w:pos="720"/>
          <w:tab w:val="left" w:pos="1080"/>
          <w:tab w:val="left" w:pos="1440"/>
          <w:tab w:val="left" w:pos="1800"/>
          <w:tab w:val="left" w:pos="2160"/>
          <w:tab w:val="left" w:pos="2520"/>
          <w:tab w:val="left" w:pos="2880"/>
        </w:tabs>
        <w:ind w:left="720"/>
        <w:rPr>
          <w:color w:val="008000"/>
          <w:szCs w:val="18"/>
        </w:rPr>
      </w:pPr>
      <w:r w:rsidRPr="00BB1239">
        <w:rPr>
          <w:color w:val="008000"/>
          <w:szCs w:val="18"/>
        </w:rPr>
        <w:tab/>
        <w:t>// Perform a</w:t>
      </w:r>
      <w:r w:rsidR="00F10BCB">
        <w:rPr>
          <w:color w:val="008000"/>
          <w:szCs w:val="18"/>
        </w:rPr>
        <w:t xml:space="preserve"> PInvoke call to a</w:t>
      </w:r>
      <w:r w:rsidR="00D75F4A" w:rsidRPr="00BB1239">
        <w:rPr>
          <w:color w:val="008000"/>
          <w:szCs w:val="18"/>
        </w:rPr>
        <w:t xml:space="preserve"> win32 function</w:t>
      </w:r>
      <w:r w:rsidR="00D151A0">
        <w:rPr>
          <w:color w:val="008000"/>
          <w:szCs w:val="18"/>
        </w:rPr>
        <w:t>,</w:t>
      </w:r>
    </w:p>
    <w:p w:rsidR="00D151A0" w:rsidRDefault="00D75F4A" w:rsidP="007F2D5D">
      <w:pPr>
        <w:pStyle w:val="Code0"/>
        <w:tabs>
          <w:tab w:val="left" w:pos="360"/>
          <w:tab w:val="left" w:pos="720"/>
          <w:tab w:val="left" w:pos="1080"/>
          <w:tab w:val="left" w:pos="1440"/>
          <w:tab w:val="left" w:pos="1800"/>
          <w:tab w:val="left" w:pos="2160"/>
          <w:tab w:val="left" w:pos="2520"/>
          <w:tab w:val="left" w:pos="2880"/>
        </w:tabs>
        <w:ind w:left="720"/>
        <w:rPr>
          <w:color w:val="008000"/>
          <w:szCs w:val="18"/>
        </w:rPr>
      </w:pPr>
      <w:r w:rsidRPr="00BB1239">
        <w:rPr>
          <w:color w:val="008000"/>
          <w:szCs w:val="18"/>
        </w:rPr>
        <w:tab/>
        <w:t xml:space="preserve">// </w:t>
      </w:r>
      <w:r w:rsidR="00D151A0">
        <w:rPr>
          <w:color w:val="008000"/>
          <w:szCs w:val="18"/>
        </w:rPr>
        <w:t xml:space="preserve">providing default values for </w:t>
      </w:r>
      <w:r w:rsidR="004504E2">
        <w:rPr>
          <w:color w:val="008000"/>
          <w:szCs w:val="18"/>
        </w:rPr>
        <w:t xml:space="preserve">obscure </w:t>
      </w:r>
      <w:r w:rsidR="00D151A0">
        <w:rPr>
          <w:color w:val="008000"/>
          <w:szCs w:val="18"/>
        </w:rPr>
        <w:t>parameters,</w:t>
      </w:r>
    </w:p>
    <w:p w:rsidR="007F2D5D" w:rsidRPr="00BB1239" w:rsidRDefault="00D151A0" w:rsidP="007F2D5D">
      <w:pPr>
        <w:pStyle w:val="Code0"/>
        <w:tabs>
          <w:tab w:val="left" w:pos="360"/>
          <w:tab w:val="left" w:pos="720"/>
          <w:tab w:val="left" w:pos="1080"/>
          <w:tab w:val="left" w:pos="1440"/>
          <w:tab w:val="left" w:pos="1800"/>
          <w:tab w:val="left" w:pos="2160"/>
          <w:tab w:val="left" w:pos="2520"/>
          <w:tab w:val="left" w:pos="2880"/>
        </w:tabs>
        <w:ind w:left="720"/>
        <w:rPr>
          <w:color w:val="008000"/>
          <w:szCs w:val="18"/>
        </w:rPr>
      </w:pPr>
      <w:r>
        <w:rPr>
          <w:color w:val="008000"/>
          <w:szCs w:val="18"/>
        </w:rPr>
        <w:tab/>
        <w:t xml:space="preserve">// to hide the </w:t>
      </w:r>
      <w:r w:rsidR="00E63720">
        <w:rPr>
          <w:color w:val="008000"/>
          <w:szCs w:val="18"/>
        </w:rPr>
        <w:t xml:space="preserve">complexity </w:t>
      </w:r>
      <w:r>
        <w:rPr>
          <w:color w:val="008000"/>
          <w:szCs w:val="18"/>
        </w:rPr>
        <w:t xml:space="preserve">from </w:t>
      </w:r>
      <w:r w:rsidR="00E63720">
        <w:rPr>
          <w:color w:val="008000"/>
          <w:szCs w:val="18"/>
        </w:rPr>
        <w:t>the caller</w:t>
      </w:r>
    </w:p>
    <w:p w:rsidR="0009313D" w:rsidRDefault="00D75F4A" w:rsidP="007F2D5D">
      <w:pPr>
        <w:pStyle w:val="Code0"/>
        <w:tabs>
          <w:tab w:val="left" w:pos="360"/>
          <w:tab w:val="left" w:pos="720"/>
          <w:tab w:val="left" w:pos="1080"/>
          <w:tab w:val="left" w:pos="1440"/>
          <w:tab w:val="left" w:pos="1800"/>
          <w:tab w:val="left" w:pos="2160"/>
          <w:tab w:val="left" w:pos="2520"/>
          <w:tab w:val="left" w:pos="2880"/>
        </w:tabs>
        <w:ind w:left="720"/>
      </w:pPr>
      <w:r>
        <w:tab/>
      </w:r>
      <w:r w:rsidRPr="00BF5F74">
        <w:rPr>
          <w:color w:val="0000FF"/>
        </w:rPr>
        <w:t>if</w:t>
      </w:r>
      <w:r>
        <w:t xml:space="preserve">( Win32.InternalSystemCall( </w:t>
      </w:r>
    </w:p>
    <w:p w:rsidR="007F2D5D" w:rsidRDefault="0009313D" w:rsidP="007F2D5D">
      <w:pPr>
        <w:pStyle w:val="Code0"/>
        <w:tabs>
          <w:tab w:val="left" w:pos="360"/>
          <w:tab w:val="left" w:pos="720"/>
          <w:tab w:val="left" w:pos="1080"/>
          <w:tab w:val="left" w:pos="1440"/>
          <w:tab w:val="left" w:pos="1800"/>
          <w:tab w:val="left" w:pos="2160"/>
          <w:tab w:val="left" w:pos="2520"/>
          <w:tab w:val="left" w:pos="2880"/>
        </w:tabs>
        <w:ind w:left="720"/>
      </w:pPr>
      <w:r>
        <w:rPr>
          <w:color w:val="0000FF"/>
        </w:rPr>
        <w:tab/>
      </w:r>
      <w:r>
        <w:rPr>
          <w:color w:val="0000FF"/>
        </w:rPr>
        <w:tab/>
      </w:r>
      <w:r w:rsidR="00D75F4A" w:rsidRPr="0024736F">
        <w:rPr>
          <w:color w:val="0000FF"/>
          <w:szCs w:val="18"/>
        </w:rPr>
        <w:t>null</w:t>
      </w:r>
      <w:r w:rsidR="00D75F4A">
        <w:t xml:space="preserve">, </w:t>
      </w:r>
    </w:p>
    <w:p w:rsidR="00D75F4A" w:rsidRDefault="00D75F4A" w:rsidP="007F2D5D">
      <w:pPr>
        <w:pStyle w:val="Code0"/>
        <w:tabs>
          <w:tab w:val="left" w:pos="360"/>
          <w:tab w:val="left" w:pos="720"/>
          <w:tab w:val="left" w:pos="1080"/>
          <w:tab w:val="left" w:pos="1440"/>
          <w:tab w:val="left" w:pos="1800"/>
          <w:tab w:val="left" w:pos="2160"/>
          <w:tab w:val="left" w:pos="2520"/>
          <w:tab w:val="left" w:pos="2880"/>
        </w:tabs>
        <w:ind w:left="720"/>
      </w:pPr>
      <w:r>
        <w:tab/>
      </w:r>
      <w:r>
        <w:tab/>
      </w:r>
      <w:r w:rsidR="00C56C55">
        <w:t>a</w:t>
      </w:r>
      <w:r>
        <w:t>rg1,</w:t>
      </w:r>
      <w:r w:rsidR="00302C72">
        <w:t xml:space="preserve"> </w:t>
      </w:r>
      <w:r w:rsidR="00C56C55">
        <w:t>a</w:t>
      </w:r>
      <w:r>
        <w:t>rg2,</w:t>
      </w:r>
    </w:p>
    <w:p w:rsidR="00D75F4A" w:rsidRDefault="00D75F4A" w:rsidP="007F2D5D">
      <w:pPr>
        <w:pStyle w:val="Code0"/>
        <w:tabs>
          <w:tab w:val="left" w:pos="360"/>
          <w:tab w:val="left" w:pos="720"/>
          <w:tab w:val="left" w:pos="1080"/>
          <w:tab w:val="left" w:pos="1440"/>
          <w:tab w:val="left" w:pos="1800"/>
          <w:tab w:val="left" w:pos="2160"/>
          <w:tab w:val="left" w:pos="2520"/>
          <w:tab w:val="left" w:pos="2880"/>
        </w:tabs>
        <w:ind w:left="720"/>
      </w:pPr>
      <w:r>
        <w:tab/>
      </w:r>
      <w:r>
        <w:tab/>
        <w:t>Win32.GlobalExceptionHandler,</w:t>
      </w:r>
    </w:p>
    <w:p w:rsidR="00D75F4A" w:rsidRDefault="00D75F4A" w:rsidP="007F2D5D">
      <w:pPr>
        <w:pStyle w:val="Code0"/>
        <w:tabs>
          <w:tab w:val="left" w:pos="360"/>
          <w:tab w:val="left" w:pos="720"/>
          <w:tab w:val="left" w:pos="1080"/>
          <w:tab w:val="left" w:pos="1440"/>
          <w:tab w:val="left" w:pos="1800"/>
          <w:tab w:val="left" w:pos="2160"/>
          <w:tab w:val="left" w:pos="2520"/>
          <w:tab w:val="left" w:pos="2880"/>
        </w:tabs>
        <w:ind w:left="720"/>
      </w:pPr>
      <w:r>
        <w:tab/>
      </w:r>
      <w:r>
        <w:tab/>
        <w:t>0,</w:t>
      </w:r>
      <w:r w:rsidR="00302C72">
        <w:t xml:space="preserve"> </w:t>
      </w:r>
      <w:r w:rsidR="00C56C55">
        <w:t>arg3</w:t>
      </w:r>
      <w:r>
        <w:t>,</w:t>
      </w:r>
    </w:p>
    <w:p w:rsidR="007F2D5D" w:rsidRDefault="00D75F4A" w:rsidP="00FD0327">
      <w:pPr>
        <w:pStyle w:val="Code0"/>
        <w:tabs>
          <w:tab w:val="left" w:pos="360"/>
          <w:tab w:val="left" w:pos="720"/>
          <w:tab w:val="left" w:pos="1080"/>
          <w:tab w:val="left" w:pos="1440"/>
          <w:tab w:val="left" w:pos="1800"/>
          <w:tab w:val="left" w:pos="2160"/>
          <w:tab w:val="left" w:pos="2520"/>
          <w:tab w:val="left" w:pos="2880"/>
        </w:tabs>
        <w:ind w:left="720"/>
      </w:pPr>
      <w:r>
        <w:tab/>
      </w:r>
      <w:r>
        <w:tab/>
      </w:r>
      <w:r w:rsidRPr="0024736F">
        <w:rPr>
          <w:color w:val="0000FF"/>
          <w:szCs w:val="18"/>
        </w:rPr>
        <w:t>null</w:t>
      </w:r>
      <w:r>
        <w:t xml:space="preserve"> )</w:t>
      </w:r>
    </w:p>
    <w:p w:rsidR="001A088D" w:rsidRPr="001A088D" w:rsidRDefault="001A088D" w:rsidP="001A088D">
      <w:pPr>
        <w:pStyle w:val="Code0"/>
        <w:tabs>
          <w:tab w:val="left" w:pos="1080"/>
        </w:tabs>
      </w:pPr>
      <w:r>
        <w:tab/>
      </w:r>
      <w:r w:rsidRPr="001A088D">
        <w:t>{</w:t>
      </w:r>
    </w:p>
    <w:p w:rsidR="00D75F4A" w:rsidRDefault="00D75F4A" w:rsidP="00D75F4A">
      <w:pPr>
        <w:pStyle w:val="Code0"/>
        <w:tabs>
          <w:tab w:val="left" w:pos="360"/>
          <w:tab w:val="left" w:pos="720"/>
          <w:tab w:val="left" w:pos="1080"/>
          <w:tab w:val="left" w:pos="1440"/>
          <w:tab w:val="left" w:pos="1800"/>
          <w:tab w:val="left" w:pos="2160"/>
          <w:tab w:val="left" w:pos="2520"/>
          <w:tab w:val="left" w:pos="2880"/>
        </w:tabs>
        <w:ind w:left="720"/>
      </w:pPr>
      <w:r>
        <w:tab/>
      </w:r>
      <w:r>
        <w:tab/>
      </w:r>
      <w:r w:rsidR="000712CC">
        <w:t xml:space="preserve"> </w:t>
      </w:r>
      <w:r w:rsidRPr="0024736F">
        <w:rPr>
          <w:color w:val="0000FF"/>
          <w:szCs w:val="18"/>
        </w:rPr>
        <w:t>return</w:t>
      </w:r>
      <w:r>
        <w:t xml:space="preserve"> </w:t>
      </w:r>
      <w:r w:rsidR="00AD31BF" w:rsidRPr="00AD31BF">
        <w:rPr>
          <w:color w:val="996600"/>
        </w:rPr>
        <w:t>“</w:t>
      </w:r>
      <w:r w:rsidR="00906B82">
        <w:rPr>
          <w:color w:val="996600"/>
        </w:rPr>
        <w:t xml:space="preserve">Win32 system </w:t>
      </w:r>
      <w:r w:rsidR="00BA7889">
        <w:rPr>
          <w:color w:val="996600"/>
        </w:rPr>
        <w:t>call s</w:t>
      </w:r>
      <w:r w:rsidR="00AD31BF" w:rsidRPr="00AD31BF">
        <w:rPr>
          <w:color w:val="996600"/>
        </w:rPr>
        <w:t>ucce</w:t>
      </w:r>
      <w:r w:rsidR="00BA7889">
        <w:rPr>
          <w:color w:val="996600"/>
        </w:rPr>
        <w:t>eded.</w:t>
      </w:r>
      <w:r w:rsidR="00AD31BF" w:rsidRPr="00AD31BF">
        <w:rPr>
          <w:color w:val="996600"/>
        </w:rPr>
        <w:t>”</w:t>
      </w:r>
      <w:r w:rsidRPr="0094240C">
        <w:t>;</w:t>
      </w:r>
    </w:p>
    <w:p w:rsidR="001A088D" w:rsidRPr="001A088D" w:rsidRDefault="001A088D" w:rsidP="001A088D">
      <w:pPr>
        <w:pStyle w:val="Code0"/>
        <w:tabs>
          <w:tab w:val="left" w:pos="1080"/>
        </w:tabs>
      </w:pPr>
      <w:r>
        <w:tab/>
      </w:r>
      <w:r w:rsidRPr="001A088D">
        <w:t>}</w:t>
      </w:r>
    </w:p>
    <w:p w:rsidR="00D75F4A" w:rsidRDefault="000712CC" w:rsidP="00BF5F74">
      <w:pPr>
        <w:pStyle w:val="Code0"/>
        <w:rPr>
          <w:color w:val="0000FF"/>
          <w:szCs w:val="18"/>
        </w:rPr>
      </w:pPr>
      <w:r>
        <w:t xml:space="preserve">       </w:t>
      </w:r>
      <w:r w:rsidR="00BF5F74">
        <w:t xml:space="preserve">   </w:t>
      </w:r>
      <w:r w:rsidR="001A088D">
        <w:rPr>
          <w:color w:val="0000FF"/>
          <w:szCs w:val="18"/>
        </w:rPr>
        <w:t>el</w:t>
      </w:r>
      <w:r w:rsidR="00D75F4A" w:rsidRPr="0024736F">
        <w:rPr>
          <w:color w:val="0000FF"/>
          <w:szCs w:val="18"/>
        </w:rPr>
        <w:t>se</w:t>
      </w:r>
    </w:p>
    <w:p w:rsidR="001A088D" w:rsidRPr="001A088D" w:rsidRDefault="001A088D" w:rsidP="001A088D">
      <w:pPr>
        <w:pStyle w:val="Code0"/>
        <w:tabs>
          <w:tab w:val="left" w:pos="1080"/>
        </w:tabs>
      </w:pPr>
      <w:r>
        <w:t xml:space="preserve">          </w:t>
      </w:r>
      <w:r w:rsidRPr="001A088D">
        <w:t>{</w:t>
      </w:r>
    </w:p>
    <w:p w:rsidR="000712CC" w:rsidRDefault="000712CC" w:rsidP="00BF5F74">
      <w:pPr>
        <w:pStyle w:val="Code0"/>
        <w:tabs>
          <w:tab w:val="left" w:pos="360"/>
          <w:tab w:val="left" w:pos="720"/>
          <w:tab w:val="left" w:pos="1080"/>
          <w:tab w:val="left" w:pos="1440"/>
          <w:tab w:val="left" w:pos="1800"/>
          <w:tab w:val="left" w:pos="2160"/>
          <w:tab w:val="left" w:pos="2520"/>
          <w:tab w:val="left" w:pos="2880"/>
        </w:tabs>
        <w:ind w:left="720"/>
      </w:pPr>
      <w:r>
        <w:rPr>
          <w:color w:val="0000FF"/>
          <w:szCs w:val="18"/>
        </w:rPr>
        <w:t xml:space="preserve">    </w:t>
      </w:r>
      <w:r w:rsidR="00420CCA">
        <w:rPr>
          <w:color w:val="0000FF"/>
          <w:szCs w:val="18"/>
        </w:rPr>
        <w:tab/>
      </w:r>
      <w:r>
        <w:rPr>
          <w:color w:val="0000FF"/>
          <w:szCs w:val="18"/>
        </w:rPr>
        <w:t xml:space="preserve"> </w:t>
      </w:r>
      <w:r w:rsidR="00D75F4A" w:rsidRPr="0024736F">
        <w:rPr>
          <w:color w:val="0000FF"/>
          <w:szCs w:val="18"/>
        </w:rPr>
        <w:t>return</w:t>
      </w:r>
      <w:r w:rsidR="00D75F4A">
        <w:t xml:space="preserve"> </w:t>
      </w:r>
      <w:r w:rsidR="00AD31BF" w:rsidRPr="00AD31BF">
        <w:rPr>
          <w:color w:val="996600"/>
          <w:szCs w:val="18"/>
        </w:rPr>
        <w:t>“</w:t>
      </w:r>
      <w:r w:rsidR="00906B82">
        <w:rPr>
          <w:color w:val="996600"/>
          <w:szCs w:val="18"/>
        </w:rPr>
        <w:t xml:space="preserve">Win32 system call </w:t>
      </w:r>
      <w:r w:rsidR="00BA7889">
        <w:rPr>
          <w:color w:val="996600"/>
          <w:szCs w:val="18"/>
        </w:rPr>
        <w:t>failed.</w:t>
      </w:r>
      <w:r w:rsidR="00AD31BF" w:rsidRPr="00AD31BF">
        <w:rPr>
          <w:color w:val="996600"/>
          <w:szCs w:val="18"/>
        </w:rPr>
        <w:t>”</w:t>
      </w:r>
      <w:r w:rsidR="00D75F4A">
        <w:t>;</w:t>
      </w:r>
    </w:p>
    <w:p w:rsidR="001A088D" w:rsidRPr="000712CC" w:rsidRDefault="001A088D" w:rsidP="00BF5F74">
      <w:pPr>
        <w:pStyle w:val="Code0"/>
        <w:tabs>
          <w:tab w:val="left" w:pos="360"/>
          <w:tab w:val="left" w:pos="720"/>
          <w:tab w:val="left" w:pos="1080"/>
          <w:tab w:val="left" w:pos="1440"/>
          <w:tab w:val="left" w:pos="1800"/>
          <w:tab w:val="left" w:pos="2160"/>
          <w:tab w:val="left" w:pos="2520"/>
          <w:tab w:val="left" w:pos="2880"/>
        </w:tabs>
        <w:ind w:left="720"/>
      </w:pPr>
      <w:r>
        <w:t xml:space="preserve">  </w:t>
      </w:r>
      <w:r>
        <w:tab/>
        <w:t>}</w:t>
      </w:r>
    </w:p>
    <w:p w:rsidR="007F2D5D" w:rsidRDefault="007F2D5D" w:rsidP="007F2D5D">
      <w:pPr>
        <w:pStyle w:val="Code0"/>
        <w:tabs>
          <w:tab w:val="left" w:pos="360"/>
          <w:tab w:val="left" w:pos="720"/>
          <w:tab w:val="left" w:pos="1080"/>
          <w:tab w:val="left" w:pos="1440"/>
          <w:tab w:val="left" w:pos="1800"/>
          <w:tab w:val="left" w:pos="2160"/>
          <w:tab w:val="left" w:pos="2520"/>
          <w:tab w:val="left" w:pos="2880"/>
        </w:tabs>
        <w:ind w:left="720"/>
      </w:pPr>
      <w:r>
        <w:t>}</w:t>
      </w:r>
    </w:p>
    <w:p w:rsidR="007F2D5D" w:rsidRDefault="007F2D5D" w:rsidP="007F2D5D">
      <w:pPr>
        <w:pStyle w:val="Code0"/>
      </w:pPr>
    </w:p>
    <w:p w:rsidR="001A088D" w:rsidRDefault="001A088D" w:rsidP="001A088D">
      <w:pPr>
        <w:pStyle w:val="Body-noindent"/>
      </w:pPr>
      <w:r>
        <w:t>Guidelines:</w:t>
      </w:r>
    </w:p>
    <w:p w:rsidR="001A088D" w:rsidRDefault="001A088D" w:rsidP="001A088D">
      <w:pPr>
        <w:pStyle w:val="Body-noindent"/>
        <w:numPr>
          <w:ilvl w:val="0"/>
          <w:numId w:val="21"/>
        </w:numPr>
      </w:pPr>
      <w:r>
        <w:t xml:space="preserve">When breaking parameter lists into multiple lines, indent </w:t>
      </w:r>
      <w:r w:rsidR="009177F2">
        <w:t xml:space="preserve">each additional line </w:t>
      </w:r>
      <w:r>
        <w:t>one tab further th</w:t>
      </w:r>
      <w:r w:rsidR="004A12B3">
        <w:t>an the starting line that is being continued.</w:t>
      </w:r>
    </w:p>
    <w:p w:rsidR="001A088D" w:rsidRDefault="00C94D5E" w:rsidP="001A088D">
      <w:pPr>
        <w:pStyle w:val="Body-noindent"/>
        <w:numPr>
          <w:ilvl w:val="0"/>
          <w:numId w:val="21"/>
        </w:numPr>
      </w:pPr>
      <w:r>
        <w:t>Group similar parameters on the same line when appropriate.</w:t>
      </w:r>
    </w:p>
    <w:p w:rsidR="004E6B99" w:rsidRDefault="004E6B99" w:rsidP="004E6B99">
      <w:pPr>
        <w:pStyle w:val="Body-noindent"/>
        <w:numPr>
          <w:ilvl w:val="0"/>
          <w:numId w:val="21"/>
        </w:numPr>
      </w:pPr>
      <w:r>
        <w:t xml:space="preserve">When </w:t>
      </w:r>
      <w:smartTag w:uri="urn:schemas-microsoft-com:office:smarttags" w:element="City">
        <w:r>
          <w:t>brea</w:t>
        </w:r>
      </w:smartTag>
      <w:r>
        <w:t xml:space="preserve">king comments into multiple lines, match the </w:t>
      </w:r>
      <w:smartTag w:uri="urn:schemas-microsoft-com:office:smarttags" w:element="State">
        <w:smartTag w:uri="urn:schemas-microsoft-com:office:smarttags" w:element="place">
          <w:r>
            <w:t>ind</w:t>
          </w:r>
        </w:smartTag>
      </w:smartTag>
      <w:r>
        <w:t>entation level of the code that is being commented upon.</w:t>
      </w:r>
    </w:p>
    <w:p w:rsidR="00F5248D" w:rsidRDefault="00F5248D" w:rsidP="004E6B99">
      <w:pPr>
        <w:pStyle w:val="Body-noindent"/>
        <w:numPr>
          <w:ilvl w:val="0"/>
          <w:numId w:val="21"/>
        </w:numPr>
      </w:pPr>
      <w:r>
        <w:t xml:space="preserve">Consider </w:t>
      </w:r>
      <w:r w:rsidR="000952B7">
        <w:t>embedding</w:t>
      </w:r>
      <w:r>
        <w:t xml:space="preserve"> </w:t>
      </w:r>
      <w:r w:rsidR="005D1428">
        <w:t>large string constants</w:t>
      </w:r>
      <w:r>
        <w:t xml:space="preserve"> in resource</w:t>
      </w:r>
      <w:r w:rsidR="005D1428">
        <w:t>s</w:t>
      </w:r>
      <w:r>
        <w:t xml:space="preserve"> and retrieving them </w:t>
      </w:r>
      <w:r w:rsidR="00043DBD">
        <w:t xml:space="preserve">dynamically </w:t>
      </w:r>
      <w:r>
        <w:t>using the</w:t>
      </w:r>
      <w:r w:rsidR="00BD66FA">
        <w:t xml:space="preserve"> </w:t>
      </w:r>
      <w:r>
        <w:t xml:space="preserve">.NET </w:t>
      </w:r>
      <w:r w:rsidRPr="00EB0C92">
        <w:rPr>
          <w:rStyle w:val="CodeChar0"/>
        </w:rPr>
        <w:t>ResourceManager</w:t>
      </w:r>
      <w:r>
        <w:t xml:space="preserve"> class.</w:t>
      </w:r>
    </w:p>
    <w:p w:rsidR="00C5619A" w:rsidRPr="000D7688" w:rsidRDefault="00C5619A" w:rsidP="00C5619A">
      <w:pPr>
        <w:pStyle w:val="Heading1"/>
        <w:rPr>
          <w:lang w:val="ru-RU"/>
        </w:rPr>
      </w:pPr>
      <w:bookmarkStart w:id="13" w:name="_Toc217699223"/>
      <w:r w:rsidRPr="00A6723F">
        <w:rPr>
          <w:lang w:val="ru-RU"/>
        </w:rPr>
        <w:lastRenderedPageBreak/>
        <w:t xml:space="preserve">4. </w:t>
      </w:r>
      <w:bookmarkEnd w:id="13"/>
      <w:r w:rsidR="000D7688">
        <w:rPr>
          <w:lang w:val="ru-RU"/>
        </w:rPr>
        <w:t>Комментарии</w:t>
      </w:r>
    </w:p>
    <w:p w:rsidR="002B638F" w:rsidRPr="00A6723F" w:rsidRDefault="002B638F" w:rsidP="002B638F">
      <w:pPr>
        <w:pStyle w:val="Heading2"/>
        <w:rPr>
          <w:lang w:val="ru-RU"/>
        </w:rPr>
      </w:pPr>
      <w:bookmarkStart w:id="14" w:name="_Toc217699224"/>
      <w:r w:rsidRPr="00A6723F">
        <w:rPr>
          <w:lang w:val="ru-RU"/>
        </w:rPr>
        <w:t>4.</w:t>
      </w:r>
      <w:r w:rsidR="003C1060" w:rsidRPr="00A6723F">
        <w:rPr>
          <w:lang w:val="ru-RU"/>
        </w:rPr>
        <w:t>1</w:t>
      </w:r>
      <w:r w:rsidRPr="00A6723F">
        <w:rPr>
          <w:lang w:val="ru-RU"/>
        </w:rPr>
        <w:t xml:space="preserve"> </w:t>
      </w:r>
      <w:r w:rsidR="00A6723F">
        <w:t>XML</w:t>
      </w:r>
      <w:r w:rsidR="00A6723F" w:rsidRPr="00A6723F">
        <w:rPr>
          <w:lang w:val="ru-RU"/>
        </w:rPr>
        <w:t xml:space="preserve"> </w:t>
      </w:r>
      <w:r w:rsidR="00A6723F">
        <w:rPr>
          <w:lang w:val="ru-RU"/>
        </w:rPr>
        <w:t xml:space="preserve">комментарии и </w:t>
      </w:r>
      <w:proofErr w:type="spellStart"/>
      <w:r>
        <w:t>Intellisense</w:t>
      </w:r>
      <w:bookmarkEnd w:id="14"/>
      <w:proofErr w:type="spellEnd"/>
    </w:p>
    <w:p w:rsidR="002B638F" w:rsidRDefault="002B638F" w:rsidP="002B638F">
      <w:pPr>
        <w:pStyle w:val="Body-noindent"/>
      </w:pPr>
      <w:r>
        <w:t xml:space="preserve">Use triple </w:t>
      </w:r>
      <w:r w:rsidR="00041426">
        <w:t xml:space="preserve">slash ‘///’ </w:t>
      </w:r>
      <w:r>
        <w:t xml:space="preserve">comments for documenting the public interface of each class. This will allow Visual Studio.Net to pick up the method’s information </w:t>
      </w:r>
      <w:r w:rsidR="00D25B39">
        <w:t>for I</w:t>
      </w:r>
      <w:r>
        <w:t xml:space="preserve">ntellisense. </w:t>
      </w:r>
      <w:r w:rsidR="001F60D4">
        <w:t xml:space="preserve">These </w:t>
      </w:r>
      <w:r w:rsidR="003C1060">
        <w:t xml:space="preserve">comments </w:t>
      </w:r>
      <w:r w:rsidR="001F60D4">
        <w:t xml:space="preserve">are required </w:t>
      </w:r>
      <w:r w:rsidR="003C1060">
        <w:t>before each pu</w:t>
      </w:r>
      <w:r w:rsidR="001F60D4">
        <w:t>blic</w:t>
      </w:r>
      <w:r w:rsidR="001C1EA5">
        <w:t>, internal,</w:t>
      </w:r>
      <w:r w:rsidR="001F60D4">
        <w:t xml:space="preserve"> and protected class member and optional for private members.</w:t>
      </w:r>
    </w:p>
    <w:p w:rsidR="002B638F" w:rsidRPr="00A6723F" w:rsidRDefault="002B638F" w:rsidP="002B638F">
      <w:pPr>
        <w:pStyle w:val="Heading2"/>
      </w:pPr>
      <w:bookmarkStart w:id="15" w:name="_Toc217699225"/>
      <w:r>
        <w:t>4.</w:t>
      </w:r>
      <w:r w:rsidR="003C1060">
        <w:t>2</w:t>
      </w:r>
      <w:r>
        <w:t xml:space="preserve"> </w:t>
      </w:r>
      <w:bookmarkEnd w:id="15"/>
      <w:r w:rsidR="00A6723F">
        <w:rPr>
          <w:lang w:val="ru-RU"/>
        </w:rPr>
        <w:t>Комментарии</w:t>
      </w:r>
      <w:r w:rsidR="00A6723F" w:rsidRPr="00A6723F">
        <w:t xml:space="preserve"> </w:t>
      </w:r>
      <w:r w:rsidR="00A6723F">
        <w:rPr>
          <w:lang w:val="ru-RU"/>
        </w:rPr>
        <w:t>в</w:t>
      </w:r>
      <w:r w:rsidR="00A6723F" w:rsidRPr="00A6723F">
        <w:t xml:space="preserve"> </w:t>
      </w:r>
      <w:r w:rsidR="00A6723F">
        <w:rPr>
          <w:lang w:val="ru-RU"/>
        </w:rPr>
        <w:t>конце</w:t>
      </w:r>
      <w:r w:rsidR="00A6723F" w:rsidRPr="00A6723F">
        <w:t xml:space="preserve"> </w:t>
      </w:r>
      <w:r w:rsidR="00A6723F">
        <w:rPr>
          <w:lang w:val="ru-RU"/>
        </w:rPr>
        <w:t>строки</w:t>
      </w:r>
    </w:p>
    <w:p w:rsidR="002B638F" w:rsidRDefault="002B638F" w:rsidP="002B638F">
      <w:pPr>
        <w:pStyle w:val="Body-noindent"/>
      </w:pPr>
      <w:r>
        <w:t>Use End-Of-Line comments only with variable and member field declarations. Use them to document the purpose of the variable being declared.</w:t>
      </w:r>
    </w:p>
    <w:p w:rsidR="002B638F" w:rsidRDefault="002B638F" w:rsidP="002B638F">
      <w:pPr>
        <w:pStyle w:val="Body-noindent"/>
        <w:tabs>
          <w:tab w:val="left" w:pos="720"/>
        </w:tabs>
      </w:pPr>
      <w:r>
        <w:t xml:space="preserve">Example: </w:t>
      </w:r>
    </w:p>
    <w:p w:rsidR="002B638F" w:rsidRDefault="002B638F" w:rsidP="002B638F">
      <w:pPr>
        <w:pStyle w:val="Code0"/>
        <w:tabs>
          <w:tab w:val="left" w:pos="360"/>
          <w:tab w:val="left" w:pos="720"/>
          <w:tab w:val="left" w:pos="1080"/>
          <w:tab w:val="left" w:pos="1440"/>
          <w:tab w:val="left" w:pos="1800"/>
          <w:tab w:val="left" w:pos="2160"/>
          <w:tab w:val="left" w:pos="2520"/>
          <w:tab w:val="left" w:pos="2880"/>
        </w:tabs>
        <w:ind w:left="720"/>
        <w:rPr>
          <w:color w:val="008000"/>
          <w:szCs w:val="18"/>
        </w:rPr>
      </w:pPr>
      <w:r>
        <w:rPr>
          <w:color w:val="0000FF"/>
        </w:rPr>
        <w:t xml:space="preserve">private string </w:t>
      </w:r>
      <w:r w:rsidRPr="00536448">
        <w:t>name</w:t>
      </w:r>
      <w:r>
        <w:rPr>
          <w:color w:val="0000FF"/>
        </w:rPr>
        <w:t xml:space="preserve"> </w:t>
      </w:r>
      <w:r w:rsidRPr="00536448">
        <w:t>=</w:t>
      </w:r>
      <w:r>
        <w:rPr>
          <w:color w:val="0000FF"/>
        </w:rPr>
        <w:t xml:space="preserve"> string</w:t>
      </w:r>
      <w:r w:rsidRPr="00536448">
        <w:t>.Empty;</w:t>
      </w:r>
      <w:r>
        <w:rPr>
          <w:color w:val="0000FF"/>
        </w:rPr>
        <w:t xml:space="preserve"> </w:t>
      </w:r>
      <w:r w:rsidRPr="00BB1239">
        <w:rPr>
          <w:color w:val="008000"/>
          <w:szCs w:val="18"/>
        </w:rPr>
        <w:t xml:space="preserve">// </w:t>
      </w:r>
      <w:r>
        <w:rPr>
          <w:color w:val="008000"/>
          <w:szCs w:val="18"/>
        </w:rPr>
        <w:t>Name of control (defaults to blank)</w:t>
      </w:r>
    </w:p>
    <w:p w:rsidR="00C5619A" w:rsidRDefault="00C5619A" w:rsidP="00C5619A">
      <w:pPr>
        <w:pStyle w:val="Heading2"/>
      </w:pPr>
      <w:bookmarkStart w:id="16" w:name="_Toc217699226"/>
      <w:r>
        <w:t>4.</w:t>
      </w:r>
      <w:r w:rsidR="003C1060">
        <w:t>3</w:t>
      </w:r>
      <w:r>
        <w:t xml:space="preserve"> Single Line Comments</w:t>
      </w:r>
      <w:bookmarkEnd w:id="16"/>
    </w:p>
    <w:p w:rsidR="00C5619A" w:rsidRDefault="00C5619A" w:rsidP="00C5619A">
      <w:pPr>
        <w:pStyle w:val="Body-noindent"/>
      </w:pPr>
      <w:r>
        <w:t xml:space="preserve">Use single line comments above each </w:t>
      </w:r>
      <w:r w:rsidR="004F3A16">
        <w:t>block</w:t>
      </w:r>
      <w:r>
        <w:t xml:space="preserve"> of code relating to a particular task</w:t>
      </w:r>
      <w:r w:rsidR="004F3A16">
        <w:t xml:space="preserve"> within a method</w:t>
      </w:r>
      <w:r w:rsidR="00536448">
        <w:t xml:space="preserve"> </w:t>
      </w:r>
      <w:r>
        <w:t>that performs a significant operation or when a significant condition is reached. Comments should always begin with two slashes, followed by a space.</w:t>
      </w:r>
    </w:p>
    <w:p w:rsidR="00C5619A" w:rsidRDefault="00C5619A" w:rsidP="00C5619A">
      <w:pPr>
        <w:pStyle w:val="Body-noindent"/>
        <w:tabs>
          <w:tab w:val="left" w:pos="720"/>
        </w:tabs>
      </w:pPr>
      <w:r>
        <w:t xml:space="preserve">Example: </w:t>
      </w:r>
    </w:p>
    <w:p w:rsidR="000F1FFA" w:rsidRDefault="000F1FFA" w:rsidP="000F1FFA">
      <w:pPr>
        <w:pStyle w:val="Code0"/>
        <w:tabs>
          <w:tab w:val="left" w:pos="360"/>
          <w:tab w:val="left" w:pos="720"/>
          <w:tab w:val="left" w:pos="1080"/>
          <w:tab w:val="left" w:pos="1440"/>
          <w:tab w:val="left" w:pos="1800"/>
          <w:tab w:val="left" w:pos="2160"/>
          <w:tab w:val="left" w:pos="2520"/>
          <w:tab w:val="left" w:pos="2880"/>
        </w:tabs>
        <w:ind w:left="720"/>
      </w:pPr>
      <w:r w:rsidRPr="00BB1239">
        <w:rPr>
          <w:color w:val="008000"/>
          <w:szCs w:val="18"/>
        </w:rPr>
        <w:t xml:space="preserve">// </w:t>
      </w:r>
      <w:r w:rsidR="007A0013">
        <w:rPr>
          <w:color w:val="008000"/>
          <w:szCs w:val="18"/>
        </w:rPr>
        <w:t>Compute total price</w:t>
      </w:r>
      <w:r w:rsidR="00861D56">
        <w:rPr>
          <w:color w:val="008000"/>
          <w:szCs w:val="18"/>
        </w:rPr>
        <w:t xml:space="preserve"> including all taxes</w:t>
      </w:r>
    </w:p>
    <w:p w:rsidR="000F1FFA" w:rsidRDefault="00955722" w:rsidP="000F1FFA">
      <w:pPr>
        <w:pStyle w:val="Code0"/>
        <w:tabs>
          <w:tab w:val="left" w:pos="360"/>
          <w:tab w:val="left" w:pos="720"/>
          <w:tab w:val="left" w:pos="1080"/>
          <w:tab w:val="left" w:pos="1440"/>
          <w:tab w:val="left" w:pos="1800"/>
          <w:tab w:val="left" w:pos="2160"/>
          <w:tab w:val="left" w:pos="2520"/>
          <w:tab w:val="left" w:pos="2880"/>
        </w:tabs>
        <w:ind w:left="720"/>
      </w:pPr>
      <w:r>
        <w:rPr>
          <w:color w:val="0000FF"/>
        </w:rPr>
        <w:t>float</w:t>
      </w:r>
      <w:r>
        <w:t xml:space="preserve"> stat</w:t>
      </w:r>
      <w:r w:rsidR="009E488D">
        <w:t>e</w:t>
      </w:r>
      <w:r w:rsidR="007A0013">
        <w:t>SalesTax =</w:t>
      </w:r>
      <w:r w:rsidR="007A0013">
        <w:rPr>
          <w:color w:val="0000FF"/>
        </w:rPr>
        <w:t xml:space="preserve"> </w:t>
      </w:r>
      <w:r w:rsidR="000F1FFA" w:rsidRPr="00AA49A0">
        <w:rPr>
          <w:color w:val="0000FF"/>
        </w:rPr>
        <w:t>this</w:t>
      </w:r>
      <w:r w:rsidR="002B638F">
        <w:t>.</w:t>
      </w:r>
      <w:r w:rsidR="007A0013">
        <w:t>CalculateState</w:t>
      </w:r>
      <w:r w:rsidR="005A54C2">
        <w:t>Sales</w:t>
      </w:r>
      <w:r w:rsidR="007A0013">
        <w:t>Tax</w:t>
      </w:r>
      <w:r w:rsidR="000F1FFA">
        <w:t xml:space="preserve">( </w:t>
      </w:r>
      <w:r w:rsidR="007A0013">
        <w:t>amount, Customer.State</w:t>
      </w:r>
      <w:r w:rsidR="000F1FFA">
        <w:t xml:space="preserve"> );</w:t>
      </w:r>
    </w:p>
    <w:p w:rsidR="000F1FFA" w:rsidRDefault="00955722" w:rsidP="000F1FFA">
      <w:pPr>
        <w:pStyle w:val="Code0"/>
        <w:tabs>
          <w:tab w:val="left" w:pos="360"/>
          <w:tab w:val="left" w:pos="720"/>
          <w:tab w:val="left" w:pos="1080"/>
          <w:tab w:val="left" w:pos="1440"/>
          <w:tab w:val="left" w:pos="1800"/>
          <w:tab w:val="left" w:pos="2160"/>
          <w:tab w:val="left" w:pos="2520"/>
          <w:tab w:val="left" w:pos="2880"/>
        </w:tabs>
        <w:ind w:left="720"/>
      </w:pPr>
      <w:r>
        <w:rPr>
          <w:color w:val="0000FF"/>
        </w:rPr>
        <w:t>float</w:t>
      </w:r>
      <w:r>
        <w:t xml:space="preserve"> city</w:t>
      </w:r>
      <w:r w:rsidR="007A0013">
        <w:t xml:space="preserve">SalesTax </w:t>
      </w:r>
      <w:r>
        <w:t xml:space="preserve"> </w:t>
      </w:r>
      <w:r w:rsidR="007A0013">
        <w:t>=</w:t>
      </w:r>
      <w:r w:rsidR="007A0013">
        <w:rPr>
          <w:color w:val="0000FF"/>
        </w:rPr>
        <w:t xml:space="preserve"> </w:t>
      </w:r>
      <w:r w:rsidR="000F1FFA" w:rsidRPr="00AA49A0">
        <w:rPr>
          <w:color w:val="0000FF"/>
        </w:rPr>
        <w:t>this</w:t>
      </w:r>
      <w:r w:rsidR="007A0013">
        <w:t>.CalculateCitySalesTax</w:t>
      </w:r>
      <w:r w:rsidR="000F1FFA">
        <w:t>(</w:t>
      </w:r>
      <w:r w:rsidR="007A0013">
        <w:t xml:space="preserve"> amount, Customer.City </w:t>
      </w:r>
      <w:r w:rsidR="000F1FFA">
        <w:t>);</w:t>
      </w:r>
    </w:p>
    <w:p w:rsidR="00955722" w:rsidRDefault="00955722" w:rsidP="00955722">
      <w:pPr>
        <w:pStyle w:val="Code0"/>
        <w:tabs>
          <w:tab w:val="left" w:pos="360"/>
          <w:tab w:val="left" w:pos="720"/>
          <w:tab w:val="left" w:pos="1080"/>
          <w:tab w:val="left" w:pos="1440"/>
          <w:tab w:val="left" w:pos="1800"/>
          <w:tab w:val="left" w:pos="2160"/>
          <w:tab w:val="left" w:pos="2520"/>
          <w:tab w:val="left" w:pos="2880"/>
        </w:tabs>
        <w:ind w:left="720"/>
      </w:pPr>
      <w:r>
        <w:rPr>
          <w:color w:val="0000FF"/>
        </w:rPr>
        <w:t xml:space="preserve">float </w:t>
      </w:r>
      <w:r>
        <w:t>localSalesTax =</w:t>
      </w:r>
      <w:r>
        <w:rPr>
          <w:color w:val="0000FF"/>
        </w:rPr>
        <w:t xml:space="preserve"> </w:t>
      </w:r>
      <w:r w:rsidRPr="00AA49A0">
        <w:rPr>
          <w:color w:val="0000FF"/>
        </w:rPr>
        <w:t>this</w:t>
      </w:r>
      <w:r>
        <w:t>.CalculateLocalSalesTax( amount, Customer.Zipcode );</w:t>
      </w:r>
    </w:p>
    <w:p w:rsidR="003F27F4" w:rsidRDefault="00955722" w:rsidP="00FA3198">
      <w:pPr>
        <w:pStyle w:val="Code0"/>
        <w:tabs>
          <w:tab w:val="left" w:pos="360"/>
          <w:tab w:val="left" w:pos="720"/>
          <w:tab w:val="left" w:pos="1080"/>
          <w:tab w:val="left" w:pos="1440"/>
          <w:tab w:val="left" w:pos="1800"/>
          <w:tab w:val="left" w:pos="2160"/>
          <w:tab w:val="left" w:pos="2520"/>
          <w:tab w:val="left" w:pos="2880"/>
        </w:tabs>
        <w:ind w:left="720"/>
      </w:pPr>
      <w:r>
        <w:rPr>
          <w:color w:val="0000FF"/>
        </w:rPr>
        <w:t>float</w:t>
      </w:r>
      <w:r w:rsidR="007A0013">
        <w:t xml:space="preserve"> totalPrice    = amount + stateSalesTax + citySalesTax</w:t>
      </w:r>
      <w:r w:rsidR="00AA0D81">
        <w:t xml:space="preserve"> + localSalesTax</w:t>
      </w:r>
      <w:r w:rsidR="000F1FFA">
        <w:t>;</w:t>
      </w:r>
    </w:p>
    <w:p w:rsidR="00AA0D81" w:rsidRDefault="00AA0D81" w:rsidP="00FA3198">
      <w:pPr>
        <w:pStyle w:val="Code0"/>
        <w:tabs>
          <w:tab w:val="left" w:pos="360"/>
          <w:tab w:val="left" w:pos="720"/>
          <w:tab w:val="left" w:pos="1080"/>
          <w:tab w:val="left" w:pos="1440"/>
          <w:tab w:val="left" w:pos="1800"/>
          <w:tab w:val="left" w:pos="2160"/>
          <w:tab w:val="left" w:pos="2520"/>
          <w:tab w:val="left" w:pos="2880"/>
        </w:tabs>
        <w:ind w:left="720"/>
      </w:pPr>
      <w:r>
        <w:t xml:space="preserve">Console.WriteLine( </w:t>
      </w:r>
      <w:r w:rsidRPr="00F703C7">
        <w:rPr>
          <w:color w:val="996600"/>
        </w:rPr>
        <w:t>“</w:t>
      </w:r>
      <w:r>
        <w:rPr>
          <w:color w:val="996600"/>
        </w:rPr>
        <w:t>Total Price: {0}</w:t>
      </w:r>
      <w:r w:rsidRPr="00F703C7">
        <w:rPr>
          <w:color w:val="996600"/>
        </w:rPr>
        <w:t>”</w:t>
      </w:r>
      <w:r>
        <w:t>, totalPrice );</w:t>
      </w:r>
    </w:p>
    <w:p w:rsidR="005A54C2" w:rsidRDefault="005A54C2" w:rsidP="00FA3198">
      <w:pPr>
        <w:pStyle w:val="Code0"/>
        <w:tabs>
          <w:tab w:val="left" w:pos="360"/>
          <w:tab w:val="left" w:pos="720"/>
          <w:tab w:val="left" w:pos="1080"/>
          <w:tab w:val="left" w:pos="1440"/>
          <w:tab w:val="left" w:pos="1800"/>
          <w:tab w:val="left" w:pos="2160"/>
          <w:tab w:val="left" w:pos="2520"/>
          <w:tab w:val="left" w:pos="2880"/>
        </w:tabs>
        <w:ind w:left="720"/>
      </w:pPr>
    </w:p>
    <w:p w:rsidR="00C5619A" w:rsidRPr="002D65E8" w:rsidRDefault="00C5619A" w:rsidP="00C5619A">
      <w:pPr>
        <w:pStyle w:val="Heading2"/>
      </w:pPr>
      <w:bookmarkStart w:id="17" w:name="_Toc217699227"/>
      <w:r>
        <w:t>4.</w:t>
      </w:r>
      <w:r w:rsidR="007A0013">
        <w:t>4</w:t>
      </w:r>
      <w:r>
        <w:t xml:space="preserve"> // TODO: </w:t>
      </w:r>
      <w:bookmarkEnd w:id="17"/>
      <w:r w:rsidR="002D65E8">
        <w:rPr>
          <w:lang w:val="ru-RU"/>
        </w:rPr>
        <w:t>комментарии</w:t>
      </w:r>
    </w:p>
    <w:p w:rsidR="00C5619A" w:rsidRDefault="002D65E8" w:rsidP="00FA3198">
      <w:pPr>
        <w:pStyle w:val="Body-noindent"/>
      </w:pPr>
      <w:r>
        <w:rPr>
          <w:lang w:val="ru-RU"/>
        </w:rPr>
        <w:t>Используйте</w:t>
      </w:r>
      <w:r w:rsidRPr="002D65E8">
        <w:rPr>
          <w:lang w:val="ru-RU"/>
        </w:rPr>
        <w:t xml:space="preserve"> </w:t>
      </w:r>
      <w:r w:rsidR="00C5619A" w:rsidRPr="002D65E8">
        <w:rPr>
          <w:rStyle w:val="CodeChar0"/>
          <w:color w:val="008000"/>
          <w:lang w:val="ru-RU"/>
        </w:rPr>
        <w:t>//</w:t>
      </w:r>
      <w:r w:rsidR="007A0013" w:rsidRPr="002D65E8">
        <w:rPr>
          <w:rStyle w:val="CodeChar0"/>
          <w:color w:val="008000"/>
          <w:lang w:val="ru-RU"/>
        </w:rPr>
        <w:t xml:space="preserve"> </w:t>
      </w:r>
      <w:r w:rsidR="00C5619A" w:rsidRPr="002B638F">
        <w:rPr>
          <w:rStyle w:val="CodeChar0"/>
          <w:color w:val="008000"/>
        </w:rPr>
        <w:t>TODO</w:t>
      </w:r>
      <w:r w:rsidR="00C5619A" w:rsidRPr="002D65E8">
        <w:rPr>
          <w:rStyle w:val="CodeChar0"/>
          <w:color w:val="008000"/>
          <w:lang w:val="ru-RU"/>
        </w:rPr>
        <w:t>:</w:t>
      </w:r>
      <w:r w:rsidR="00C5619A" w:rsidRPr="002D65E8">
        <w:rPr>
          <w:lang w:val="ru-RU"/>
        </w:rPr>
        <w:t xml:space="preserve"> </w:t>
      </w:r>
      <w:r>
        <w:rPr>
          <w:lang w:val="ru-RU"/>
        </w:rPr>
        <w:t>комментарии</w:t>
      </w:r>
      <w:r w:rsidR="00C5619A" w:rsidRPr="002D65E8">
        <w:rPr>
          <w:lang w:val="ru-RU"/>
        </w:rPr>
        <w:t xml:space="preserve"> </w:t>
      </w:r>
      <w:r>
        <w:rPr>
          <w:lang w:val="ru-RU"/>
        </w:rPr>
        <w:t>чтобы</w:t>
      </w:r>
      <w:r w:rsidRPr="002D65E8">
        <w:rPr>
          <w:lang w:val="ru-RU"/>
        </w:rPr>
        <w:t xml:space="preserve"> </w:t>
      </w:r>
      <w:r>
        <w:rPr>
          <w:lang w:val="ru-RU"/>
        </w:rPr>
        <w:t>отметить</w:t>
      </w:r>
      <w:r w:rsidRPr="002D65E8">
        <w:rPr>
          <w:lang w:val="ru-RU"/>
        </w:rPr>
        <w:t xml:space="preserve"> </w:t>
      </w:r>
      <w:r>
        <w:rPr>
          <w:lang w:val="ru-RU"/>
        </w:rPr>
        <w:t>части</w:t>
      </w:r>
      <w:r w:rsidRPr="002D65E8">
        <w:rPr>
          <w:lang w:val="ru-RU"/>
        </w:rPr>
        <w:t xml:space="preserve">  </w:t>
      </w:r>
      <w:r>
        <w:rPr>
          <w:lang w:val="ru-RU"/>
        </w:rPr>
        <w:t>кода</w:t>
      </w:r>
      <w:r w:rsidRPr="002D65E8">
        <w:rPr>
          <w:lang w:val="ru-RU"/>
        </w:rPr>
        <w:t xml:space="preserve"> </w:t>
      </w:r>
      <w:r>
        <w:rPr>
          <w:lang w:val="ru-RU"/>
        </w:rPr>
        <w:t>которые</w:t>
      </w:r>
      <w:r w:rsidRPr="002D65E8">
        <w:rPr>
          <w:lang w:val="ru-RU"/>
        </w:rPr>
        <w:t xml:space="preserve"> </w:t>
      </w:r>
      <w:r>
        <w:rPr>
          <w:lang w:val="ru-RU"/>
        </w:rPr>
        <w:t>надо</w:t>
      </w:r>
      <w:r w:rsidRPr="002D65E8">
        <w:rPr>
          <w:lang w:val="ru-RU"/>
        </w:rPr>
        <w:t xml:space="preserve"> </w:t>
      </w:r>
      <w:r>
        <w:rPr>
          <w:lang w:val="ru-RU"/>
        </w:rPr>
        <w:t>написать</w:t>
      </w:r>
      <w:r w:rsidRPr="002D65E8">
        <w:rPr>
          <w:lang w:val="ru-RU"/>
        </w:rPr>
        <w:t xml:space="preserve">, </w:t>
      </w:r>
      <w:r>
        <w:rPr>
          <w:lang w:val="ru-RU"/>
        </w:rPr>
        <w:t>дописать</w:t>
      </w:r>
      <w:r w:rsidRPr="002D65E8">
        <w:rPr>
          <w:lang w:val="ru-RU"/>
        </w:rPr>
        <w:t xml:space="preserve"> </w:t>
      </w:r>
      <w:r>
        <w:rPr>
          <w:lang w:val="ru-RU"/>
        </w:rPr>
        <w:t>или</w:t>
      </w:r>
      <w:r w:rsidRPr="002D65E8">
        <w:rPr>
          <w:lang w:val="ru-RU"/>
        </w:rPr>
        <w:t xml:space="preserve"> </w:t>
      </w:r>
      <w:bookmarkStart w:id="18" w:name="_GoBack"/>
      <w:bookmarkEnd w:id="18"/>
      <w:r>
        <w:rPr>
          <w:lang w:val="ru-RU"/>
        </w:rPr>
        <w:t>переписать</w:t>
      </w:r>
      <w:r w:rsidRPr="002D65E8">
        <w:rPr>
          <w:lang w:val="ru-RU"/>
        </w:rPr>
        <w:t xml:space="preserve"> </w:t>
      </w:r>
      <w:r>
        <w:rPr>
          <w:lang w:val="ru-RU"/>
        </w:rPr>
        <w:t>до</w:t>
      </w:r>
      <w:r w:rsidRPr="002D65E8">
        <w:rPr>
          <w:lang w:val="ru-RU"/>
        </w:rPr>
        <w:t xml:space="preserve"> </w:t>
      </w:r>
      <w:r>
        <w:rPr>
          <w:lang w:val="ru-RU"/>
        </w:rPr>
        <w:t>выпуска</w:t>
      </w:r>
      <w:r w:rsidRPr="002D65E8">
        <w:rPr>
          <w:lang w:val="ru-RU"/>
        </w:rPr>
        <w:t xml:space="preserve"> </w:t>
      </w:r>
      <w:r>
        <w:rPr>
          <w:lang w:val="ru-RU"/>
        </w:rPr>
        <w:t>готовой версии</w:t>
      </w:r>
      <w:r w:rsidRPr="002D65E8">
        <w:rPr>
          <w:lang w:val="ru-RU"/>
        </w:rPr>
        <w:t>.</w:t>
      </w:r>
      <w:r>
        <w:rPr>
          <w:lang w:val="ru-RU"/>
        </w:rPr>
        <w:t xml:space="preserve"> </w:t>
      </w:r>
      <w:r w:rsidR="00F822C6">
        <w:t>S</w:t>
      </w:r>
      <w:r w:rsidR="00C5619A">
        <w:t xml:space="preserve">ource code </w:t>
      </w:r>
      <w:r w:rsidR="00F86D28">
        <w:t xml:space="preserve">should </w:t>
      </w:r>
      <w:r w:rsidR="00C5619A">
        <w:t>be searched for these comments before each release build.</w:t>
      </w:r>
    </w:p>
    <w:p w:rsidR="00041426" w:rsidRDefault="00041426" w:rsidP="00041426">
      <w:pPr>
        <w:pStyle w:val="Heading2"/>
      </w:pPr>
      <w:bookmarkStart w:id="19" w:name="_Toc217699228"/>
      <w:r>
        <w:t>4.5 C-Style Comments</w:t>
      </w:r>
      <w:bookmarkEnd w:id="19"/>
    </w:p>
    <w:p w:rsidR="00041426" w:rsidRDefault="00041426" w:rsidP="00041426">
      <w:pPr>
        <w:pStyle w:val="Body-noindent"/>
      </w:pPr>
      <w:r>
        <w:t xml:space="preserve">Use c-style </w:t>
      </w:r>
      <w:r w:rsidRPr="00041426">
        <w:rPr>
          <w:rStyle w:val="CodeChar0"/>
          <w:color w:val="008000"/>
        </w:rPr>
        <w:t>/</w:t>
      </w:r>
      <w:r>
        <w:rPr>
          <w:rStyle w:val="CodeChar0"/>
          <w:color w:val="008000"/>
        </w:rPr>
        <w:t>*</w:t>
      </w:r>
      <w:r w:rsidRPr="00041426">
        <w:rPr>
          <w:rStyle w:val="CodeChar0"/>
          <w:color w:val="008000"/>
        </w:rPr>
        <w:t>…*/</w:t>
      </w:r>
      <w:r>
        <w:t xml:space="preserve"> comments only for temporarily blocking out large sections of code during development and debugging. </w:t>
      </w:r>
      <w:r w:rsidR="000D0CDA">
        <w:t>C</w:t>
      </w:r>
      <w:r>
        <w:t xml:space="preserve">ode should </w:t>
      </w:r>
      <w:r w:rsidR="002A0D49">
        <w:t xml:space="preserve">not </w:t>
      </w:r>
      <w:r>
        <w:t xml:space="preserve">be checked in with </w:t>
      </w:r>
      <w:r w:rsidR="009A60FD">
        <w:t>these</w:t>
      </w:r>
      <w:r>
        <w:t xml:space="preserve"> sections commented out. </w:t>
      </w:r>
      <w:r w:rsidR="00B253EC">
        <w:t xml:space="preserve">If the code is no longer necessary, delete it. </w:t>
      </w:r>
      <w:r>
        <w:t xml:space="preserve">Leverage your source control tools to view </w:t>
      </w:r>
      <w:r w:rsidR="004C14F8">
        <w:t>changes and deletions</w:t>
      </w:r>
      <w:r w:rsidR="004F7688">
        <w:t xml:space="preserve"> from </w:t>
      </w:r>
      <w:r>
        <w:t>previous versions of the code.</w:t>
      </w:r>
      <w:r w:rsidR="002A0D49">
        <w:t xml:space="preserve"> If code must be checked in with large sections commented out, include a </w:t>
      </w:r>
      <w:r w:rsidR="00D02E22" w:rsidRPr="002B638F">
        <w:rPr>
          <w:rStyle w:val="CodeChar0"/>
          <w:color w:val="008000"/>
        </w:rPr>
        <w:t>//</w:t>
      </w:r>
      <w:r w:rsidR="00D02E22">
        <w:rPr>
          <w:rStyle w:val="CodeChar0"/>
          <w:color w:val="008000"/>
        </w:rPr>
        <w:t xml:space="preserve"> </w:t>
      </w:r>
      <w:r w:rsidR="00D02E22" w:rsidRPr="002B638F">
        <w:rPr>
          <w:rStyle w:val="CodeChar0"/>
          <w:color w:val="008000"/>
        </w:rPr>
        <w:t>TODO:</w:t>
      </w:r>
      <w:r w:rsidR="00D02E22">
        <w:t xml:space="preserve"> </w:t>
      </w:r>
      <w:r w:rsidR="002A0D49">
        <w:t xml:space="preserve">comment </w:t>
      </w:r>
      <w:r w:rsidR="00154B14">
        <w:t xml:space="preserve">above the </w:t>
      </w:r>
      <w:r w:rsidR="002049F5">
        <w:t xml:space="preserve">block commented out </w:t>
      </w:r>
      <w:r w:rsidR="002A0D49">
        <w:t>describing why</w:t>
      </w:r>
      <w:r w:rsidR="00154B14">
        <w:t xml:space="preserve"> it was checked in that way</w:t>
      </w:r>
      <w:r w:rsidR="002A0D49">
        <w:t>.</w:t>
      </w:r>
    </w:p>
    <w:p w:rsidR="00614565" w:rsidRDefault="00C5619A" w:rsidP="00AB5AED">
      <w:pPr>
        <w:pStyle w:val="Heading1"/>
      </w:pPr>
      <w:bookmarkStart w:id="20" w:name="_Toc217699229"/>
      <w:r>
        <w:lastRenderedPageBreak/>
        <w:t>5</w:t>
      </w:r>
      <w:r w:rsidR="00CF74C9">
        <w:t>.</w:t>
      </w:r>
      <w:r w:rsidR="00100B73">
        <w:t xml:space="preserve"> </w:t>
      </w:r>
      <w:r w:rsidR="00E31403">
        <w:t>Capitalization</w:t>
      </w:r>
      <w:r w:rsidR="0033268D">
        <w:t xml:space="preserve"> &amp; </w:t>
      </w:r>
      <w:smartTag w:uri="urn:schemas-microsoft-com:office:smarttags" w:element="country-region">
        <w:smartTag w:uri="urn:schemas-microsoft-com:office:smarttags" w:element="place">
          <w:r w:rsidR="0033268D">
            <w:t>Nam</w:t>
          </w:r>
        </w:smartTag>
      </w:smartTag>
      <w:r w:rsidR="0033268D">
        <w:t>ing</w:t>
      </w:r>
      <w:bookmarkEnd w:id="20"/>
    </w:p>
    <w:p w:rsidR="00467089" w:rsidRDefault="00C5619A" w:rsidP="002B7D83">
      <w:pPr>
        <w:pStyle w:val="Heading2"/>
      </w:pPr>
      <w:bookmarkStart w:id="21" w:name="_Toc217699230"/>
      <w:r>
        <w:t>5</w:t>
      </w:r>
      <w:r w:rsidR="00CF74C9">
        <w:t xml:space="preserve">.1 </w:t>
      </w:r>
      <w:r w:rsidR="00467089">
        <w:t>Capitalization</w:t>
      </w:r>
      <w:bookmarkEnd w:id="21"/>
    </w:p>
    <w:p w:rsidR="00D02EBE" w:rsidRDefault="00282E75" w:rsidP="00D02EBE">
      <w:pPr>
        <w:pStyle w:val="Body-noindent"/>
      </w:pPr>
      <w:r>
        <w:t>F</w:t>
      </w:r>
      <w:r w:rsidR="00D02EBE">
        <w:t xml:space="preserve">ollow the </w:t>
      </w:r>
      <w:r w:rsidR="00F56E03">
        <w:t>standard</w:t>
      </w:r>
      <w:r w:rsidR="00D02EBE">
        <w:t xml:space="preserve"> </w:t>
      </w:r>
      <w:hyperlink r:id="rId9" w:history="1">
        <w:r w:rsidR="00262FAE" w:rsidRPr="00262FAE">
          <w:rPr>
            <w:rStyle w:val="Hyperlink"/>
          </w:rPr>
          <w:t>Naming Guidelines</w:t>
        </w:r>
      </w:hyperlink>
      <w:r w:rsidR="00262FAE">
        <w:t xml:space="preserve"> </w:t>
      </w:r>
      <w:r w:rsidR="00D02EBE">
        <w:t xml:space="preserve">set by the .NET framework team </w:t>
      </w:r>
      <w:r w:rsidR="00434B1D">
        <w:t xml:space="preserve">by </w:t>
      </w:r>
      <w:r w:rsidR="00D02EBE">
        <w:t>using only three capitalization</w:t>
      </w:r>
      <w:r w:rsidR="005E74FC">
        <w:t xml:space="preserve"> styles: </w:t>
      </w:r>
      <w:r w:rsidR="005E74FC" w:rsidRPr="00F65D94">
        <w:rPr>
          <w:b/>
        </w:rPr>
        <w:t>Pascal</w:t>
      </w:r>
      <w:r w:rsidR="005E74FC">
        <w:t xml:space="preserve">, </w:t>
      </w:r>
      <w:r w:rsidR="005E74FC" w:rsidRPr="00F65D94">
        <w:rPr>
          <w:b/>
        </w:rPr>
        <w:t>Camel</w:t>
      </w:r>
      <w:r w:rsidR="005E74FC">
        <w:t xml:space="preserve">, and </w:t>
      </w:r>
      <w:r w:rsidR="00340F0E" w:rsidRPr="00F65D94">
        <w:rPr>
          <w:b/>
        </w:rPr>
        <w:t>U</w:t>
      </w:r>
      <w:r w:rsidR="005E74FC" w:rsidRPr="00F65D94">
        <w:rPr>
          <w:b/>
        </w:rPr>
        <w:t>pper</w:t>
      </w:r>
      <w:r w:rsidR="005E74FC">
        <w:t xml:space="preserve"> casing.</w:t>
      </w:r>
      <w:r w:rsidR="00065A96">
        <w:t xml:space="preserve"> </w:t>
      </w:r>
    </w:p>
    <w:p w:rsidR="0082031F" w:rsidRDefault="0082031F" w:rsidP="0091559B">
      <w:pPr>
        <w:pStyle w:val="Body-noindent"/>
      </w:pPr>
      <w:r>
        <w:t>Examples:</w:t>
      </w:r>
    </w:p>
    <w:tbl>
      <w:tblPr>
        <w:tblW w:w="819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0"/>
        <w:gridCol w:w="3060"/>
        <w:gridCol w:w="2700"/>
      </w:tblGrid>
      <w:tr w:rsidR="00530D60" w:rsidRPr="00F36AAF" w:rsidTr="00F36AAF">
        <w:tc>
          <w:tcPr>
            <w:tcW w:w="2430" w:type="dxa"/>
          </w:tcPr>
          <w:p w:rsidR="00530D60" w:rsidRDefault="00530D60" w:rsidP="00B4038B">
            <w:pPr>
              <w:pStyle w:val="TableBody"/>
            </w:pPr>
            <w:r>
              <w:t>Identifier Type</w:t>
            </w:r>
          </w:p>
        </w:tc>
        <w:tc>
          <w:tcPr>
            <w:tcW w:w="3060" w:type="dxa"/>
          </w:tcPr>
          <w:p w:rsidR="00530D60" w:rsidRDefault="00530D60" w:rsidP="00B4038B">
            <w:pPr>
              <w:pStyle w:val="TableBody"/>
            </w:pPr>
            <w:r>
              <w:t>Capitalization Style</w:t>
            </w:r>
          </w:p>
        </w:tc>
        <w:tc>
          <w:tcPr>
            <w:tcW w:w="2700" w:type="dxa"/>
          </w:tcPr>
          <w:p w:rsidR="00530D60" w:rsidRDefault="00530D60" w:rsidP="00B4038B">
            <w:pPr>
              <w:pStyle w:val="TableBody"/>
            </w:pPr>
            <w:r>
              <w:t>Example</w:t>
            </w:r>
            <w:r w:rsidR="00B4038B">
              <w:t>(s)</w:t>
            </w:r>
          </w:p>
        </w:tc>
      </w:tr>
      <w:tr w:rsidR="001F6817" w:rsidRPr="002931FE" w:rsidTr="00F36AAF">
        <w:tc>
          <w:tcPr>
            <w:tcW w:w="2430" w:type="dxa"/>
          </w:tcPr>
          <w:p w:rsidR="001F6817" w:rsidRDefault="001F6817" w:rsidP="00B4038B">
            <w:pPr>
              <w:pStyle w:val="TableBody2"/>
            </w:pPr>
            <w:r>
              <w:t>Abbreviations</w:t>
            </w:r>
          </w:p>
        </w:tc>
        <w:tc>
          <w:tcPr>
            <w:tcW w:w="3060" w:type="dxa"/>
          </w:tcPr>
          <w:p w:rsidR="001F6817" w:rsidRDefault="00EF5C25" w:rsidP="00B4038B">
            <w:pPr>
              <w:pStyle w:val="TableBody2"/>
            </w:pPr>
            <w:r>
              <w:t>Upper</w:t>
            </w:r>
          </w:p>
        </w:tc>
        <w:tc>
          <w:tcPr>
            <w:tcW w:w="2700" w:type="dxa"/>
          </w:tcPr>
          <w:p w:rsidR="001F6817" w:rsidRDefault="001F6817" w:rsidP="00B4038B">
            <w:pPr>
              <w:pStyle w:val="TableBody2"/>
            </w:pPr>
            <w:r>
              <w:t>ID, REF</w:t>
            </w:r>
          </w:p>
        </w:tc>
      </w:tr>
      <w:tr w:rsidR="00B4038B" w:rsidRPr="002931FE" w:rsidTr="00F36AAF">
        <w:tc>
          <w:tcPr>
            <w:tcW w:w="2430" w:type="dxa"/>
          </w:tcPr>
          <w:p w:rsidR="00B4038B" w:rsidRDefault="00B4038B" w:rsidP="00B4038B">
            <w:pPr>
              <w:pStyle w:val="TableBody2"/>
            </w:pPr>
            <w:r>
              <w:t>Namespaces</w:t>
            </w:r>
          </w:p>
        </w:tc>
        <w:tc>
          <w:tcPr>
            <w:tcW w:w="3060" w:type="dxa"/>
          </w:tcPr>
          <w:p w:rsidR="00B4038B" w:rsidRDefault="00B4038B" w:rsidP="00B4038B">
            <w:pPr>
              <w:pStyle w:val="TableBody2"/>
            </w:pPr>
            <w:r>
              <w:t>Pascal</w:t>
            </w:r>
          </w:p>
        </w:tc>
        <w:tc>
          <w:tcPr>
            <w:tcW w:w="2700" w:type="dxa"/>
          </w:tcPr>
          <w:p w:rsidR="00B4038B" w:rsidRPr="002931FE" w:rsidRDefault="00B4038B" w:rsidP="00B4038B">
            <w:pPr>
              <w:pStyle w:val="TableBody2"/>
            </w:pPr>
            <w:r>
              <w:t>AppDomain</w:t>
            </w:r>
            <w:r w:rsidR="00864132">
              <w:t>, System.IO</w:t>
            </w:r>
          </w:p>
        </w:tc>
      </w:tr>
      <w:tr w:rsidR="00B4038B" w:rsidRPr="002931FE" w:rsidTr="00F36AAF">
        <w:tc>
          <w:tcPr>
            <w:tcW w:w="2430" w:type="dxa"/>
          </w:tcPr>
          <w:p w:rsidR="00B4038B" w:rsidRDefault="00B4038B" w:rsidP="00B4038B">
            <w:pPr>
              <w:pStyle w:val="TableBody2"/>
            </w:pPr>
            <w:r>
              <w:t>Classes &amp; Structs</w:t>
            </w:r>
          </w:p>
        </w:tc>
        <w:tc>
          <w:tcPr>
            <w:tcW w:w="3060" w:type="dxa"/>
          </w:tcPr>
          <w:p w:rsidR="00B4038B" w:rsidRDefault="00B4038B" w:rsidP="00B4038B">
            <w:pPr>
              <w:pStyle w:val="TableBody2"/>
            </w:pPr>
            <w:r>
              <w:t>Pascal</w:t>
            </w:r>
          </w:p>
        </w:tc>
        <w:tc>
          <w:tcPr>
            <w:tcW w:w="2700" w:type="dxa"/>
          </w:tcPr>
          <w:p w:rsidR="00B4038B" w:rsidRPr="002931FE" w:rsidRDefault="00B4038B" w:rsidP="00B4038B">
            <w:pPr>
              <w:pStyle w:val="TableBody2"/>
            </w:pPr>
            <w:r>
              <w:t>AppView</w:t>
            </w:r>
          </w:p>
        </w:tc>
      </w:tr>
      <w:tr w:rsidR="00B4038B" w:rsidRPr="002931FE" w:rsidTr="00F36AAF">
        <w:tc>
          <w:tcPr>
            <w:tcW w:w="2430" w:type="dxa"/>
          </w:tcPr>
          <w:p w:rsidR="00B4038B" w:rsidRDefault="00B4038B" w:rsidP="00B4038B">
            <w:pPr>
              <w:pStyle w:val="TableBody2"/>
            </w:pPr>
            <w:r>
              <w:t>Constants &amp; Enums</w:t>
            </w:r>
          </w:p>
        </w:tc>
        <w:tc>
          <w:tcPr>
            <w:tcW w:w="3060" w:type="dxa"/>
          </w:tcPr>
          <w:p w:rsidR="00B4038B" w:rsidRDefault="00B4038B" w:rsidP="00B4038B">
            <w:pPr>
              <w:pStyle w:val="TableBody2"/>
            </w:pPr>
            <w:r>
              <w:t>Pascal</w:t>
            </w:r>
          </w:p>
        </w:tc>
        <w:tc>
          <w:tcPr>
            <w:tcW w:w="2700" w:type="dxa"/>
          </w:tcPr>
          <w:p w:rsidR="00B4038B" w:rsidRPr="002931FE" w:rsidRDefault="00D53BC9" w:rsidP="00B4038B">
            <w:pPr>
              <w:pStyle w:val="TableBody2"/>
            </w:pPr>
            <w:r>
              <w:t>TextStyles</w:t>
            </w:r>
          </w:p>
        </w:tc>
      </w:tr>
      <w:tr w:rsidR="00FC26A5" w:rsidRPr="002931FE" w:rsidTr="00F36AAF">
        <w:tc>
          <w:tcPr>
            <w:tcW w:w="2430" w:type="dxa"/>
          </w:tcPr>
          <w:p w:rsidR="00FC26A5" w:rsidRDefault="00FC26A5" w:rsidP="00B4038B">
            <w:pPr>
              <w:pStyle w:val="TableBody2"/>
            </w:pPr>
            <w:r>
              <w:t>Interfaces</w:t>
            </w:r>
          </w:p>
        </w:tc>
        <w:tc>
          <w:tcPr>
            <w:tcW w:w="3060" w:type="dxa"/>
          </w:tcPr>
          <w:p w:rsidR="00FC26A5" w:rsidRDefault="00FC26A5" w:rsidP="00B4038B">
            <w:pPr>
              <w:pStyle w:val="TableBody2"/>
            </w:pPr>
            <w:r>
              <w:t>Pascal</w:t>
            </w:r>
          </w:p>
        </w:tc>
        <w:tc>
          <w:tcPr>
            <w:tcW w:w="2700" w:type="dxa"/>
          </w:tcPr>
          <w:p w:rsidR="00FC26A5" w:rsidRDefault="00FC26A5" w:rsidP="00B4038B">
            <w:pPr>
              <w:pStyle w:val="TableBody2"/>
            </w:pPr>
            <w:r>
              <w:t>IEditableObject</w:t>
            </w:r>
          </w:p>
        </w:tc>
      </w:tr>
      <w:tr w:rsidR="00B4038B" w:rsidRPr="002931FE" w:rsidTr="00F36AAF">
        <w:tc>
          <w:tcPr>
            <w:tcW w:w="2430" w:type="dxa"/>
          </w:tcPr>
          <w:p w:rsidR="00B4038B" w:rsidRDefault="00D53BC9" w:rsidP="00B4038B">
            <w:pPr>
              <w:pStyle w:val="TableBody2"/>
            </w:pPr>
            <w:r>
              <w:t>Enum values</w:t>
            </w:r>
          </w:p>
        </w:tc>
        <w:tc>
          <w:tcPr>
            <w:tcW w:w="3060" w:type="dxa"/>
          </w:tcPr>
          <w:p w:rsidR="00B4038B" w:rsidRDefault="00D53BC9" w:rsidP="00B4038B">
            <w:pPr>
              <w:pStyle w:val="TableBody2"/>
            </w:pPr>
            <w:r>
              <w:t>Pascal</w:t>
            </w:r>
          </w:p>
        </w:tc>
        <w:tc>
          <w:tcPr>
            <w:tcW w:w="2700" w:type="dxa"/>
          </w:tcPr>
          <w:p w:rsidR="00B4038B" w:rsidRPr="002931FE" w:rsidRDefault="00D53BC9" w:rsidP="00B4038B">
            <w:pPr>
              <w:pStyle w:val="TableBody2"/>
            </w:pPr>
            <w:r>
              <w:t>TextStyles.BoldText</w:t>
            </w:r>
          </w:p>
        </w:tc>
      </w:tr>
      <w:tr w:rsidR="00D53BC9" w:rsidRPr="002931FE" w:rsidTr="00F36AAF">
        <w:tc>
          <w:tcPr>
            <w:tcW w:w="2430" w:type="dxa"/>
          </w:tcPr>
          <w:p w:rsidR="00D53BC9" w:rsidRDefault="00D53BC9" w:rsidP="00B4038B">
            <w:pPr>
              <w:pStyle w:val="TableBody2"/>
            </w:pPr>
            <w:r>
              <w:t>Property</w:t>
            </w:r>
          </w:p>
        </w:tc>
        <w:tc>
          <w:tcPr>
            <w:tcW w:w="3060" w:type="dxa"/>
          </w:tcPr>
          <w:p w:rsidR="00D53BC9" w:rsidRDefault="00D53BC9" w:rsidP="00B4038B">
            <w:pPr>
              <w:pStyle w:val="TableBody2"/>
            </w:pPr>
            <w:r>
              <w:t>Pascal</w:t>
            </w:r>
          </w:p>
        </w:tc>
        <w:tc>
          <w:tcPr>
            <w:tcW w:w="2700" w:type="dxa"/>
          </w:tcPr>
          <w:p w:rsidR="00D53BC9" w:rsidRPr="002931FE" w:rsidRDefault="00D53BC9" w:rsidP="00B4038B">
            <w:pPr>
              <w:pStyle w:val="TableBody2"/>
            </w:pPr>
            <w:r>
              <w:t>BackColor</w:t>
            </w:r>
          </w:p>
        </w:tc>
      </w:tr>
      <w:tr w:rsidR="00D53BC9" w:rsidRPr="002931FE" w:rsidTr="00F36AAF">
        <w:tc>
          <w:tcPr>
            <w:tcW w:w="2430" w:type="dxa"/>
          </w:tcPr>
          <w:p w:rsidR="003236F1" w:rsidRDefault="003236F1" w:rsidP="00B4038B">
            <w:pPr>
              <w:pStyle w:val="TableBody2"/>
            </w:pPr>
            <w:r>
              <w:t>Variable</w:t>
            </w:r>
            <w:r w:rsidR="007E1867">
              <w:t>s</w:t>
            </w:r>
            <w:r>
              <w:t xml:space="preserve">, and </w:t>
            </w:r>
            <w:r w:rsidR="007E1867">
              <w:t>Attributes</w:t>
            </w:r>
          </w:p>
        </w:tc>
        <w:tc>
          <w:tcPr>
            <w:tcW w:w="3060" w:type="dxa"/>
          </w:tcPr>
          <w:p w:rsidR="00D53BC9" w:rsidRDefault="00D53BC9" w:rsidP="00B4038B">
            <w:pPr>
              <w:pStyle w:val="TableBody2"/>
            </w:pPr>
            <w:r>
              <w:t xml:space="preserve">Pascal (public) </w:t>
            </w:r>
          </w:p>
          <w:p w:rsidR="00D53BC9" w:rsidRDefault="00D53BC9" w:rsidP="00B4038B">
            <w:pPr>
              <w:pStyle w:val="TableBody2"/>
            </w:pPr>
            <w:r>
              <w:t>Camel (private, protected</w:t>
            </w:r>
            <w:r w:rsidR="003236F1">
              <w:t>, local</w:t>
            </w:r>
            <w:r>
              <w:t>)</w:t>
            </w:r>
          </w:p>
        </w:tc>
        <w:tc>
          <w:tcPr>
            <w:tcW w:w="2700" w:type="dxa"/>
          </w:tcPr>
          <w:p w:rsidR="00D53BC9" w:rsidRDefault="00D53BC9" w:rsidP="00B4038B">
            <w:pPr>
              <w:pStyle w:val="TableBody2"/>
            </w:pPr>
            <w:r>
              <w:t>WindowSize</w:t>
            </w:r>
          </w:p>
          <w:p w:rsidR="00D53BC9" w:rsidRPr="002931FE" w:rsidRDefault="00D53BC9" w:rsidP="00B4038B">
            <w:pPr>
              <w:pStyle w:val="TableBody2"/>
            </w:pPr>
            <w:r>
              <w:t>windowWidth, windowHeight</w:t>
            </w:r>
          </w:p>
        </w:tc>
      </w:tr>
      <w:tr w:rsidR="00D53BC9" w:rsidRPr="002931FE" w:rsidTr="00F36AAF">
        <w:tc>
          <w:tcPr>
            <w:tcW w:w="2430" w:type="dxa"/>
          </w:tcPr>
          <w:p w:rsidR="00D53BC9" w:rsidRDefault="00D53BC9" w:rsidP="00B4038B">
            <w:pPr>
              <w:pStyle w:val="TableBody2"/>
            </w:pPr>
            <w:r>
              <w:t>Methods</w:t>
            </w:r>
          </w:p>
        </w:tc>
        <w:tc>
          <w:tcPr>
            <w:tcW w:w="3060" w:type="dxa"/>
          </w:tcPr>
          <w:p w:rsidR="00D53BC9" w:rsidRDefault="00D53BC9" w:rsidP="00B4038B">
            <w:pPr>
              <w:pStyle w:val="TableBody2"/>
            </w:pPr>
            <w:r>
              <w:t>Pascal (public, private, protected)</w:t>
            </w:r>
          </w:p>
          <w:p w:rsidR="00D53BC9" w:rsidRDefault="00D53BC9" w:rsidP="00B4038B">
            <w:pPr>
              <w:pStyle w:val="TableBody2"/>
            </w:pPr>
            <w:r>
              <w:t>Camel (parameters)</w:t>
            </w:r>
          </w:p>
        </w:tc>
        <w:tc>
          <w:tcPr>
            <w:tcW w:w="2700" w:type="dxa"/>
          </w:tcPr>
          <w:p w:rsidR="00D53BC9" w:rsidRDefault="00D53BC9" w:rsidP="00B4038B">
            <w:pPr>
              <w:pStyle w:val="TableBody2"/>
            </w:pPr>
            <w:r>
              <w:t>ToString()</w:t>
            </w:r>
          </w:p>
          <w:p w:rsidR="00D53BC9" w:rsidRPr="002931FE" w:rsidRDefault="00D53BC9" w:rsidP="00B4038B">
            <w:pPr>
              <w:pStyle w:val="TableBody2"/>
            </w:pPr>
            <w:r>
              <w:t>SetFilter(string filterValue)</w:t>
            </w:r>
          </w:p>
        </w:tc>
      </w:tr>
      <w:tr w:rsidR="00530D60" w:rsidRPr="002931FE" w:rsidTr="00F36AAF">
        <w:tc>
          <w:tcPr>
            <w:tcW w:w="2430" w:type="dxa"/>
          </w:tcPr>
          <w:p w:rsidR="00530D60" w:rsidRPr="002931FE" w:rsidRDefault="0058350A" w:rsidP="00B4038B">
            <w:pPr>
              <w:pStyle w:val="TableBody2"/>
            </w:pPr>
            <w:r>
              <w:t>Local Variables</w:t>
            </w:r>
          </w:p>
        </w:tc>
        <w:tc>
          <w:tcPr>
            <w:tcW w:w="3060" w:type="dxa"/>
          </w:tcPr>
          <w:p w:rsidR="00530D60" w:rsidRPr="002931FE" w:rsidRDefault="0058350A" w:rsidP="00B4038B">
            <w:pPr>
              <w:pStyle w:val="TableBody2"/>
            </w:pPr>
            <w:r>
              <w:t>Camel</w:t>
            </w:r>
          </w:p>
        </w:tc>
        <w:tc>
          <w:tcPr>
            <w:tcW w:w="2700" w:type="dxa"/>
          </w:tcPr>
          <w:p w:rsidR="00530D60" w:rsidRPr="002931FE" w:rsidRDefault="0058350A" w:rsidP="00B4038B">
            <w:pPr>
              <w:pStyle w:val="TableBody2"/>
            </w:pPr>
            <w:r>
              <w:t>recordCount</w:t>
            </w:r>
          </w:p>
        </w:tc>
      </w:tr>
    </w:tbl>
    <w:p w:rsidR="00396733" w:rsidRDefault="00396733" w:rsidP="00A23B9E">
      <w:pPr>
        <w:pStyle w:val="Body-noindent"/>
        <w:spacing w:before="120"/>
      </w:pPr>
      <w:r>
        <w:t>Guidelines</w:t>
      </w:r>
      <w:r w:rsidR="00600E34">
        <w:t>:</w:t>
      </w:r>
    </w:p>
    <w:p w:rsidR="00396733" w:rsidRDefault="00396733" w:rsidP="00396733">
      <w:pPr>
        <w:pStyle w:val="Body-noindent"/>
        <w:numPr>
          <w:ilvl w:val="0"/>
          <w:numId w:val="23"/>
        </w:numPr>
      </w:pPr>
      <w:r>
        <w:t xml:space="preserve">In </w:t>
      </w:r>
      <w:r w:rsidRPr="00F65D94">
        <w:rPr>
          <w:b/>
        </w:rPr>
        <w:t>Pascal</w:t>
      </w:r>
      <w:r>
        <w:t xml:space="preserve"> casing, the first letter of an identifier is capitalized as well as the first letter of each concatenated word.  This style is used for all public identifiers within a class library, including namespaces, classes and structures, properties, and methods.</w:t>
      </w:r>
    </w:p>
    <w:p w:rsidR="00396733" w:rsidRDefault="00396733" w:rsidP="00396733">
      <w:pPr>
        <w:pStyle w:val="Body-noindent"/>
        <w:numPr>
          <w:ilvl w:val="0"/>
          <w:numId w:val="23"/>
        </w:numPr>
      </w:pPr>
      <w:r>
        <w:t xml:space="preserve">In </w:t>
      </w:r>
      <w:r w:rsidRPr="00F65D94">
        <w:rPr>
          <w:b/>
        </w:rPr>
        <w:t>Camel</w:t>
      </w:r>
      <w:r>
        <w:t xml:space="preserve"> casing, the first letter of an identifier is lowercase but the first letter of each concatenated word is capitalized. This style is used for private and protected identifiers within the class library, parameters passed to methods, and local variables within a method.</w:t>
      </w:r>
    </w:p>
    <w:p w:rsidR="00396733" w:rsidRPr="00D02EBE" w:rsidRDefault="00396733" w:rsidP="00396733">
      <w:pPr>
        <w:pStyle w:val="Body-noindent"/>
        <w:numPr>
          <w:ilvl w:val="0"/>
          <w:numId w:val="23"/>
        </w:numPr>
      </w:pPr>
      <w:r w:rsidRPr="00F65D94">
        <w:rPr>
          <w:b/>
        </w:rPr>
        <w:t>Upper</w:t>
      </w:r>
      <w:r>
        <w:t xml:space="preserve"> casing is used only for abbreviated identifiers and acronyms of four letters or less.</w:t>
      </w:r>
    </w:p>
    <w:p w:rsidR="00467089" w:rsidRDefault="00C5619A" w:rsidP="002B7D83">
      <w:pPr>
        <w:pStyle w:val="Heading2"/>
      </w:pPr>
      <w:bookmarkStart w:id="22" w:name="_Toc217699231"/>
      <w:r>
        <w:t>5</w:t>
      </w:r>
      <w:r w:rsidR="00CF74C9">
        <w:t xml:space="preserve">.2 </w:t>
      </w:r>
      <w:smartTag w:uri="urn:schemas-microsoft-com:office:smarttags" w:element="country-region">
        <w:smartTag w:uri="urn:schemas-microsoft-com:office:smarttags" w:element="place">
          <w:r w:rsidR="00467089">
            <w:t>Nam</w:t>
          </w:r>
        </w:smartTag>
      </w:smartTag>
      <w:r w:rsidR="00467089">
        <w:t>ing</w:t>
      </w:r>
      <w:bookmarkEnd w:id="22"/>
    </w:p>
    <w:p w:rsidR="008C36CF" w:rsidRPr="00DA6E03" w:rsidRDefault="00192620" w:rsidP="00B82083">
      <w:pPr>
        <w:pStyle w:val="Body-NoIndent0"/>
      </w:pPr>
      <w:r>
        <w:rPr>
          <w:rStyle w:val="Body-noindentChar"/>
        </w:rPr>
        <w:t>F</w:t>
      </w:r>
      <w:r w:rsidR="00E17236" w:rsidRPr="00BA14A8">
        <w:rPr>
          <w:rStyle w:val="Body-noindentChar"/>
        </w:rPr>
        <w:t xml:space="preserve">ollow the </w:t>
      </w:r>
      <w:r w:rsidR="00636759" w:rsidRPr="00BA14A8">
        <w:rPr>
          <w:rStyle w:val="Body-noindentChar"/>
        </w:rPr>
        <w:t>standard</w:t>
      </w:r>
      <w:r w:rsidR="00E17236" w:rsidRPr="00BA14A8">
        <w:rPr>
          <w:rStyle w:val="Body-noindentChar"/>
        </w:rPr>
        <w:t xml:space="preserve"> set by the .NET framework team when it comes to naming. </w:t>
      </w:r>
      <w:r w:rsidR="00472299" w:rsidRPr="00BA14A8">
        <w:rPr>
          <w:rStyle w:val="Body-noindentChar"/>
        </w:rPr>
        <w:t>The</w:t>
      </w:r>
      <w:r w:rsidR="00BA18AC" w:rsidRPr="00BA14A8">
        <w:rPr>
          <w:rStyle w:val="Body-noindentChar"/>
        </w:rPr>
        <w:t xml:space="preserve"> </w:t>
      </w:r>
      <w:r w:rsidR="004B3971" w:rsidRPr="005B7968">
        <w:rPr>
          <w:rStyle w:val="Body-noindentChar"/>
          <w:b/>
        </w:rPr>
        <w:fldChar w:fldCharType="begin"/>
      </w:r>
      <w:r w:rsidR="004B3971" w:rsidRPr="005B7968">
        <w:rPr>
          <w:rStyle w:val="Body-noindentChar"/>
          <w:b/>
        </w:rPr>
        <w:instrText xml:space="preserve"> REF _Ref106006293 \h </w:instrText>
      </w:r>
      <w:r w:rsidR="004B3971" w:rsidRPr="005B7968">
        <w:rPr>
          <w:b/>
        </w:rPr>
        <w:instrText xml:space="preserve"> \* MERGEFORMAT </w:instrText>
      </w:r>
      <w:r w:rsidR="004B3971" w:rsidRPr="005B7968">
        <w:rPr>
          <w:rStyle w:val="Body-noindentChar"/>
          <w:b/>
        </w:rPr>
      </w:r>
      <w:r w:rsidR="004B3971" w:rsidRPr="005B7968">
        <w:rPr>
          <w:rStyle w:val="Body-noindentChar"/>
          <w:b/>
        </w:rPr>
        <w:fldChar w:fldCharType="separate"/>
      </w:r>
      <w:r w:rsidR="0043286F" w:rsidRPr="005B7968">
        <w:rPr>
          <w:b/>
        </w:rPr>
        <w:t>Programming</w:t>
      </w:r>
      <w:r w:rsidR="004B3971" w:rsidRPr="005B7968">
        <w:rPr>
          <w:rStyle w:val="Body-noindentChar"/>
          <w:b/>
        </w:rPr>
        <w:fldChar w:fldCharType="end"/>
      </w:r>
      <w:r w:rsidR="00573A65" w:rsidRPr="00BA14A8">
        <w:rPr>
          <w:rStyle w:val="Body-noindentChar"/>
        </w:rPr>
        <w:t xml:space="preserve"> section of this </w:t>
      </w:r>
      <w:r w:rsidR="00BA18AC" w:rsidRPr="00BA14A8">
        <w:rPr>
          <w:rStyle w:val="Body-noindentChar"/>
        </w:rPr>
        <w:t xml:space="preserve">document </w:t>
      </w:r>
      <w:r w:rsidR="00A12F44" w:rsidRPr="00BA14A8">
        <w:rPr>
          <w:rStyle w:val="Body-noindentChar"/>
        </w:rPr>
        <w:t>provide</w:t>
      </w:r>
      <w:r w:rsidR="00C5619A" w:rsidRPr="00BA14A8">
        <w:rPr>
          <w:rStyle w:val="Body-noindentChar"/>
        </w:rPr>
        <w:t>s</w:t>
      </w:r>
      <w:r w:rsidR="00A12F44" w:rsidRPr="00BA14A8">
        <w:rPr>
          <w:rStyle w:val="Body-noindentChar"/>
        </w:rPr>
        <w:t xml:space="preserve"> </w:t>
      </w:r>
      <w:r w:rsidR="00573A65" w:rsidRPr="00BA14A8">
        <w:rPr>
          <w:rStyle w:val="Body-noindentChar"/>
        </w:rPr>
        <w:t xml:space="preserve">naming templates </w:t>
      </w:r>
      <w:r w:rsidR="00F26E67" w:rsidRPr="00BA14A8">
        <w:rPr>
          <w:rStyle w:val="Body-noindentChar"/>
        </w:rPr>
        <w:t xml:space="preserve">for </w:t>
      </w:r>
      <w:r w:rsidR="00BA18AC" w:rsidRPr="00BA14A8">
        <w:rPr>
          <w:rStyle w:val="Body-noindentChar"/>
        </w:rPr>
        <w:t xml:space="preserve">each construct within the C# language. These </w:t>
      </w:r>
      <w:r w:rsidR="003E0E07" w:rsidRPr="00BA14A8">
        <w:rPr>
          <w:rStyle w:val="Body-noindentChar"/>
        </w:rPr>
        <w:t>templates</w:t>
      </w:r>
      <w:r w:rsidR="00F26E67" w:rsidRPr="00BA14A8">
        <w:rPr>
          <w:rStyle w:val="Body-noindentChar"/>
        </w:rPr>
        <w:t xml:space="preserve"> </w:t>
      </w:r>
      <w:r w:rsidR="00BA18AC" w:rsidRPr="00BA14A8">
        <w:rPr>
          <w:rStyle w:val="Body-noindentChar"/>
        </w:rPr>
        <w:t>can be used in conjunctio</w:t>
      </w:r>
      <w:r w:rsidR="000421BF">
        <w:rPr>
          <w:rStyle w:val="Body-noindentChar"/>
        </w:rPr>
        <w:t>n with</w:t>
      </w:r>
      <w:r w:rsidR="006F66C1">
        <w:rPr>
          <w:rStyle w:val="Body-noindentChar"/>
        </w:rPr>
        <w:t xml:space="preserve"> the tables provided</w:t>
      </w:r>
      <w:r w:rsidR="00A14BEF">
        <w:rPr>
          <w:rStyle w:val="Body-noindentChar"/>
        </w:rPr>
        <w:t xml:space="preserve"> in</w:t>
      </w:r>
      <w:r w:rsidR="000421BF">
        <w:rPr>
          <w:rStyle w:val="Body-noindentChar"/>
        </w:rPr>
        <w:t xml:space="preserve"> </w:t>
      </w:r>
      <w:r w:rsidR="00262FAE" w:rsidRPr="00262FAE">
        <w:rPr>
          <w:rStyle w:val="Body-noindentChar"/>
          <w:color w:val="0000FF"/>
          <w:u w:val="single"/>
        </w:rPr>
        <w:fldChar w:fldCharType="begin"/>
      </w:r>
      <w:r w:rsidR="00262FAE" w:rsidRPr="00262FAE">
        <w:rPr>
          <w:rStyle w:val="Body-noindentChar"/>
          <w:color w:val="0000FF"/>
          <w:u w:val="single"/>
        </w:rPr>
        <w:instrText xml:space="preserve"> REF _Ref106000786 \h </w:instrText>
      </w:r>
      <w:r w:rsidR="00262FAE" w:rsidRPr="00262FAE">
        <w:rPr>
          <w:color w:val="0000FF"/>
          <w:u w:val="single"/>
        </w:rPr>
        <w:instrText xml:space="preserve"> \* MERGEFORMAT </w:instrText>
      </w:r>
      <w:r w:rsidR="00262FAE" w:rsidRPr="00262FAE">
        <w:rPr>
          <w:rStyle w:val="Body-noindentChar"/>
          <w:color w:val="0000FF"/>
          <w:u w:val="single"/>
        </w:rPr>
      </w:r>
      <w:r w:rsidR="00262FAE" w:rsidRPr="00262FAE">
        <w:rPr>
          <w:rStyle w:val="Body-noindentChar"/>
          <w:color w:val="0000FF"/>
          <w:u w:val="single"/>
        </w:rPr>
        <w:fldChar w:fldCharType="separate"/>
      </w:r>
      <w:r w:rsidR="0043286F" w:rsidRPr="0043286F">
        <w:rPr>
          <w:color w:val="0000FF"/>
          <w:u w:val="single"/>
        </w:rPr>
        <w:t>Appendix A. Naming Parts &amp; Pairs</w:t>
      </w:r>
      <w:r w:rsidR="00262FAE" w:rsidRPr="00262FAE">
        <w:rPr>
          <w:rStyle w:val="Body-noindentChar"/>
          <w:color w:val="0000FF"/>
          <w:u w:val="single"/>
        </w:rPr>
        <w:fldChar w:fldCharType="end"/>
      </w:r>
      <w:r w:rsidR="00262FAE">
        <w:rPr>
          <w:rStyle w:val="Body-noindentChar"/>
          <w:b/>
        </w:rPr>
        <w:t xml:space="preserve"> </w:t>
      </w:r>
      <w:r w:rsidR="00BA18AC" w:rsidRPr="00BA14A8">
        <w:rPr>
          <w:rStyle w:val="Body-noindentChar"/>
        </w:rPr>
        <w:t>to yield meaningful names in most scenarios</w:t>
      </w:r>
      <w:r w:rsidR="00BA18AC">
        <w:t>.</w:t>
      </w:r>
    </w:p>
    <w:p w:rsidR="00996C57" w:rsidRDefault="00CF74C9" w:rsidP="00996C57">
      <w:pPr>
        <w:pStyle w:val="Heading1"/>
      </w:pPr>
      <w:bookmarkStart w:id="23" w:name="_Ref106006293"/>
      <w:bookmarkStart w:id="24" w:name="_Toc217699232"/>
      <w:r>
        <w:lastRenderedPageBreak/>
        <w:t>6</w:t>
      </w:r>
      <w:r w:rsidR="00996C57">
        <w:t>. Programming</w:t>
      </w:r>
      <w:bookmarkEnd w:id="23"/>
      <w:bookmarkEnd w:id="24"/>
    </w:p>
    <w:p w:rsidR="007243AD" w:rsidRDefault="00CF74C9" w:rsidP="007243AD">
      <w:pPr>
        <w:pStyle w:val="Heading2"/>
      </w:pPr>
      <w:bookmarkStart w:id="25" w:name="_Toc217699233"/>
      <w:r>
        <w:t xml:space="preserve">6.1 </w:t>
      </w:r>
      <w:r w:rsidR="00530D60">
        <w:t>Namespaces</w:t>
      </w:r>
      <w:bookmarkEnd w:id="25"/>
    </w:p>
    <w:p w:rsidR="007B5567" w:rsidRDefault="007B5567" w:rsidP="00B93419">
      <w:pPr>
        <w:pStyle w:val="Body-noindent"/>
      </w:pPr>
      <w:smartTag w:uri="urn:schemas-microsoft-com:office:smarttags" w:element="country-region">
        <w:smartTag w:uri="urn:schemas-microsoft-com:office:smarttags" w:element="place">
          <w:r>
            <w:t>Nam</w:t>
          </w:r>
        </w:smartTag>
      </w:smartTag>
      <w:r>
        <w:t xml:space="preserve">espaces represent the logical packaging of component layers and subsystems. The declaration </w:t>
      </w:r>
      <w:r w:rsidR="00DD3926">
        <w:t>template</w:t>
      </w:r>
      <w:r w:rsidR="00060F92">
        <w:t xml:space="preserve"> for </w:t>
      </w:r>
      <w:r>
        <w:t xml:space="preserve"> namespaces </w:t>
      </w:r>
      <w:r w:rsidR="00060F92">
        <w:t>is</w:t>
      </w:r>
      <w:r w:rsidR="00887224">
        <w:t xml:space="preserve">: </w:t>
      </w:r>
      <w:r w:rsidR="00FB746D">
        <w:t>CompanyName.</w:t>
      </w:r>
      <w:r w:rsidR="00B93419">
        <w:t>P</w:t>
      </w:r>
      <w:r w:rsidR="00887224" w:rsidRPr="00494307">
        <w:t>r</w:t>
      </w:r>
      <w:r w:rsidR="00FB746D">
        <w:t>oject</w:t>
      </w:r>
      <w:r w:rsidR="004B3971">
        <w:t>OrDomain</w:t>
      </w:r>
      <w:r w:rsidR="00760F3C">
        <w:t>N</w:t>
      </w:r>
      <w:r w:rsidRPr="00494307">
        <w:t>ame</w:t>
      </w:r>
      <w:r w:rsidR="006012B4">
        <w:t>.</w:t>
      </w:r>
      <w:r w:rsidR="00887224" w:rsidRPr="00494307">
        <w:t>P</w:t>
      </w:r>
      <w:r w:rsidRPr="00494307">
        <w:t>ackage</w:t>
      </w:r>
      <w:r w:rsidR="00887224" w:rsidRPr="00494307">
        <w:t>N</w:t>
      </w:r>
      <w:r w:rsidRPr="00494307">
        <w:t>ame</w:t>
      </w:r>
      <w:r w:rsidRPr="00E93C70">
        <w:t>.</w:t>
      </w:r>
      <w:r w:rsidR="00887224" w:rsidRPr="00E57C4A">
        <w:rPr>
          <w:i/>
        </w:rPr>
        <w:t>S</w:t>
      </w:r>
      <w:r w:rsidRPr="00E57C4A">
        <w:rPr>
          <w:i/>
        </w:rPr>
        <w:t>ubsystem</w:t>
      </w:r>
      <w:r w:rsidR="00887224" w:rsidRPr="00E57C4A">
        <w:rPr>
          <w:i/>
        </w:rPr>
        <w:t>N</w:t>
      </w:r>
      <w:r w:rsidRPr="00E57C4A">
        <w:rPr>
          <w:i/>
        </w:rPr>
        <w:t>ame</w:t>
      </w:r>
      <w:r>
        <w:t>.</w:t>
      </w:r>
    </w:p>
    <w:p w:rsidR="00290CD6" w:rsidRDefault="007B5567" w:rsidP="007B5567">
      <w:pPr>
        <w:pStyle w:val="Body-noindent"/>
      </w:pPr>
      <w:r>
        <w:t>Example</w:t>
      </w:r>
      <w:r w:rsidR="00F62930">
        <w:t>s</w:t>
      </w:r>
      <w:r>
        <w:t xml:space="preserve">: </w:t>
      </w:r>
    </w:p>
    <w:p w:rsidR="0090673F" w:rsidRDefault="00290CD6" w:rsidP="0090673F">
      <w:pPr>
        <w:pStyle w:val="Code0"/>
      </w:pPr>
      <w:r>
        <w:tab/>
      </w:r>
      <w:r w:rsidR="00192620">
        <w:t>Microsoft</w:t>
      </w:r>
      <w:r w:rsidR="00836DF4">
        <w:t>.</w:t>
      </w:r>
      <w:r w:rsidR="00192620">
        <w:t>Data</w:t>
      </w:r>
      <w:r w:rsidR="00FB746D">
        <w:t>.DataAccess</w:t>
      </w:r>
    </w:p>
    <w:p w:rsidR="007B5567" w:rsidRDefault="00192620" w:rsidP="0090673F">
      <w:pPr>
        <w:pStyle w:val="Code0"/>
        <w:ind w:firstLine="720"/>
      </w:pPr>
      <w:r>
        <w:t>Microsoft</w:t>
      </w:r>
      <w:r w:rsidR="007B5567" w:rsidRPr="00760F3C">
        <w:t>.</w:t>
      </w:r>
      <w:r w:rsidR="00FB746D">
        <w:t>Logging.Listeners</w:t>
      </w:r>
    </w:p>
    <w:p w:rsidR="0090673F" w:rsidRDefault="0090673F" w:rsidP="0090673F">
      <w:pPr>
        <w:pStyle w:val="Code0"/>
        <w:ind w:firstLine="720"/>
      </w:pPr>
    </w:p>
    <w:p w:rsidR="00114A66" w:rsidRDefault="00114A66" w:rsidP="007B5567">
      <w:pPr>
        <w:pStyle w:val="Body-noindent"/>
      </w:pPr>
      <w:r>
        <w:t>Guidelines:</w:t>
      </w:r>
    </w:p>
    <w:p w:rsidR="00341C51" w:rsidRDefault="00341C51" w:rsidP="00114A66">
      <w:pPr>
        <w:pStyle w:val="Body-noindent"/>
        <w:numPr>
          <w:ilvl w:val="0"/>
          <w:numId w:val="13"/>
        </w:numPr>
      </w:pPr>
      <w:r>
        <w:t>Project and package level namespaces will normally be predetermined by a</w:t>
      </w:r>
      <w:r w:rsidR="00B91F33">
        <w:t xml:space="preserve">n application </w:t>
      </w:r>
      <w:r>
        <w:t>architect for each project.</w:t>
      </w:r>
    </w:p>
    <w:p w:rsidR="009A7ADE" w:rsidRDefault="00B33097" w:rsidP="00114A66">
      <w:pPr>
        <w:pStyle w:val="Body-noindent"/>
        <w:numPr>
          <w:ilvl w:val="0"/>
          <w:numId w:val="13"/>
        </w:numPr>
      </w:pPr>
      <w:r>
        <w:t xml:space="preserve">Use </w:t>
      </w:r>
      <w:r w:rsidR="009A7ADE">
        <w:t>Pasca</w:t>
      </w:r>
      <w:r w:rsidR="00341C51">
        <w:t xml:space="preserve">l casing when naming </w:t>
      </w:r>
      <w:r w:rsidR="00F34E3B">
        <w:t>Subsystem namespaces</w:t>
      </w:r>
      <w:r w:rsidR="00341C51">
        <w:t>.</w:t>
      </w:r>
    </w:p>
    <w:p w:rsidR="005126E4" w:rsidRDefault="00CF74C9" w:rsidP="005126E4">
      <w:pPr>
        <w:pStyle w:val="Heading2"/>
      </w:pPr>
      <w:bookmarkStart w:id="26" w:name="_Toc217699234"/>
      <w:r>
        <w:t xml:space="preserve">6.2 </w:t>
      </w:r>
      <w:r w:rsidR="005126E4">
        <w:t>Classes &amp; Struct</w:t>
      </w:r>
      <w:r w:rsidR="009C5AFA">
        <w:t>ure</w:t>
      </w:r>
      <w:r w:rsidR="005126E4">
        <w:t>s</w:t>
      </w:r>
      <w:bookmarkEnd w:id="26"/>
    </w:p>
    <w:p w:rsidR="00E750F3" w:rsidRPr="00E750F3" w:rsidRDefault="00E31FB0" w:rsidP="00A01DC4">
      <w:pPr>
        <w:pStyle w:val="Body-noindent"/>
        <w:rPr>
          <w:i/>
        </w:rPr>
      </w:pPr>
      <w:r>
        <w:t xml:space="preserve">Classes and structures represent the ‘Nouns’ of a system. </w:t>
      </w:r>
      <w:r w:rsidR="00083868">
        <w:t>As such, t</w:t>
      </w:r>
      <w:r w:rsidR="00E750F3">
        <w:t>he</w:t>
      </w:r>
      <w:r w:rsidR="00DE5C7A">
        <w:t xml:space="preserve">y should be declared using the </w:t>
      </w:r>
      <w:r w:rsidR="00E750F3">
        <w:t xml:space="preserve">following </w:t>
      </w:r>
      <w:r w:rsidR="00D53EE1">
        <w:t>template</w:t>
      </w:r>
      <w:r w:rsidR="00E750F3">
        <w:t>:</w:t>
      </w:r>
      <w:r w:rsidR="00A01DC4">
        <w:t xml:space="preserve"> </w:t>
      </w:r>
      <w:r w:rsidR="00E750F3">
        <w:t xml:space="preserve">Noun + </w:t>
      </w:r>
      <w:r w:rsidR="00E750F3">
        <w:rPr>
          <w:i/>
        </w:rPr>
        <w:t>Qualifier(s)</w:t>
      </w:r>
      <w:r w:rsidR="00D75E1C">
        <w:rPr>
          <w:i/>
        </w:rPr>
        <w:t>.</w:t>
      </w:r>
      <w:r w:rsidR="00D75E1C" w:rsidRPr="007B0E62">
        <w:t xml:space="preserve"> </w:t>
      </w:r>
      <w:r w:rsidR="00D75E1C">
        <w:t xml:space="preserve">Classes and structures should declared with qualifiers that reflect their derivation from a base class whenever possible.  </w:t>
      </w:r>
    </w:p>
    <w:p w:rsidR="00531C01" w:rsidRDefault="004B7F38" w:rsidP="00A609B3">
      <w:pPr>
        <w:pStyle w:val="Body-noindent"/>
        <w:tabs>
          <w:tab w:val="left" w:pos="720"/>
        </w:tabs>
      </w:pPr>
      <w:r>
        <w:t>Example</w:t>
      </w:r>
      <w:r w:rsidR="002D56A0">
        <w:t>s</w:t>
      </w:r>
      <w:r>
        <w:t xml:space="preserve">: </w:t>
      </w:r>
      <w:r w:rsidR="005472C1">
        <w:t xml:space="preserve">  </w:t>
      </w:r>
    </w:p>
    <w:p w:rsidR="008C4F7D" w:rsidRPr="004945AB" w:rsidRDefault="00531C01" w:rsidP="004945AB">
      <w:pPr>
        <w:pStyle w:val="Code0"/>
      </w:pPr>
      <w:r>
        <w:tab/>
      </w:r>
      <w:r w:rsidR="002D56A0" w:rsidRPr="004945AB">
        <w:t>CustomerForm</w:t>
      </w:r>
      <w:r w:rsidR="004B7F38" w:rsidRPr="004945AB">
        <w:t xml:space="preserve"> : </w:t>
      </w:r>
      <w:r w:rsidR="0058085D" w:rsidRPr="004945AB">
        <w:t>Form</w:t>
      </w:r>
    </w:p>
    <w:p w:rsidR="004B7F38" w:rsidRDefault="008C4F7D" w:rsidP="004945AB">
      <w:pPr>
        <w:pStyle w:val="Code0"/>
      </w:pPr>
      <w:r w:rsidRPr="004945AB">
        <w:tab/>
      </w:r>
      <w:r w:rsidR="002D56A0" w:rsidRPr="004945AB">
        <w:t>CustomerCollection : CollectionBase</w:t>
      </w:r>
    </w:p>
    <w:p w:rsidR="004945AB" w:rsidRPr="004945AB" w:rsidRDefault="004945AB" w:rsidP="004945AB">
      <w:pPr>
        <w:pStyle w:val="Code0"/>
      </w:pPr>
    </w:p>
    <w:p w:rsidR="003B3859" w:rsidRDefault="003B3859" w:rsidP="003B3859">
      <w:pPr>
        <w:pStyle w:val="Body-noindent"/>
      </w:pPr>
      <w:r>
        <w:t>Guidelines:</w:t>
      </w:r>
    </w:p>
    <w:p w:rsidR="003749F8" w:rsidRDefault="003749F8" w:rsidP="003749F8">
      <w:pPr>
        <w:pStyle w:val="Body-noindent"/>
        <w:numPr>
          <w:ilvl w:val="0"/>
          <w:numId w:val="12"/>
        </w:numPr>
      </w:pPr>
      <w:r>
        <w:t>Use Pascal casing when naming classes and structures.</w:t>
      </w:r>
    </w:p>
    <w:p w:rsidR="00501483" w:rsidRDefault="00A67843" w:rsidP="00EA06D9">
      <w:pPr>
        <w:pStyle w:val="Body-noindent"/>
        <w:numPr>
          <w:ilvl w:val="0"/>
          <w:numId w:val="12"/>
        </w:numPr>
      </w:pPr>
      <w:r>
        <w:t>C</w:t>
      </w:r>
      <w:r w:rsidR="004E6790">
        <w:t>lasses and struct</w:t>
      </w:r>
      <w:r w:rsidR="005472C1">
        <w:t>ures</w:t>
      </w:r>
      <w:r w:rsidR="004E6790">
        <w:t xml:space="preserve"> should be broken up distinct </w:t>
      </w:r>
      <w:r w:rsidR="00E81ABE">
        <w:rPr>
          <w:rStyle w:val="CodeChar0"/>
        </w:rPr>
        <w:t>#r</w:t>
      </w:r>
      <w:r w:rsidR="004E6790" w:rsidRPr="00A67843">
        <w:rPr>
          <w:rStyle w:val="CodeChar0"/>
        </w:rPr>
        <w:t>egions</w:t>
      </w:r>
      <w:r w:rsidR="008D78DA">
        <w:t xml:space="preserve"> as </w:t>
      </w:r>
      <w:r>
        <w:t xml:space="preserve">previously </w:t>
      </w:r>
      <w:r w:rsidR="004945AB">
        <w:t>described</w:t>
      </w:r>
      <w:r w:rsidR="008D78DA">
        <w:t xml:space="preserve"> in the class layout guidelines</w:t>
      </w:r>
      <w:r w:rsidR="004E6790">
        <w:t>.</w:t>
      </w:r>
      <w:r w:rsidR="00454929">
        <w:t xml:space="preserve"> </w:t>
      </w:r>
    </w:p>
    <w:p w:rsidR="001901E9" w:rsidRDefault="001901E9" w:rsidP="00EA06D9">
      <w:pPr>
        <w:pStyle w:val="Body-noindent"/>
        <w:numPr>
          <w:ilvl w:val="0"/>
          <w:numId w:val="12"/>
        </w:numPr>
      </w:pPr>
      <w:r>
        <w:t xml:space="preserve">All public classes and their methods should be documented using </w:t>
      </w:r>
      <w:r w:rsidR="003749F8">
        <w:t xml:space="preserve">the </w:t>
      </w:r>
      <w:r w:rsidR="00C50DF2">
        <w:t>I</w:t>
      </w:r>
      <w:r>
        <w:t xml:space="preserve">ntellisense </w:t>
      </w:r>
      <w:r w:rsidR="00A02145">
        <w:t xml:space="preserve">triple slash ‘///’ </w:t>
      </w:r>
      <w:r>
        <w:t>comment</w:t>
      </w:r>
      <w:r w:rsidR="007115B3">
        <w:t>s</w:t>
      </w:r>
      <w:r w:rsidR="00A02145">
        <w:t xml:space="preserve"> </w:t>
      </w:r>
      <w:r>
        <w:t>built into Visual Studio.Net.</w:t>
      </w:r>
      <w:r w:rsidR="00565383">
        <w:t xml:space="preserve"> Use this comment style to document the purpose of the class</w:t>
      </w:r>
      <w:r w:rsidR="000C369F">
        <w:t xml:space="preserve"> and its methods</w:t>
      </w:r>
      <w:r w:rsidR="00565383">
        <w:t>.</w:t>
      </w:r>
    </w:p>
    <w:p w:rsidR="000E7E80" w:rsidRDefault="000E7E80" w:rsidP="00EA06D9">
      <w:pPr>
        <w:pStyle w:val="Body-noindent"/>
        <w:numPr>
          <w:ilvl w:val="0"/>
          <w:numId w:val="12"/>
        </w:numPr>
      </w:pPr>
      <w:r>
        <w:t xml:space="preserve">Default values for fields should be assigned on the line where the field is declared. These values are assigned at runtime just before the constructor is called. This keeps code for default values in one place, especially when </w:t>
      </w:r>
      <w:r w:rsidR="00171A80">
        <w:t xml:space="preserve">a class contains </w:t>
      </w:r>
      <w:r>
        <w:t>multiple constructors.</w:t>
      </w:r>
    </w:p>
    <w:p w:rsidR="00A96118" w:rsidRDefault="00CF74C9" w:rsidP="007243AD">
      <w:pPr>
        <w:pStyle w:val="Heading2"/>
      </w:pPr>
      <w:bookmarkStart w:id="27" w:name="_Toc217699235"/>
      <w:r>
        <w:t xml:space="preserve">6.3 </w:t>
      </w:r>
      <w:r w:rsidR="00A96118">
        <w:t>Interfaces</w:t>
      </w:r>
      <w:bookmarkEnd w:id="27"/>
    </w:p>
    <w:p w:rsidR="001B62C7" w:rsidRDefault="001B62C7" w:rsidP="006F260F">
      <w:pPr>
        <w:pStyle w:val="Body-noindent"/>
      </w:pPr>
      <w:r>
        <w:t xml:space="preserve">Interfaces express behavior contracts that derived classes must implement. </w:t>
      </w:r>
      <w:r w:rsidR="00CD2896">
        <w:t xml:space="preserve">Interface names should use Nouns, Noun Phrases, or Adjectives that </w:t>
      </w:r>
      <w:r w:rsidR="00C87179">
        <w:t xml:space="preserve">clearly </w:t>
      </w:r>
      <w:r w:rsidR="006965BE">
        <w:t>express</w:t>
      </w:r>
      <w:r w:rsidR="00CD2896">
        <w:t xml:space="preserve"> the behavior that they declare.</w:t>
      </w:r>
    </w:p>
    <w:p w:rsidR="001B62C7" w:rsidRDefault="001B62C7" w:rsidP="006F260F">
      <w:pPr>
        <w:pStyle w:val="Body-noindent"/>
      </w:pPr>
      <w:r>
        <w:t>Examples:</w:t>
      </w:r>
    </w:p>
    <w:p w:rsidR="00D94247" w:rsidRDefault="001B62C7" w:rsidP="00D94247">
      <w:pPr>
        <w:pStyle w:val="Code0"/>
        <w:ind w:firstLine="720"/>
      </w:pPr>
      <w:r>
        <w:t>IComponent</w:t>
      </w:r>
    </w:p>
    <w:p w:rsidR="001B62C7" w:rsidRDefault="001B62C7" w:rsidP="00D94247">
      <w:pPr>
        <w:pStyle w:val="Code0"/>
        <w:ind w:firstLine="720"/>
      </w:pPr>
      <w:r>
        <w:t>IFormattable</w:t>
      </w:r>
    </w:p>
    <w:p w:rsidR="00303C89" w:rsidRDefault="00303C89" w:rsidP="00303C89">
      <w:pPr>
        <w:pStyle w:val="Code0"/>
        <w:ind w:firstLine="720"/>
      </w:pPr>
      <w:r>
        <w:t>ITaxable</w:t>
      </w:r>
      <w:r w:rsidR="00180893">
        <w:t>Product</w:t>
      </w:r>
    </w:p>
    <w:p w:rsidR="00303C89" w:rsidRDefault="00303C89" w:rsidP="00D94247">
      <w:pPr>
        <w:pStyle w:val="Code0"/>
        <w:ind w:firstLine="720"/>
      </w:pPr>
    </w:p>
    <w:p w:rsidR="00D94247" w:rsidRDefault="00D94247" w:rsidP="006F260F">
      <w:pPr>
        <w:pStyle w:val="Body-noindent"/>
      </w:pPr>
    </w:p>
    <w:p w:rsidR="00AE41EF" w:rsidRDefault="00AE41EF" w:rsidP="006F260F">
      <w:pPr>
        <w:pStyle w:val="Body-noindent"/>
      </w:pPr>
    </w:p>
    <w:p w:rsidR="001B62C7" w:rsidRDefault="001B62C7" w:rsidP="006F260F">
      <w:pPr>
        <w:pStyle w:val="Body-noindent"/>
      </w:pPr>
      <w:r>
        <w:t>Guidelines</w:t>
      </w:r>
      <w:r w:rsidR="00600E34">
        <w:t>:</w:t>
      </w:r>
    </w:p>
    <w:p w:rsidR="00C87179" w:rsidRDefault="00C87179" w:rsidP="001B62C7">
      <w:pPr>
        <w:pStyle w:val="Body-noindent"/>
        <w:numPr>
          <w:ilvl w:val="0"/>
          <w:numId w:val="14"/>
        </w:numPr>
      </w:pPr>
      <w:r>
        <w:lastRenderedPageBreak/>
        <w:t>Prefix int</w:t>
      </w:r>
      <w:r w:rsidR="00B5165A">
        <w:t>erface names with the letter ‘</w:t>
      </w:r>
      <w:r w:rsidR="0028012B" w:rsidRPr="00B84DA4">
        <w:rPr>
          <w:rStyle w:val="CodeChar0"/>
        </w:rPr>
        <w:t>I</w:t>
      </w:r>
      <w:r w:rsidR="00B5165A">
        <w:t>’</w:t>
      </w:r>
      <w:r>
        <w:t>.</w:t>
      </w:r>
    </w:p>
    <w:p w:rsidR="001B62C7" w:rsidRDefault="001B62C7" w:rsidP="001B62C7">
      <w:pPr>
        <w:pStyle w:val="Body-noindent"/>
        <w:numPr>
          <w:ilvl w:val="0"/>
          <w:numId w:val="14"/>
        </w:numPr>
      </w:pPr>
      <w:smartTag w:uri="urn:schemas-microsoft-com:office:smarttags" w:element="place">
        <w:smartTag w:uri="urn:schemas-microsoft-com:office:smarttags" w:element="City">
          <w:r>
            <w:t>Use</w:t>
          </w:r>
        </w:smartTag>
        <w:r>
          <w:t xml:space="preserve"> </w:t>
        </w:r>
        <w:smartTag w:uri="urn:schemas-microsoft-com:office:smarttags" w:element="State">
          <w:r>
            <w:t>Pa</w:t>
          </w:r>
        </w:smartTag>
      </w:smartTag>
      <w:r>
        <w:t>scal casing when naming interfaces.</w:t>
      </w:r>
    </w:p>
    <w:p w:rsidR="002D0A05" w:rsidRDefault="002D0A05" w:rsidP="002D0A05">
      <w:pPr>
        <w:pStyle w:val="Heading2"/>
      </w:pPr>
      <w:bookmarkStart w:id="28" w:name="_Toc217699236"/>
      <w:r>
        <w:t>6.4 Constants</w:t>
      </w:r>
      <w:bookmarkEnd w:id="28"/>
    </w:p>
    <w:p w:rsidR="002D0A05" w:rsidRDefault="00720BFA" w:rsidP="002D0A05">
      <w:pPr>
        <w:pStyle w:val="Body-noindent"/>
      </w:pPr>
      <w:r>
        <w:t>C</w:t>
      </w:r>
      <w:r w:rsidR="002D0A05">
        <w:t xml:space="preserve">onstants </w:t>
      </w:r>
      <w:r w:rsidR="00F703C7">
        <w:t xml:space="preserve">and static read-only variables </w:t>
      </w:r>
      <w:r w:rsidR="002D0A05">
        <w:t xml:space="preserve">should be declared using the following template: </w:t>
      </w:r>
      <w:r w:rsidR="002D0A05" w:rsidRPr="002E5D41">
        <w:rPr>
          <w:i/>
        </w:rPr>
        <w:t>Adjective(s)</w:t>
      </w:r>
      <w:r w:rsidR="002D0A05">
        <w:t xml:space="preserve"> + Noun + </w:t>
      </w:r>
      <w:r w:rsidR="002D0A05" w:rsidRPr="002E5D41">
        <w:rPr>
          <w:i/>
        </w:rPr>
        <w:t>Qualifier(s)</w:t>
      </w:r>
    </w:p>
    <w:p w:rsidR="00F703C7" w:rsidRDefault="00F703C7" w:rsidP="00F703C7">
      <w:pPr>
        <w:pStyle w:val="Body-noindent"/>
        <w:tabs>
          <w:tab w:val="left" w:pos="720"/>
        </w:tabs>
      </w:pPr>
      <w:r>
        <w:t xml:space="preserve">Example: </w:t>
      </w:r>
    </w:p>
    <w:p w:rsidR="00F703C7" w:rsidRDefault="00F703C7" w:rsidP="00BB2A41">
      <w:pPr>
        <w:pStyle w:val="Code0"/>
        <w:tabs>
          <w:tab w:val="left" w:pos="360"/>
          <w:tab w:val="left" w:pos="720"/>
          <w:tab w:val="left" w:pos="1080"/>
          <w:tab w:val="left" w:pos="1440"/>
          <w:tab w:val="left" w:pos="1800"/>
          <w:tab w:val="left" w:pos="2160"/>
          <w:tab w:val="left" w:pos="2520"/>
          <w:tab w:val="left" w:pos="2880"/>
        </w:tabs>
        <w:spacing w:line="240" w:lineRule="auto"/>
        <w:ind w:left="720"/>
      </w:pPr>
      <w:r>
        <w:rPr>
          <w:color w:val="0000FF"/>
        </w:rPr>
        <w:t xml:space="preserve">public const int </w:t>
      </w:r>
      <w:r>
        <w:t xml:space="preserve">DefaultValue </w:t>
      </w:r>
      <w:r w:rsidRPr="00536448">
        <w:t>=</w:t>
      </w:r>
      <w:r>
        <w:rPr>
          <w:color w:val="0000FF"/>
        </w:rPr>
        <w:t xml:space="preserve"> </w:t>
      </w:r>
      <w:r w:rsidRPr="00C35DB4">
        <w:t>25</w:t>
      </w:r>
      <w:r w:rsidRPr="00536448">
        <w:t>;</w:t>
      </w:r>
    </w:p>
    <w:p w:rsidR="00F703C7" w:rsidRDefault="00BB2A41" w:rsidP="00BB2A41">
      <w:pPr>
        <w:pStyle w:val="Code0"/>
        <w:tabs>
          <w:tab w:val="left" w:pos="360"/>
          <w:tab w:val="left" w:pos="720"/>
          <w:tab w:val="left" w:pos="1080"/>
          <w:tab w:val="left" w:pos="1440"/>
          <w:tab w:val="left" w:pos="1800"/>
          <w:tab w:val="left" w:pos="2160"/>
          <w:tab w:val="left" w:pos="2520"/>
          <w:tab w:val="left" w:pos="2880"/>
        </w:tabs>
        <w:spacing w:line="240" w:lineRule="auto"/>
        <w:ind w:left="720"/>
      </w:pPr>
      <w:r>
        <w:rPr>
          <w:color w:val="0000FF"/>
        </w:rPr>
        <w:t xml:space="preserve">public static readonly string </w:t>
      </w:r>
      <w:r>
        <w:t xml:space="preserve">DefaultDatabaseName </w:t>
      </w:r>
      <w:r w:rsidRPr="00536448">
        <w:t>=</w:t>
      </w:r>
      <w:r>
        <w:rPr>
          <w:color w:val="0000FF"/>
        </w:rPr>
        <w:t xml:space="preserve"> </w:t>
      </w:r>
      <w:r w:rsidRPr="00F703C7">
        <w:rPr>
          <w:color w:val="996600"/>
        </w:rPr>
        <w:t>“</w:t>
      </w:r>
      <w:r>
        <w:rPr>
          <w:color w:val="996600"/>
        </w:rPr>
        <w:t>Membership</w:t>
      </w:r>
      <w:r w:rsidRPr="00F703C7">
        <w:rPr>
          <w:color w:val="996600"/>
        </w:rPr>
        <w:t>”</w:t>
      </w:r>
      <w:r w:rsidRPr="00536448">
        <w:t>;</w:t>
      </w:r>
    </w:p>
    <w:p w:rsidR="00F703C7" w:rsidRDefault="00F703C7" w:rsidP="00F703C7">
      <w:pPr>
        <w:pStyle w:val="Code0"/>
        <w:tabs>
          <w:tab w:val="left" w:pos="360"/>
          <w:tab w:val="left" w:pos="720"/>
          <w:tab w:val="left" w:pos="1080"/>
          <w:tab w:val="left" w:pos="1440"/>
          <w:tab w:val="left" w:pos="1800"/>
          <w:tab w:val="left" w:pos="2160"/>
          <w:tab w:val="left" w:pos="2520"/>
          <w:tab w:val="left" w:pos="2880"/>
        </w:tabs>
        <w:ind w:left="720"/>
      </w:pPr>
    </w:p>
    <w:p w:rsidR="00F703C7" w:rsidRDefault="00F703C7" w:rsidP="00F703C7">
      <w:pPr>
        <w:pStyle w:val="Body-noindent"/>
      </w:pPr>
      <w:r>
        <w:t>Guidelines</w:t>
      </w:r>
      <w:r w:rsidR="00600E34">
        <w:t>:</w:t>
      </w:r>
    </w:p>
    <w:p w:rsidR="00F703C7" w:rsidRDefault="00F703C7" w:rsidP="00F703C7">
      <w:pPr>
        <w:pStyle w:val="Body-noindent"/>
        <w:numPr>
          <w:ilvl w:val="0"/>
          <w:numId w:val="14"/>
        </w:numPr>
      </w:pPr>
      <w:smartTag w:uri="urn:schemas-microsoft-com:office:smarttags" w:element="place">
        <w:smartTag w:uri="urn:schemas-microsoft-com:office:smarttags" w:element="City">
          <w:r>
            <w:t>Use</w:t>
          </w:r>
        </w:smartTag>
        <w:r>
          <w:t xml:space="preserve"> </w:t>
        </w:r>
        <w:smartTag w:uri="urn:schemas-microsoft-com:office:smarttags" w:element="State">
          <w:r>
            <w:t>Pa</w:t>
          </w:r>
        </w:smartTag>
      </w:smartTag>
      <w:r>
        <w:t>scal casing when naming constants and static read only variables.</w:t>
      </w:r>
    </w:p>
    <w:p w:rsidR="00F703C7" w:rsidRDefault="00F703C7" w:rsidP="00F703C7">
      <w:pPr>
        <w:pStyle w:val="Body-noindent"/>
        <w:numPr>
          <w:ilvl w:val="0"/>
          <w:numId w:val="14"/>
        </w:numPr>
      </w:pPr>
      <w:r>
        <w:t xml:space="preserve">Prefer the use of </w:t>
      </w:r>
      <w:r>
        <w:rPr>
          <w:rStyle w:val="CodeChar0"/>
          <w:color w:val="0000FF"/>
        </w:rPr>
        <w:t>s</w:t>
      </w:r>
      <w:r w:rsidRPr="00F703C7">
        <w:rPr>
          <w:rStyle w:val="CodeChar0"/>
          <w:color w:val="0000FF"/>
        </w:rPr>
        <w:t>tatic readonly</w:t>
      </w:r>
      <w:r w:rsidRPr="00F703C7">
        <w:rPr>
          <w:rStyle w:val="Body-indentChar"/>
        </w:rPr>
        <w:t xml:space="preserve"> over</w:t>
      </w:r>
      <w:r>
        <w:rPr>
          <w:rStyle w:val="Body-indentChar"/>
        </w:rPr>
        <w:t xml:space="preserve"> </w:t>
      </w:r>
      <w:r w:rsidR="007514AB" w:rsidRPr="00C362C2">
        <w:rPr>
          <w:rStyle w:val="CodeChar0"/>
          <w:color w:val="0000FF"/>
        </w:rPr>
        <w:t>const</w:t>
      </w:r>
      <w:r w:rsidR="007514AB">
        <w:rPr>
          <w:rStyle w:val="Body-indentChar"/>
        </w:rPr>
        <w:t xml:space="preserve"> for public constants </w:t>
      </w:r>
      <w:r>
        <w:rPr>
          <w:rStyle w:val="Body-indentChar"/>
        </w:rPr>
        <w:t>whenever possible</w:t>
      </w:r>
      <w:r w:rsidR="00720BFA">
        <w:rPr>
          <w:rStyle w:val="Body-indentChar"/>
        </w:rPr>
        <w:t>. C</w:t>
      </w:r>
      <w:r>
        <w:rPr>
          <w:rStyle w:val="Body-indentChar"/>
        </w:rPr>
        <w:t>onstant</w:t>
      </w:r>
      <w:r w:rsidR="007514AB">
        <w:rPr>
          <w:rStyle w:val="Body-indentChar"/>
        </w:rPr>
        <w:t xml:space="preserve">s declared using </w:t>
      </w:r>
      <w:r w:rsidR="007514AB" w:rsidRPr="00C362C2">
        <w:rPr>
          <w:rStyle w:val="CodeChar0"/>
          <w:color w:val="0000FF"/>
        </w:rPr>
        <w:t>const</w:t>
      </w:r>
      <w:r>
        <w:rPr>
          <w:rStyle w:val="Body-indentChar"/>
        </w:rPr>
        <w:t xml:space="preserve"> are substituted into the code </w:t>
      </w:r>
      <w:r w:rsidR="00853492">
        <w:rPr>
          <w:rStyle w:val="Body-indentChar"/>
        </w:rPr>
        <w:t xml:space="preserve">accessing them </w:t>
      </w:r>
      <w:r>
        <w:rPr>
          <w:rStyle w:val="Body-indentChar"/>
        </w:rPr>
        <w:t xml:space="preserve">at compile time. Using </w:t>
      </w:r>
      <w:r w:rsidRPr="00C35DB4">
        <w:rPr>
          <w:rStyle w:val="CodeChar0"/>
          <w:color w:val="0000FF"/>
        </w:rPr>
        <w:t xml:space="preserve">static </w:t>
      </w:r>
      <w:r w:rsidR="00C35DB4" w:rsidRPr="00C35DB4">
        <w:rPr>
          <w:rStyle w:val="CodeChar0"/>
          <w:color w:val="0000FF"/>
        </w:rPr>
        <w:t>readonly</w:t>
      </w:r>
      <w:r w:rsidR="00C35DB4">
        <w:rPr>
          <w:rStyle w:val="Body-indentChar"/>
        </w:rPr>
        <w:t xml:space="preserve"> </w:t>
      </w:r>
      <w:r>
        <w:rPr>
          <w:rStyle w:val="Body-indentChar"/>
        </w:rPr>
        <w:t>variable</w:t>
      </w:r>
      <w:r w:rsidR="009737AB">
        <w:rPr>
          <w:rStyle w:val="Body-indentChar"/>
        </w:rPr>
        <w:t>s</w:t>
      </w:r>
      <w:r>
        <w:rPr>
          <w:rStyle w:val="Body-indentChar"/>
        </w:rPr>
        <w:t xml:space="preserve"> </w:t>
      </w:r>
      <w:r w:rsidR="00720BFA">
        <w:rPr>
          <w:rStyle w:val="Body-indentChar"/>
        </w:rPr>
        <w:t xml:space="preserve">ensures that </w:t>
      </w:r>
      <w:r w:rsidR="008D105A">
        <w:rPr>
          <w:rStyle w:val="Body-indentChar"/>
        </w:rPr>
        <w:t xml:space="preserve">constant </w:t>
      </w:r>
      <w:r>
        <w:rPr>
          <w:rStyle w:val="Body-indentChar"/>
        </w:rPr>
        <w:t>value</w:t>
      </w:r>
      <w:r w:rsidR="009737AB">
        <w:rPr>
          <w:rStyle w:val="Body-indentChar"/>
        </w:rPr>
        <w:t>s</w:t>
      </w:r>
      <w:r>
        <w:rPr>
          <w:rStyle w:val="Body-indentChar"/>
        </w:rPr>
        <w:t xml:space="preserve"> </w:t>
      </w:r>
      <w:r w:rsidR="009737AB">
        <w:rPr>
          <w:rStyle w:val="Body-indentChar"/>
        </w:rPr>
        <w:t xml:space="preserve">are </w:t>
      </w:r>
      <w:r w:rsidR="00853492">
        <w:rPr>
          <w:rStyle w:val="Body-indentChar"/>
        </w:rPr>
        <w:t xml:space="preserve">accessed </w:t>
      </w:r>
      <w:r>
        <w:rPr>
          <w:rStyle w:val="Body-indentChar"/>
        </w:rPr>
        <w:t>at runtime</w:t>
      </w:r>
      <w:r w:rsidR="00720BFA">
        <w:rPr>
          <w:rStyle w:val="Body-indentChar"/>
        </w:rPr>
        <w:t xml:space="preserve">. This </w:t>
      </w:r>
      <w:r>
        <w:rPr>
          <w:rStyle w:val="Body-indentChar"/>
        </w:rPr>
        <w:t>is safer</w:t>
      </w:r>
      <w:r w:rsidR="00720BFA">
        <w:rPr>
          <w:rStyle w:val="Body-indentChar"/>
        </w:rPr>
        <w:t xml:space="preserve"> and less prone to breakage, especially</w:t>
      </w:r>
      <w:r>
        <w:rPr>
          <w:rStyle w:val="Body-indentChar"/>
        </w:rPr>
        <w:t xml:space="preserve"> when </w:t>
      </w:r>
      <w:r w:rsidR="00720BFA">
        <w:rPr>
          <w:rStyle w:val="Body-indentChar"/>
        </w:rPr>
        <w:t xml:space="preserve">accessing </w:t>
      </w:r>
      <w:r>
        <w:rPr>
          <w:rStyle w:val="Body-indentChar"/>
        </w:rPr>
        <w:t xml:space="preserve">a </w:t>
      </w:r>
      <w:r w:rsidR="008D105A">
        <w:rPr>
          <w:rStyle w:val="Body-indentChar"/>
        </w:rPr>
        <w:t>constant</w:t>
      </w:r>
      <w:r>
        <w:rPr>
          <w:rStyle w:val="Body-indentChar"/>
        </w:rPr>
        <w:t xml:space="preserve"> </w:t>
      </w:r>
      <w:r w:rsidR="008D105A">
        <w:rPr>
          <w:rStyle w:val="Body-indentChar"/>
        </w:rPr>
        <w:t xml:space="preserve">value </w:t>
      </w:r>
      <w:r>
        <w:rPr>
          <w:rStyle w:val="Body-indentChar"/>
        </w:rPr>
        <w:t>from a different assembly.</w:t>
      </w:r>
    </w:p>
    <w:p w:rsidR="007243AD" w:rsidRDefault="00CF74C9" w:rsidP="007243AD">
      <w:pPr>
        <w:pStyle w:val="Heading2"/>
      </w:pPr>
      <w:bookmarkStart w:id="29" w:name="_Toc217699237"/>
      <w:r>
        <w:t>6.</w:t>
      </w:r>
      <w:r w:rsidR="00C35DB4">
        <w:t>5</w:t>
      </w:r>
      <w:r>
        <w:t xml:space="preserve"> </w:t>
      </w:r>
      <w:r w:rsidR="007243AD">
        <w:t>Enumerations</w:t>
      </w:r>
      <w:bookmarkEnd w:id="29"/>
    </w:p>
    <w:p w:rsidR="00535657" w:rsidRDefault="001D4505" w:rsidP="00C929C6">
      <w:pPr>
        <w:pStyle w:val="Body-noindent"/>
      </w:pPr>
      <w:r>
        <w:t xml:space="preserve">Enumerations </w:t>
      </w:r>
      <w:r w:rsidR="00535657">
        <w:t xml:space="preserve">should be declared using the following </w:t>
      </w:r>
      <w:r w:rsidR="005658A0">
        <w:t>template</w:t>
      </w:r>
      <w:r w:rsidR="00535657">
        <w:t>:</w:t>
      </w:r>
      <w:r w:rsidR="008A0730">
        <w:t xml:space="preserve"> </w:t>
      </w:r>
      <w:r w:rsidR="00535657" w:rsidRPr="002E5D41">
        <w:rPr>
          <w:i/>
        </w:rPr>
        <w:t>Adjective(s)</w:t>
      </w:r>
      <w:r w:rsidR="00535657">
        <w:t xml:space="preserve"> + Noun + </w:t>
      </w:r>
      <w:r w:rsidR="00535657" w:rsidRPr="002E5D41">
        <w:rPr>
          <w:i/>
        </w:rPr>
        <w:t>Qualifier(s)</w:t>
      </w:r>
    </w:p>
    <w:p w:rsidR="00B47E2D" w:rsidRDefault="00DE5C7A" w:rsidP="006B3685">
      <w:pPr>
        <w:pStyle w:val="Body-noindent"/>
      </w:pPr>
      <w:r>
        <w:t xml:space="preserve">Example: </w:t>
      </w:r>
    </w:p>
    <w:p w:rsidR="00B47E2D" w:rsidRPr="00237CB4" w:rsidRDefault="00B47E2D" w:rsidP="00B47E2D">
      <w:pPr>
        <w:autoSpaceDE w:val="0"/>
        <w:autoSpaceDN w:val="0"/>
        <w:adjustRightInd w:val="0"/>
        <w:spacing w:after="0"/>
        <w:rPr>
          <w:rFonts w:ascii="Lucida Console" w:hAnsi="Lucida Console" w:cs="Courier New"/>
          <w:color w:val="808080"/>
          <w:sz w:val="18"/>
          <w:szCs w:val="18"/>
        </w:rPr>
      </w:pPr>
      <w:r w:rsidRPr="00237CB4">
        <w:rPr>
          <w:rFonts w:ascii="Lucida Console" w:hAnsi="Lucida Console" w:cs="Courier New"/>
          <w:sz w:val="18"/>
          <w:szCs w:val="18"/>
        </w:rPr>
        <w:tab/>
      </w:r>
      <w:r w:rsidRPr="00237CB4">
        <w:rPr>
          <w:rFonts w:ascii="Lucida Console" w:hAnsi="Lucida Console" w:cs="Courier New"/>
          <w:color w:val="808080"/>
          <w:sz w:val="18"/>
          <w:szCs w:val="18"/>
        </w:rPr>
        <w:t>///</w:t>
      </w:r>
      <w:r w:rsidRPr="00237CB4">
        <w:rPr>
          <w:rFonts w:ascii="Lucida Console" w:hAnsi="Lucida Console" w:cs="Courier New"/>
          <w:color w:val="008000"/>
          <w:sz w:val="18"/>
          <w:szCs w:val="18"/>
        </w:rPr>
        <w:t xml:space="preserve"> </w:t>
      </w:r>
      <w:r w:rsidRPr="00237CB4">
        <w:rPr>
          <w:rFonts w:ascii="Lucida Console" w:hAnsi="Lucida Console" w:cs="Courier New"/>
          <w:color w:val="808080"/>
          <w:sz w:val="18"/>
          <w:szCs w:val="18"/>
        </w:rPr>
        <w:t>&lt;summary&gt;</w:t>
      </w:r>
    </w:p>
    <w:p w:rsidR="00B47E2D" w:rsidRPr="00237CB4" w:rsidRDefault="00B47E2D" w:rsidP="00B47E2D">
      <w:pPr>
        <w:autoSpaceDE w:val="0"/>
        <w:autoSpaceDN w:val="0"/>
        <w:adjustRightInd w:val="0"/>
        <w:spacing w:after="0"/>
        <w:rPr>
          <w:rFonts w:ascii="Lucida Console" w:hAnsi="Lucida Console" w:cs="Courier New"/>
          <w:color w:val="008000"/>
          <w:sz w:val="18"/>
          <w:szCs w:val="18"/>
        </w:rPr>
      </w:pPr>
      <w:r w:rsidRPr="00237CB4">
        <w:rPr>
          <w:rFonts w:ascii="Lucida Console" w:hAnsi="Lucida Console" w:cs="Courier New"/>
          <w:sz w:val="18"/>
          <w:szCs w:val="18"/>
        </w:rPr>
        <w:tab/>
      </w:r>
      <w:r w:rsidRPr="00237CB4">
        <w:rPr>
          <w:rFonts w:ascii="Lucida Console" w:hAnsi="Lucida Console" w:cs="Courier New"/>
          <w:color w:val="808080"/>
          <w:sz w:val="18"/>
          <w:szCs w:val="18"/>
        </w:rPr>
        <w:t>///</w:t>
      </w:r>
      <w:r w:rsidRPr="00237CB4">
        <w:rPr>
          <w:rFonts w:ascii="Lucida Console" w:hAnsi="Lucida Console" w:cs="Courier New"/>
          <w:color w:val="008000"/>
          <w:sz w:val="18"/>
          <w:szCs w:val="18"/>
        </w:rPr>
        <w:t xml:space="preserve"> Enu</w:t>
      </w:r>
      <w:r w:rsidR="002B62FB" w:rsidRPr="00237CB4">
        <w:rPr>
          <w:rFonts w:ascii="Lucida Console" w:hAnsi="Lucida Console" w:cs="Courier New"/>
          <w:color w:val="008000"/>
          <w:sz w:val="18"/>
          <w:szCs w:val="18"/>
        </w:rPr>
        <w:t xml:space="preserve">merates the </w:t>
      </w:r>
      <w:r w:rsidR="004E5408" w:rsidRPr="00237CB4">
        <w:rPr>
          <w:rFonts w:ascii="Lucida Console" w:hAnsi="Lucida Console" w:cs="Courier New"/>
          <w:color w:val="008000"/>
          <w:sz w:val="18"/>
          <w:szCs w:val="18"/>
        </w:rPr>
        <w:t xml:space="preserve">ways </w:t>
      </w:r>
      <w:r w:rsidR="0079357D" w:rsidRPr="00237CB4">
        <w:rPr>
          <w:rFonts w:ascii="Lucida Console" w:hAnsi="Lucida Console" w:cs="Courier New"/>
          <w:color w:val="008000"/>
          <w:sz w:val="18"/>
          <w:szCs w:val="18"/>
        </w:rPr>
        <w:t xml:space="preserve">a </w:t>
      </w:r>
      <w:r w:rsidR="00BE307A" w:rsidRPr="00237CB4">
        <w:rPr>
          <w:rFonts w:ascii="Lucida Console" w:hAnsi="Lucida Console" w:cs="Courier New"/>
          <w:color w:val="008000"/>
          <w:sz w:val="18"/>
          <w:szCs w:val="18"/>
        </w:rPr>
        <w:t>customer may purchase goods</w:t>
      </w:r>
      <w:r w:rsidRPr="00237CB4">
        <w:rPr>
          <w:rFonts w:ascii="Lucida Console" w:hAnsi="Lucida Console" w:cs="Courier New"/>
          <w:color w:val="008000"/>
          <w:sz w:val="18"/>
          <w:szCs w:val="18"/>
        </w:rPr>
        <w:t>.</w:t>
      </w:r>
    </w:p>
    <w:p w:rsidR="00B47E2D" w:rsidRPr="00237CB4" w:rsidRDefault="00B47E2D" w:rsidP="00B47E2D">
      <w:pPr>
        <w:autoSpaceDE w:val="0"/>
        <w:autoSpaceDN w:val="0"/>
        <w:adjustRightInd w:val="0"/>
        <w:spacing w:after="0"/>
        <w:rPr>
          <w:rFonts w:ascii="Lucida Console" w:hAnsi="Lucida Console" w:cs="Courier New"/>
          <w:color w:val="808080"/>
          <w:sz w:val="18"/>
          <w:szCs w:val="18"/>
        </w:rPr>
      </w:pPr>
      <w:r w:rsidRPr="00237CB4">
        <w:rPr>
          <w:rFonts w:ascii="Lucida Console" w:hAnsi="Lucida Console" w:cs="Courier New"/>
          <w:sz w:val="18"/>
          <w:szCs w:val="18"/>
        </w:rPr>
        <w:tab/>
      </w:r>
      <w:r w:rsidRPr="00237CB4">
        <w:rPr>
          <w:rFonts w:ascii="Lucida Console" w:hAnsi="Lucida Console" w:cs="Courier New"/>
          <w:color w:val="808080"/>
          <w:sz w:val="18"/>
          <w:szCs w:val="18"/>
        </w:rPr>
        <w:t>///</w:t>
      </w:r>
      <w:r w:rsidRPr="00237CB4">
        <w:rPr>
          <w:rFonts w:ascii="Lucida Console" w:hAnsi="Lucida Console" w:cs="Courier New"/>
          <w:color w:val="008000"/>
          <w:sz w:val="18"/>
          <w:szCs w:val="18"/>
        </w:rPr>
        <w:t xml:space="preserve"> </w:t>
      </w:r>
      <w:r w:rsidRPr="00237CB4">
        <w:rPr>
          <w:rFonts w:ascii="Lucida Console" w:hAnsi="Lucida Console" w:cs="Courier New"/>
          <w:color w:val="808080"/>
          <w:sz w:val="18"/>
          <w:szCs w:val="18"/>
        </w:rPr>
        <w:t>&lt;/summary&gt;</w:t>
      </w:r>
    </w:p>
    <w:p w:rsidR="00926A0A" w:rsidRPr="00237CB4" w:rsidRDefault="00926A0A" w:rsidP="00926A0A">
      <w:pPr>
        <w:pStyle w:val="Code0"/>
        <w:rPr>
          <w:szCs w:val="18"/>
        </w:rPr>
      </w:pPr>
      <w:r w:rsidRPr="00237CB4">
        <w:rPr>
          <w:szCs w:val="18"/>
        </w:rPr>
        <w:tab/>
        <w:t>[Flags]</w:t>
      </w:r>
    </w:p>
    <w:p w:rsidR="00B47E2D" w:rsidRPr="00237CB4" w:rsidRDefault="00B47E2D" w:rsidP="00B47E2D">
      <w:pPr>
        <w:autoSpaceDE w:val="0"/>
        <w:autoSpaceDN w:val="0"/>
        <w:adjustRightInd w:val="0"/>
        <w:spacing w:after="0"/>
        <w:rPr>
          <w:rFonts w:ascii="Lucida Console" w:hAnsi="Lucida Console" w:cs="Courier New"/>
          <w:sz w:val="18"/>
          <w:szCs w:val="18"/>
        </w:rPr>
      </w:pPr>
      <w:r w:rsidRPr="00237CB4">
        <w:rPr>
          <w:rFonts w:ascii="Lucida Console" w:hAnsi="Lucida Console" w:cs="Courier New"/>
          <w:sz w:val="18"/>
          <w:szCs w:val="18"/>
        </w:rPr>
        <w:tab/>
      </w:r>
      <w:r w:rsidRPr="00237CB4">
        <w:rPr>
          <w:rFonts w:ascii="Lucida Console" w:hAnsi="Lucida Console" w:cs="Courier New"/>
          <w:color w:val="0000FF"/>
          <w:sz w:val="18"/>
          <w:szCs w:val="18"/>
        </w:rPr>
        <w:t>public</w:t>
      </w:r>
      <w:r w:rsidRPr="00237CB4">
        <w:rPr>
          <w:rFonts w:ascii="Lucida Console" w:hAnsi="Lucida Console" w:cs="Courier New"/>
          <w:sz w:val="18"/>
          <w:szCs w:val="18"/>
        </w:rPr>
        <w:t xml:space="preserve"> </w:t>
      </w:r>
      <w:r w:rsidRPr="00237CB4">
        <w:rPr>
          <w:rFonts w:ascii="Lucida Console" w:hAnsi="Lucida Console" w:cs="Courier New"/>
          <w:color w:val="0000FF"/>
          <w:sz w:val="18"/>
          <w:szCs w:val="18"/>
        </w:rPr>
        <w:t>enum</w:t>
      </w:r>
      <w:r w:rsidR="00F73215" w:rsidRPr="00237CB4">
        <w:rPr>
          <w:rFonts w:ascii="Lucida Console" w:hAnsi="Lucida Console" w:cs="Courier New"/>
          <w:sz w:val="18"/>
          <w:szCs w:val="18"/>
        </w:rPr>
        <w:t xml:space="preserve"> Purchase</w:t>
      </w:r>
      <w:r w:rsidRPr="00237CB4">
        <w:rPr>
          <w:rFonts w:ascii="Lucida Console" w:hAnsi="Lucida Console" w:cs="Courier New"/>
          <w:sz w:val="18"/>
          <w:szCs w:val="18"/>
        </w:rPr>
        <w:t>Method</w:t>
      </w:r>
    </w:p>
    <w:p w:rsidR="00B47E2D" w:rsidRPr="00237CB4" w:rsidRDefault="00B47E2D" w:rsidP="00B47E2D">
      <w:pPr>
        <w:autoSpaceDE w:val="0"/>
        <w:autoSpaceDN w:val="0"/>
        <w:adjustRightInd w:val="0"/>
        <w:spacing w:after="0"/>
        <w:rPr>
          <w:rFonts w:ascii="Lucida Console" w:hAnsi="Lucida Console" w:cs="Courier New"/>
          <w:sz w:val="18"/>
          <w:szCs w:val="18"/>
        </w:rPr>
      </w:pPr>
      <w:r w:rsidRPr="00237CB4">
        <w:rPr>
          <w:rFonts w:ascii="Lucida Console" w:hAnsi="Lucida Console" w:cs="Courier New"/>
          <w:sz w:val="18"/>
          <w:szCs w:val="18"/>
        </w:rPr>
        <w:tab/>
        <w:t>{</w:t>
      </w:r>
      <w:r w:rsidRPr="00237CB4">
        <w:rPr>
          <w:rFonts w:ascii="Lucida Console" w:hAnsi="Lucida Console" w:cs="Courier New"/>
          <w:sz w:val="18"/>
          <w:szCs w:val="18"/>
        </w:rPr>
        <w:tab/>
      </w:r>
    </w:p>
    <w:p w:rsidR="00B47E2D" w:rsidRPr="00237CB4" w:rsidRDefault="00B47E2D" w:rsidP="00163CFA">
      <w:pPr>
        <w:tabs>
          <w:tab w:val="left" w:pos="720"/>
          <w:tab w:val="left" w:pos="1080"/>
          <w:tab w:val="left" w:pos="1800"/>
          <w:tab w:val="left" w:pos="2160"/>
          <w:tab w:val="left" w:pos="2520"/>
        </w:tabs>
        <w:autoSpaceDE w:val="0"/>
        <w:autoSpaceDN w:val="0"/>
        <w:adjustRightInd w:val="0"/>
        <w:spacing w:after="0"/>
        <w:rPr>
          <w:rFonts w:ascii="Lucida Console" w:hAnsi="Lucida Console" w:cs="Courier New"/>
          <w:sz w:val="18"/>
          <w:szCs w:val="18"/>
        </w:rPr>
      </w:pPr>
      <w:r w:rsidRPr="00237CB4">
        <w:rPr>
          <w:rFonts w:ascii="Lucida Console" w:hAnsi="Lucida Console" w:cs="Courier New"/>
          <w:sz w:val="18"/>
          <w:szCs w:val="18"/>
        </w:rPr>
        <w:tab/>
      </w:r>
      <w:r w:rsidRPr="00237CB4">
        <w:rPr>
          <w:rFonts w:ascii="Lucida Console" w:hAnsi="Lucida Console" w:cs="Courier New"/>
          <w:sz w:val="18"/>
          <w:szCs w:val="18"/>
        </w:rPr>
        <w:tab/>
        <w:t>All</w:t>
      </w:r>
      <w:r w:rsidRPr="00237CB4">
        <w:rPr>
          <w:rFonts w:ascii="Lucida Console" w:hAnsi="Lucida Console" w:cs="Courier New"/>
          <w:sz w:val="18"/>
          <w:szCs w:val="18"/>
        </w:rPr>
        <w:tab/>
      </w:r>
      <w:r w:rsidRPr="00237CB4">
        <w:rPr>
          <w:rFonts w:ascii="Lucida Console" w:hAnsi="Lucida Console" w:cs="Courier New"/>
          <w:sz w:val="18"/>
          <w:szCs w:val="18"/>
        </w:rPr>
        <w:tab/>
      </w:r>
      <w:r w:rsidR="00163CFA" w:rsidRPr="00237CB4">
        <w:rPr>
          <w:rFonts w:ascii="Lucida Console" w:hAnsi="Lucida Console" w:cs="Courier New"/>
          <w:sz w:val="18"/>
          <w:szCs w:val="18"/>
        </w:rPr>
        <w:tab/>
      </w:r>
      <w:r w:rsidRPr="00237CB4">
        <w:rPr>
          <w:rFonts w:ascii="Lucida Console" w:hAnsi="Lucida Console" w:cs="Courier New"/>
          <w:sz w:val="18"/>
          <w:szCs w:val="18"/>
        </w:rPr>
        <w:t>= ~</w:t>
      </w:r>
      <w:r w:rsidRPr="00237CB4">
        <w:rPr>
          <w:rFonts w:ascii="Lucida Console" w:hAnsi="Lucida Console" w:cs="Courier New"/>
          <w:color w:val="800000"/>
          <w:sz w:val="18"/>
          <w:szCs w:val="18"/>
        </w:rPr>
        <w:t>0</w:t>
      </w:r>
      <w:r w:rsidRPr="00237CB4">
        <w:rPr>
          <w:rFonts w:ascii="Lucida Console" w:hAnsi="Lucida Console" w:cs="Courier New"/>
          <w:sz w:val="18"/>
          <w:szCs w:val="18"/>
        </w:rPr>
        <w:t>,</w:t>
      </w:r>
    </w:p>
    <w:p w:rsidR="00B47E2D" w:rsidRPr="00237CB4" w:rsidRDefault="00B47E2D" w:rsidP="00163CFA">
      <w:pPr>
        <w:tabs>
          <w:tab w:val="left" w:pos="720"/>
          <w:tab w:val="left" w:pos="1080"/>
          <w:tab w:val="left" w:pos="1800"/>
          <w:tab w:val="left" w:pos="2160"/>
          <w:tab w:val="left" w:pos="2520"/>
        </w:tabs>
        <w:autoSpaceDE w:val="0"/>
        <w:autoSpaceDN w:val="0"/>
        <w:adjustRightInd w:val="0"/>
        <w:spacing w:after="0"/>
        <w:rPr>
          <w:rFonts w:ascii="Lucida Console" w:hAnsi="Lucida Console" w:cs="Courier New"/>
          <w:sz w:val="18"/>
          <w:szCs w:val="18"/>
        </w:rPr>
      </w:pPr>
      <w:r w:rsidRPr="00237CB4">
        <w:rPr>
          <w:rFonts w:ascii="Lucida Console" w:hAnsi="Lucida Console" w:cs="Courier New"/>
          <w:sz w:val="18"/>
          <w:szCs w:val="18"/>
        </w:rPr>
        <w:tab/>
      </w:r>
      <w:r w:rsidRPr="00237CB4">
        <w:rPr>
          <w:rFonts w:ascii="Lucida Console" w:hAnsi="Lucida Console" w:cs="Courier New"/>
          <w:sz w:val="18"/>
          <w:szCs w:val="18"/>
        </w:rPr>
        <w:tab/>
        <w:t>None</w:t>
      </w:r>
      <w:r w:rsidRPr="00237CB4">
        <w:rPr>
          <w:rFonts w:ascii="Lucida Console" w:hAnsi="Lucida Console" w:cs="Courier New"/>
          <w:sz w:val="18"/>
          <w:szCs w:val="18"/>
        </w:rPr>
        <w:tab/>
      </w:r>
      <w:r w:rsidRPr="00237CB4">
        <w:rPr>
          <w:rFonts w:ascii="Lucida Console" w:hAnsi="Lucida Console" w:cs="Courier New"/>
          <w:sz w:val="18"/>
          <w:szCs w:val="18"/>
        </w:rPr>
        <w:tab/>
      </w:r>
      <w:r w:rsidR="00163CFA" w:rsidRPr="00237CB4">
        <w:rPr>
          <w:rFonts w:ascii="Lucida Console" w:hAnsi="Lucida Console" w:cs="Courier New"/>
          <w:sz w:val="18"/>
          <w:szCs w:val="18"/>
        </w:rPr>
        <w:tab/>
      </w:r>
      <w:r w:rsidRPr="00237CB4">
        <w:rPr>
          <w:rFonts w:ascii="Lucida Console" w:hAnsi="Lucida Console" w:cs="Courier New"/>
          <w:sz w:val="18"/>
          <w:szCs w:val="18"/>
        </w:rPr>
        <w:t xml:space="preserve">=  </w:t>
      </w:r>
      <w:r w:rsidRPr="00237CB4">
        <w:rPr>
          <w:rFonts w:ascii="Lucida Console" w:hAnsi="Lucida Console" w:cs="Courier New"/>
          <w:color w:val="800000"/>
          <w:sz w:val="18"/>
          <w:szCs w:val="18"/>
        </w:rPr>
        <w:t>0</w:t>
      </w:r>
      <w:r w:rsidRPr="00237CB4">
        <w:rPr>
          <w:rFonts w:ascii="Lucida Console" w:hAnsi="Lucida Console" w:cs="Courier New"/>
          <w:sz w:val="18"/>
          <w:szCs w:val="18"/>
        </w:rPr>
        <w:t>,</w:t>
      </w:r>
    </w:p>
    <w:p w:rsidR="00B47E2D" w:rsidRPr="00237CB4" w:rsidRDefault="00F73215" w:rsidP="00163CFA">
      <w:pPr>
        <w:tabs>
          <w:tab w:val="left" w:pos="720"/>
          <w:tab w:val="left" w:pos="1080"/>
          <w:tab w:val="left" w:pos="1800"/>
          <w:tab w:val="left" w:pos="2160"/>
          <w:tab w:val="left" w:pos="2520"/>
        </w:tabs>
        <w:autoSpaceDE w:val="0"/>
        <w:autoSpaceDN w:val="0"/>
        <w:adjustRightInd w:val="0"/>
        <w:spacing w:after="0"/>
        <w:rPr>
          <w:rFonts w:ascii="Lucida Console" w:hAnsi="Lucida Console" w:cs="Courier New"/>
          <w:sz w:val="18"/>
          <w:szCs w:val="18"/>
        </w:rPr>
      </w:pPr>
      <w:r w:rsidRPr="00237CB4">
        <w:rPr>
          <w:rFonts w:ascii="Lucida Console" w:hAnsi="Lucida Console" w:cs="Courier New"/>
          <w:sz w:val="18"/>
          <w:szCs w:val="18"/>
        </w:rPr>
        <w:tab/>
      </w:r>
      <w:r w:rsidRPr="00237CB4">
        <w:rPr>
          <w:rFonts w:ascii="Lucida Console" w:hAnsi="Lucida Console" w:cs="Courier New"/>
          <w:sz w:val="18"/>
          <w:szCs w:val="18"/>
        </w:rPr>
        <w:tab/>
        <w:t>Cash</w:t>
      </w:r>
      <w:r w:rsidR="00B47E2D" w:rsidRPr="00237CB4">
        <w:rPr>
          <w:rFonts w:ascii="Lucida Console" w:hAnsi="Lucida Console" w:cs="Courier New"/>
          <w:sz w:val="18"/>
          <w:szCs w:val="18"/>
        </w:rPr>
        <w:tab/>
      </w:r>
      <w:r w:rsidR="00B47E2D" w:rsidRPr="00237CB4">
        <w:rPr>
          <w:rFonts w:ascii="Lucida Console" w:hAnsi="Lucida Console" w:cs="Courier New"/>
          <w:sz w:val="18"/>
          <w:szCs w:val="18"/>
        </w:rPr>
        <w:tab/>
      </w:r>
      <w:r w:rsidR="00163CFA" w:rsidRPr="00237CB4">
        <w:rPr>
          <w:rFonts w:ascii="Lucida Console" w:hAnsi="Lucida Console" w:cs="Courier New"/>
          <w:sz w:val="18"/>
          <w:szCs w:val="18"/>
        </w:rPr>
        <w:tab/>
      </w:r>
      <w:r w:rsidR="00B47E2D" w:rsidRPr="00237CB4">
        <w:rPr>
          <w:rFonts w:ascii="Lucida Console" w:hAnsi="Lucida Console" w:cs="Courier New"/>
          <w:sz w:val="18"/>
          <w:szCs w:val="18"/>
        </w:rPr>
        <w:t xml:space="preserve">=  </w:t>
      </w:r>
      <w:r w:rsidR="00B47E2D" w:rsidRPr="00237CB4">
        <w:rPr>
          <w:rFonts w:ascii="Lucida Console" w:hAnsi="Lucida Console" w:cs="Courier New"/>
          <w:color w:val="800000"/>
          <w:sz w:val="18"/>
          <w:szCs w:val="18"/>
        </w:rPr>
        <w:t>1</w:t>
      </w:r>
      <w:r w:rsidR="00B47E2D" w:rsidRPr="00237CB4">
        <w:rPr>
          <w:rFonts w:ascii="Lucida Console" w:hAnsi="Lucida Console" w:cs="Courier New"/>
          <w:sz w:val="18"/>
          <w:szCs w:val="18"/>
        </w:rPr>
        <w:t>,</w:t>
      </w:r>
    </w:p>
    <w:p w:rsidR="00B47E2D" w:rsidRPr="00237CB4" w:rsidRDefault="00B47E2D" w:rsidP="00163CFA">
      <w:pPr>
        <w:tabs>
          <w:tab w:val="left" w:pos="720"/>
          <w:tab w:val="left" w:pos="1080"/>
          <w:tab w:val="left" w:pos="1800"/>
          <w:tab w:val="left" w:pos="2160"/>
          <w:tab w:val="left" w:pos="2520"/>
        </w:tabs>
        <w:autoSpaceDE w:val="0"/>
        <w:autoSpaceDN w:val="0"/>
        <w:adjustRightInd w:val="0"/>
        <w:spacing w:after="0"/>
        <w:rPr>
          <w:rFonts w:ascii="Lucida Console" w:hAnsi="Lucida Console" w:cs="Courier New"/>
          <w:sz w:val="18"/>
          <w:szCs w:val="18"/>
        </w:rPr>
      </w:pPr>
      <w:r w:rsidRPr="00237CB4">
        <w:rPr>
          <w:rFonts w:ascii="Lucida Console" w:hAnsi="Lucida Console" w:cs="Courier New"/>
          <w:sz w:val="18"/>
          <w:szCs w:val="18"/>
        </w:rPr>
        <w:tab/>
      </w:r>
      <w:r w:rsidRPr="00237CB4">
        <w:rPr>
          <w:rFonts w:ascii="Lucida Console" w:hAnsi="Lucida Console" w:cs="Courier New"/>
          <w:sz w:val="18"/>
          <w:szCs w:val="18"/>
        </w:rPr>
        <w:tab/>
      </w:r>
      <w:r w:rsidR="00F73215" w:rsidRPr="00237CB4">
        <w:rPr>
          <w:rFonts w:ascii="Lucida Console" w:hAnsi="Lucida Console" w:cs="Courier New"/>
          <w:sz w:val="18"/>
          <w:szCs w:val="18"/>
        </w:rPr>
        <w:t>Check</w:t>
      </w:r>
      <w:r w:rsidRPr="00237CB4">
        <w:rPr>
          <w:rFonts w:ascii="Lucida Console" w:hAnsi="Lucida Console" w:cs="Courier New"/>
          <w:sz w:val="18"/>
          <w:szCs w:val="18"/>
        </w:rPr>
        <w:tab/>
      </w:r>
      <w:r w:rsidR="009C24CE" w:rsidRPr="00237CB4">
        <w:rPr>
          <w:rFonts w:ascii="Lucida Console" w:hAnsi="Lucida Console" w:cs="Courier New"/>
          <w:sz w:val="18"/>
          <w:szCs w:val="18"/>
        </w:rPr>
        <w:tab/>
      </w:r>
      <w:r w:rsidR="00163CFA" w:rsidRPr="00237CB4">
        <w:rPr>
          <w:rFonts w:ascii="Lucida Console" w:hAnsi="Lucida Console" w:cs="Courier New"/>
          <w:sz w:val="18"/>
          <w:szCs w:val="18"/>
        </w:rPr>
        <w:tab/>
      </w:r>
      <w:r w:rsidRPr="00237CB4">
        <w:rPr>
          <w:rFonts w:ascii="Lucida Console" w:hAnsi="Lucida Console" w:cs="Courier New"/>
          <w:sz w:val="18"/>
          <w:szCs w:val="18"/>
        </w:rPr>
        <w:t xml:space="preserve">=  </w:t>
      </w:r>
      <w:r w:rsidRPr="00237CB4">
        <w:rPr>
          <w:rFonts w:ascii="Lucida Console" w:hAnsi="Lucida Console" w:cs="Courier New"/>
          <w:color w:val="800000"/>
          <w:sz w:val="18"/>
          <w:szCs w:val="18"/>
        </w:rPr>
        <w:t>2</w:t>
      </w:r>
      <w:r w:rsidRPr="00237CB4">
        <w:rPr>
          <w:rFonts w:ascii="Lucida Console" w:hAnsi="Lucida Console" w:cs="Courier New"/>
          <w:sz w:val="18"/>
          <w:szCs w:val="18"/>
        </w:rPr>
        <w:t>,</w:t>
      </w:r>
    </w:p>
    <w:p w:rsidR="00B47E2D" w:rsidRPr="00237CB4" w:rsidRDefault="00F73215" w:rsidP="00163CFA">
      <w:pPr>
        <w:tabs>
          <w:tab w:val="left" w:pos="720"/>
          <w:tab w:val="left" w:pos="1080"/>
          <w:tab w:val="left" w:pos="1800"/>
          <w:tab w:val="left" w:pos="2160"/>
          <w:tab w:val="left" w:pos="2520"/>
        </w:tabs>
        <w:autoSpaceDE w:val="0"/>
        <w:autoSpaceDN w:val="0"/>
        <w:adjustRightInd w:val="0"/>
        <w:spacing w:after="0"/>
        <w:rPr>
          <w:rFonts w:ascii="Lucida Console" w:hAnsi="Lucida Console" w:cs="Courier New"/>
          <w:sz w:val="18"/>
          <w:szCs w:val="18"/>
        </w:rPr>
      </w:pPr>
      <w:r w:rsidRPr="00237CB4">
        <w:rPr>
          <w:rFonts w:ascii="Lucida Console" w:hAnsi="Lucida Console" w:cs="Courier New"/>
          <w:sz w:val="18"/>
          <w:szCs w:val="18"/>
        </w:rPr>
        <w:tab/>
      </w:r>
      <w:r w:rsidRPr="00237CB4">
        <w:rPr>
          <w:rFonts w:ascii="Lucida Console" w:hAnsi="Lucida Console" w:cs="Courier New"/>
          <w:sz w:val="18"/>
          <w:szCs w:val="18"/>
        </w:rPr>
        <w:tab/>
        <w:t>CreditCar</w:t>
      </w:r>
      <w:r w:rsidR="004E72B1" w:rsidRPr="00237CB4">
        <w:rPr>
          <w:rFonts w:ascii="Lucida Console" w:hAnsi="Lucida Console" w:cs="Courier New"/>
          <w:sz w:val="18"/>
          <w:szCs w:val="18"/>
        </w:rPr>
        <w:t>d</w:t>
      </w:r>
      <w:r w:rsidR="00B47E2D" w:rsidRPr="00237CB4">
        <w:rPr>
          <w:rFonts w:ascii="Lucida Console" w:hAnsi="Lucida Console" w:cs="Courier New"/>
          <w:sz w:val="18"/>
          <w:szCs w:val="18"/>
        </w:rPr>
        <w:tab/>
        <w:t xml:space="preserve">=  </w:t>
      </w:r>
      <w:r w:rsidR="00B47E2D" w:rsidRPr="00237CB4">
        <w:rPr>
          <w:rFonts w:ascii="Lucida Console" w:hAnsi="Lucida Console" w:cs="Courier New"/>
          <w:color w:val="800000"/>
          <w:sz w:val="18"/>
          <w:szCs w:val="18"/>
        </w:rPr>
        <w:t>4</w:t>
      </w:r>
      <w:r w:rsidR="00B47E2D" w:rsidRPr="00237CB4">
        <w:rPr>
          <w:rFonts w:ascii="Lucida Console" w:hAnsi="Lucida Console" w:cs="Courier New"/>
          <w:sz w:val="18"/>
          <w:szCs w:val="18"/>
        </w:rPr>
        <w:t>,</w:t>
      </w:r>
    </w:p>
    <w:p w:rsidR="00B47E2D" w:rsidRPr="00237CB4" w:rsidRDefault="00F73215" w:rsidP="00163CFA">
      <w:pPr>
        <w:tabs>
          <w:tab w:val="left" w:pos="720"/>
          <w:tab w:val="left" w:pos="1080"/>
          <w:tab w:val="left" w:pos="1800"/>
          <w:tab w:val="left" w:pos="2160"/>
          <w:tab w:val="left" w:pos="2520"/>
        </w:tabs>
        <w:autoSpaceDE w:val="0"/>
        <w:autoSpaceDN w:val="0"/>
        <w:adjustRightInd w:val="0"/>
        <w:spacing w:after="0"/>
        <w:rPr>
          <w:rFonts w:ascii="Lucida Console" w:hAnsi="Lucida Console" w:cs="Courier New"/>
          <w:sz w:val="18"/>
          <w:szCs w:val="18"/>
        </w:rPr>
      </w:pPr>
      <w:r w:rsidRPr="00237CB4">
        <w:rPr>
          <w:rFonts w:ascii="Lucida Console" w:hAnsi="Lucida Console" w:cs="Courier New"/>
          <w:sz w:val="18"/>
          <w:szCs w:val="18"/>
        </w:rPr>
        <w:tab/>
      </w:r>
      <w:r w:rsidRPr="00237CB4">
        <w:rPr>
          <w:rFonts w:ascii="Lucida Console" w:hAnsi="Lucida Console" w:cs="Courier New"/>
          <w:sz w:val="18"/>
          <w:szCs w:val="18"/>
        </w:rPr>
        <w:tab/>
        <w:t>DebitCard</w:t>
      </w:r>
      <w:r w:rsidR="00B47E2D" w:rsidRPr="00237CB4">
        <w:rPr>
          <w:rFonts w:ascii="Lucida Console" w:hAnsi="Lucida Console" w:cs="Courier New"/>
          <w:sz w:val="18"/>
          <w:szCs w:val="18"/>
        </w:rPr>
        <w:tab/>
      </w:r>
      <w:r w:rsidR="00163CFA" w:rsidRPr="00237CB4">
        <w:rPr>
          <w:rFonts w:ascii="Lucida Console" w:hAnsi="Lucida Console" w:cs="Courier New"/>
          <w:sz w:val="18"/>
          <w:szCs w:val="18"/>
        </w:rPr>
        <w:tab/>
      </w:r>
      <w:r w:rsidR="00B47E2D" w:rsidRPr="00237CB4">
        <w:rPr>
          <w:rFonts w:ascii="Lucida Console" w:hAnsi="Lucida Console" w:cs="Courier New"/>
          <w:sz w:val="18"/>
          <w:szCs w:val="18"/>
        </w:rPr>
        <w:t xml:space="preserve">=  </w:t>
      </w:r>
      <w:r w:rsidR="00B47E2D" w:rsidRPr="00237CB4">
        <w:rPr>
          <w:rFonts w:ascii="Lucida Console" w:hAnsi="Lucida Console" w:cs="Courier New"/>
          <w:color w:val="800000"/>
          <w:sz w:val="18"/>
          <w:szCs w:val="18"/>
        </w:rPr>
        <w:t>8</w:t>
      </w:r>
      <w:r w:rsidR="00B47E2D" w:rsidRPr="00237CB4">
        <w:rPr>
          <w:rFonts w:ascii="Lucida Console" w:hAnsi="Lucida Console" w:cs="Courier New"/>
          <w:sz w:val="18"/>
          <w:szCs w:val="18"/>
        </w:rPr>
        <w:t>,</w:t>
      </w:r>
    </w:p>
    <w:p w:rsidR="00B47E2D" w:rsidRPr="00237CB4" w:rsidRDefault="00B47E2D" w:rsidP="00163CFA">
      <w:pPr>
        <w:tabs>
          <w:tab w:val="left" w:pos="720"/>
          <w:tab w:val="left" w:pos="1080"/>
          <w:tab w:val="left" w:pos="1800"/>
          <w:tab w:val="left" w:pos="2160"/>
          <w:tab w:val="left" w:pos="2520"/>
        </w:tabs>
        <w:autoSpaceDE w:val="0"/>
        <w:autoSpaceDN w:val="0"/>
        <w:adjustRightInd w:val="0"/>
        <w:spacing w:after="0"/>
        <w:rPr>
          <w:rFonts w:ascii="Lucida Console" w:hAnsi="Lucida Console" w:cs="Courier New"/>
          <w:sz w:val="18"/>
          <w:szCs w:val="18"/>
        </w:rPr>
      </w:pPr>
      <w:r w:rsidRPr="00237CB4">
        <w:rPr>
          <w:rFonts w:ascii="Lucida Console" w:hAnsi="Lucida Console" w:cs="Courier New"/>
          <w:sz w:val="18"/>
          <w:szCs w:val="18"/>
        </w:rPr>
        <w:tab/>
      </w:r>
      <w:r w:rsidRPr="00237CB4">
        <w:rPr>
          <w:rFonts w:ascii="Lucida Console" w:hAnsi="Lucida Console" w:cs="Courier New"/>
          <w:sz w:val="18"/>
          <w:szCs w:val="18"/>
        </w:rPr>
        <w:tab/>
      </w:r>
      <w:r w:rsidR="00F73215" w:rsidRPr="00237CB4">
        <w:rPr>
          <w:rFonts w:ascii="Lucida Console" w:hAnsi="Lucida Console" w:cs="Courier New"/>
          <w:sz w:val="18"/>
          <w:szCs w:val="18"/>
        </w:rPr>
        <w:t>Voucher</w:t>
      </w:r>
      <w:r w:rsidRPr="00237CB4">
        <w:rPr>
          <w:rFonts w:ascii="Lucida Console" w:hAnsi="Lucida Console" w:cs="Courier New"/>
          <w:sz w:val="18"/>
          <w:szCs w:val="18"/>
        </w:rPr>
        <w:tab/>
      </w:r>
      <w:r w:rsidR="00163CFA" w:rsidRPr="00237CB4">
        <w:rPr>
          <w:rFonts w:ascii="Lucida Console" w:hAnsi="Lucida Console" w:cs="Courier New"/>
          <w:sz w:val="18"/>
          <w:szCs w:val="18"/>
        </w:rPr>
        <w:tab/>
      </w:r>
      <w:r w:rsidRPr="00237CB4">
        <w:rPr>
          <w:rFonts w:ascii="Lucida Console" w:hAnsi="Lucida Console" w:cs="Courier New"/>
          <w:sz w:val="18"/>
          <w:szCs w:val="18"/>
        </w:rPr>
        <w:t xml:space="preserve">= </w:t>
      </w:r>
      <w:r w:rsidRPr="00237CB4">
        <w:rPr>
          <w:rFonts w:ascii="Lucida Console" w:hAnsi="Lucida Console" w:cs="Courier New"/>
          <w:color w:val="800000"/>
          <w:sz w:val="18"/>
          <w:szCs w:val="18"/>
        </w:rPr>
        <w:t>16</w:t>
      </w:r>
      <w:r w:rsidRPr="00237CB4">
        <w:rPr>
          <w:rFonts w:ascii="Lucida Console" w:hAnsi="Lucida Console" w:cs="Courier New"/>
          <w:sz w:val="18"/>
          <w:szCs w:val="18"/>
        </w:rPr>
        <w:t>,</w:t>
      </w:r>
    </w:p>
    <w:p w:rsidR="00B47E2D" w:rsidRPr="00237CB4" w:rsidRDefault="00B47E2D" w:rsidP="00B47E2D">
      <w:pPr>
        <w:autoSpaceDE w:val="0"/>
        <w:autoSpaceDN w:val="0"/>
        <w:adjustRightInd w:val="0"/>
        <w:spacing w:after="0"/>
        <w:rPr>
          <w:rFonts w:ascii="Lucida Console" w:hAnsi="Lucida Console" w:cs="Courier New"/>
          <w:sz w:val="18"/>
          <w:szCs w:val="18"/>
        </w:rPr>
      </w:pPr>
      <w:r w:rsidRPr="00237CB4">
        <w:rPr>
          <w:rFonts w:ascii="Lucida Console" w:hAnsi="Lucida Console" w:cs="Courier New"/>
          <w:sz w:val="18"/>
          <w:szCs w:val="18"/>
        </w:rPr>
        <w:tab/>
        <w:t>}</w:t>
      </w:r>
    </w:p>
    <w:p w:rsidR="00B47E2D" w:rsidRPr="00B47E2D" w:rsidRDefault="00B47E2D" w:rsidP="00B47E2D">
      <w:pPr>
        <w:autoSpaceDE w:val="0"/>
        <w:autoSpaceDN w:val="0"/>
        <w:adjustRightInd w:val="0"/>
        <w:spacing w:after="0"/>
        <w:rPr>
          <w:rFonts w:ascii="Courier New" w:hAnsi="Courier New" w:cs="Courier New"/>
          <w:sz w:val="18"/>
          <w:szCs w:val="18"/>
        </w:rPr>
      </w:pPr>
    </w:p>
    <w:p w:rsidR="00124C8B" w:rsidRDefault="00124C8B" w:rsidP="006B3685">
      <w:pPr>
        <w:pStyle w:val="Body-noindent"/>
      </w:pPr>
      <w:r>
        <w:t>Guidelines:</w:t>
      </w:r>
    </w:p>
    <w:p w:rsidR="009A7ADE" w:rsidRDefault="00835327" w:rsidP="00124C8B">
      <w:pPr>
        <w:pStyle w:val="Body-noindent"/>
        <w:numPr>
          <w:ilvl w:val="0"/>
          <w:numId w:val="15"/>
        </w:numPr>
      </w:pPr>
      <w:r>
        <w:t xml:space="preserve">Use </w:t>
      </w:r>
      <w:r w:rsidR="009A7ADE">
        <w:t>Pascal casing when naming enumerations.</w:t>
      </w:r>
    </w:p>
    <w:p w:rsidR="00926A0A" w:rsidRPr="006B3685" w:rsidRDefault="00926A0A" w:rsidP="00124C8B">
      <w:pPr>
        <w:pStyle w:val="Body-noindent"/>
        <w:numPr>
          <w:ilvl w:val="0"/>
          <w:numId w:val="15"/>
        </w:numPr>
      </w:pPr>
      <w:r>
        <w:t xml:space="preserve">Use the </w:t>
      </w:r>
      <w:r w:rsidRPr="00926A0A">
        <w:rPr>
          <w:rStyle w:val="CodeChar0"/>
        </w:rPr>
        <w:t>[Flags]</w:t>
      </w:r>
      <w:r>
        <w:t xml:space="preserve"> attribute only to </w:t>
      </w:r>
      <w:smartTag w:uri="urn:schemas-microsoft-com:office:smarttags" w:element="State">
        <w:r>
          <w:t>ind</w:t>
        </w:r>
      </w:smartTag>
      <w:r>
        <w:t xml:space="preserve">icate that the enumeration can be treated as a bit field; that is, a set of </w:t>
      </w:r>
      <w:smartTag w:uri="urn:schemas-microsoft-com:office:smarttags" w:element="State">
        <w:smartTag w:uri="urn:schemas-microsoft-com:office:smarttags" w:element="place">
          <w:r>
            <w:t>fla</w:t>
          </w:r>
        </w:smartTag>
      </w:smartTag>
      <w:r>
        <w:t>gs.</w:t>
      </w:r>
    </w:p>
    <w:p w:rsidR="007243AD" w:rsidRDefault="00CF74C9" w:rsidP="007243AD">
      <w:pPr>
        <w:pStyle w:val="Heading2"/>
      </w:pPr>
      <w:bookmarkStart w:id="30" w:name="_Toc217699238"/>
      <w:r>
        <w:t>6.</w:t>
      </w:r>
      <w:r w:rsidR="00C35DB4">
        <w:t>6</w:t>
      </w:r>
      <w:r>
        <w:t xml:space="preserve"> </w:t>
      </w:r>
      <w:r w:rsidR="007243AD">
        <w:t>Variables</w:t>
      </w:r>
      <w:r w:rsidR="00AC199E">
        <w:t>, Fields</w:t>
      </w:r>
      <w:r w:rsidR="004D3052">
        <w:t xml:space="preserve"> &amp; </w:t>
      </w:r>
      <w:smartTag w:uri="urn:schemas-microsoft-com:office:smarttags" w:element="place">
        <w:r w:rsidR="004D3052">
          <w:t>Para</w:t>
        </w:r>
      </w:smartTag>
      <w:r w:rsidR="004D3052">
        <w:t>meters</w:t>
      </w:r>
      <w:bookmarkEnd w:id="30"/>
    </w:p>
    <w:p w:rsidR="00B411DA" w:rsidRDefault="00535657" w:rsidP="0039581C">
      <w:pPr>
        <w:pStyle w:val="Body-noindent"/>
      </w:pPr>
      <w:r>
        <w:t>V</w:t>
      </w:r>
      <w:r w:rsidR="00506413">
        <w:t>ariables</w:t>
      </w:r>
      <w:r w:rsidR="00AC199E">
        <w:t>, fields,</w:t>
      </w:r>
      <w:r w:rsidR="00506413">
        <w:t xml:space="preserve"> </w:t>
      </w:r>
      <w:r w:rsidR="004D3052">
        <w:t xml:space="preserve">and parameters </w:t>
      </w:r>
      <w:r w:rsidR="00506413">
        <w:t xml:space="preserve">should be declared using the following </w:t>
      </w:r>
      <w:r w:rsidR="00DF6435">
        <w:t>template</w:t>
      </w:r>
      <w:r w:rsidR="00506413">
        <w:t xml:space="preserve">: </w:t>
      </w:r>
      <w:r w:rsidR="00506413" w:rsidRPr="002E5D41">
        <w:rPr>
          <w:i/>
        </w:rPr>
        <w:t>Adjective(s)</w:t>
      </w:r>
      <w:r w:rsidR="00506413">
        <w:t xml:space="preserve"> + Noun + </w:t>
      </w:r>
      <w:r w:rsidR="00506413" w:rsidRPr="002E5D41">
        <w:rPr>
          <w:i/>
        </w:rPr>
        <w:t>Qualifier(s)</w:t>
      </w:r>
    </w:p>
    <w:p w:rsidR="00F805E5" w:rsidRDefault="00506413" w:rsidP="00A609B3">
      <w:pPr>
        <w:pStyle w:val="Body-noindent"/>
        <w:tabs>
          <w:tab w:val="left" w:pos="720"/>
        </w:tabs>
      </w:pPr>
      <w:r>
        <w:t>Example</w:t>
      </w:r>
      <w:r w:rsidR="00787826">
        <w:t>s</w:t>
      </w:r>
      <w:r>
        <w:t xml:space="preserve">: </w:t>
      </w:r>
    </w:p>
    <w:p w:rsidR="00083A7A" w:rsidRDefault="00F805E5" w:rsidP="00083A7A">
      <w:pPr>
        <w:pStyle w:val="Code0"/>
      </w:pPr>
      <w:r>
        <w:tab/>
      </w:r>
      <w:r w:rsidR="0016762D">
        <w:rPr>
          <w:color w:val="0000FF"/>
        </w:rPr>
        <w:t>i</w:t>
      </w:r>
      <w:r w:rsidR="00083A7A" w:rsidRPr="00083A7A">
        <w:rPr>
          <w:color w:val="0000FF"/>
        </w:rPr>
        <w:t>nt</w:t>
      </w:r>
      <w:r w:rsidR="0016762D">
        <w:tab/>
      </w:r>
      <w:r w:rsidR="00083A7A">
        <w:t>l</w:t>
      </w:r>
      <w:r w:rsidR="00787826" w:rsidRPr="008D18C0">
        <w:t>owestCommonDenominator</w:t>
      </w:r>
      <w:r w:rsidR="00E55ABC">
        <w:t xml:space="preserve"> = 10</w:t>
      </w:r>
      <w:r w:rsidR="00083A7A">
        <w:t>;</w:t>
      </w:r>
    </w:p>
    <w:p w:rsidR="0016762D" w:rsidRDefault="0016762D" w:rsidP="00083A7A">
      <w:pPr>
        <w:pStyle w:val="Code0"/>
      </w:pPr>
      <w:r>
        <w:tab/>
      </w:r>
      <w:r w:rsidRPr="00083A7A">
        <w:rPr>
          <w:rStyle w:val="CodeChar0"/>
          <w:color w:val="0000FF"/>
        </w:rPr>
        <w:t>float</w:t>
      </w:r>
      <w:r>
        <w:rPr>
          <w:rStyle w:val="CodeChar0"/>
          <w:color w:val="0000FF"/>
        </w:rPr>
        <w:tab/>
      </w:r>
      <w:r w:rsidRPr="008D18C0">
        <w:t>firstRedBall</w:t>
      </w:r>
      <w:r>
        <w:t>Price</w:t>
      </w:r>
      <w:r>
        <w:tab/>
        <w:t xml:space="preserve">    = 25.0f;</w:t>
      </w:r>
    </w:p>
    <w:p w:rsidR="0029541F" w:rsidRDefault="0029541F" w:rsidP="0029541F">
      <w:pPr>
        <w:pStyle w:val="Code0"/>
      </w:pPr>
    </w:p>
    <w:p w:rsidR="00C37837" w:rsidRDefault="00C37837" w:rsidP="00A609B3">
      <w:pPr>
        <w:pStyle w:val="Body-noindent"/>
        <w:tabs>
          <w:tab w:val="left" w:pos="720"/>
        </w:tabs>
      </w:pPr>
      <w:r>
        <w:t>Guidelines:</w:t>
      </w:r>
    </w:p>
    <w:p w:rsidR="0072540D" w:rsidRDefault="0072540D" w:rsidP="00EE5B76">
      <w:pPr>
        <w:pStyle w:val="Body-noindent"/>
        <w:numPr>
          <w:ilvl w:val="0"/>
          <w:numId w:val="18"/>
        </w:numPr>
      </w:pPr>
      <w:r>
        <w:t>Use Cam</w:t>
      </w:r>
      <w:r w:rsidR="004D3052">
        <w:t>el casing when naming variables</w:t>
      </w:r>
      <w:r w:rsidR="00AC199E">
        <w:t>, fields,</w:t>
      </w:r>
      <w:r w:rsidR="004D3052">
        <w:t xml:space="preserve"> and parameters</w:t>
      </w:r>
      <w:r w:rsidR="006767CB">
        <w:t>.</w:t>
      </w:r>
    </w:p>
    <w:p w:rsidR="00D52C60" w:rsidRDefault="008054B2" w:rsidP="00EE5B76">
      <w:pPr>
        <w:pStyle w:val="Body-noindent"/>
        <w:numPr>
          <w:ilvl w:val="0"/>
          <w:numId w:val="18"/>
        </w:numPr>
      </w:pPr>
      <w:r>
        <w:lastRenderedPageBreak/>
        <w:t>D</w:t>
      </w:r>
      <w:r w:rsidR="00D52C60">
        <w:t xml:space="preserve">efine variables </w:t>
      </w:r>
      <w:r>
        <w:t xml:space="preserve">as close as possible to the first line </w:t>
      </w:r>
      <w:r w:rsidR="00926A0A">
        <w:t xml:space="preserve">of code </w:t>
      </w:r>
      <w:r>
        <w:t>where they are used.</w:t>
      </w:r>
    </w:p>
    <w:p w:rsidR="009642D7" w:rsidRDefault="009642D7" w:rsidP="00EE5B76">
      <w:pPr>
        <w:pStyle w:val="Body-noindent"/>
        <w:numPr>
          <w:ilvl w:val="0"/>
          <w:numId w:val="18"/>
        </w:numPr>
      </w:pPr>
      <w:r>
        <w:t xml:space="preserve">Declare each variable </w:t>
      </w:r>
      <w:r w:rsidR="00AC199E">
        <w:t xml:space="preserve">and field </w:t>
      </w:r>
      <w:r>
        <w:t>on a separate line. This allow</w:t>
      </w:r>
      <w:r w:rsidR="006002DD">
        <w:t>s</w:t>
      </w:r>
      <w:r>
        <w:t xml:space="preserve"> the use of End-Of-Line comments for documenting the</w:t>
      </w:r>
      <w:r w:rsidR="006002DD">
        <w:t>ir</w:t>
      </w:r>
      <w:r>
        <w:t xml:space="preserve"> purpose.</w:t>
      </w:r>
    </w:p>
    <w:p w:rsidR="00D5205E" w:rsidRDefault="00D5205E" w:rsidP="00EE5B76">
      <w:pPr>
        <w:pStyle w:val="Body-noindent"/>
        <w:numPr>
          <w:ilvl w:val="0"/>
          <w:numId w:val="18"/>
        </w:numPr>
      </w:pPr>
      <w:r>
        <w:t>Assign initial values whenever possible. The .NET runtime defaults all unassigned variables to 0 or null automatically, but assigning them proper values will alleviate unnecessary checks for proper assignment elsewhere in code.</w:t>
      </w:r>
    </w:p>
    <w:p w:rsidR="00943633" w:rsidRDefault="008A5C03" w:rsidP="00EE5B76">
      <w:pPr>
        <w:pStyle w:val="Body-noindent"/>
        <w:numPr>
          <w:ilvl w:val="0"/>
          <w:numId w:val="18"/>
        </w:numPr>
      </w:pPr>
      <w:r>
        <w:t>A</w:t>
      </w:r>
      <w:r w:rsidR="00943633" w:rsidRPr="00943633">
        <w:t xml:space="preserve">void </w:t>
      </w:r>
      <w:r w:rsidR="00943633">
        <w:t xml:space="preserve">meaningless names like </w:t>
      </w:r>
      <w:r w:rsidR="00943633" w:rsidRPr="0029541F">
        <w:rPr>
          <w:rStyle w:val="CodeChar0"/>
        </w:rPr>
        <w:t>i, j, k</w:t>
      </w:r>
      <w:r w:rsidR="00943633">
        <w:t xml:space="preserve">, and </w:t>
      </w:r>
      <w:r w:rsidR="00943633" w:rsidRPr="0029541F">
        <w:rPr>
          <w:rStyle w:val="CodeChar0"/>
        </w:rPr>
        <w:t>temp</w:t>
      </w:r>
      <w:r w:rsidR="00943633">
        <w:t>.  T</w:t>
      </w:r>
      <w:r w:rsidR="00943633" w:rsidRPr="00943633">
        <w:t xml:space="preserve">ake the time to describe what the object really is (e.g. </w:t>
      </w:r>
      <w:r w:rsidR="00F84521">
        <w:t xml:space="preserve">use </w:t>
      </w:r>
      <w:r w:rsidR="00F84521" w:rsidRPr="0029541F">
        <w:rPr>
          <w:rStyle w:val="CodeChar0"/>
        </w:rPr>
        <w:t>index</w:t>
      </w:r>
      <w:r w:rsidR="00F84521">
        <w:t xml:space="preserve"> instead of </w:t>
      </w:r>
      <w:r w:rsidR="00F84521" w:rsidRPr="0029541F">
        <w:rPr>
          <w:rStyle w:val="CodeChar0"/>
        </w:rPr>
        <w:t>i</w:t>
      </w:r>
      <w:r w:rsidR="00F84521">
        <w:t>; u</w:t>
      </w:r>
      <w:r w:rsidR="00943633" w:rsidRPr="00943633">
        <w:t xml:space="preserve">se </w:t>
      </w:r>
      <w:r w:rsidR="002C61D7" w:rsidRPr="0029541F">
        <w:rPr>
          <w:rStyle w:val="CodeChar0"/>
        </w:rPr>
        <w:t>s</w:t>
      </w:r>
      <w:r w:rsidR="00943633" w:rsidRPr="0029541F">
        <w:rPr>
          <w:rStyle w:val="CodeChar0"/>
        </w:rPr>
        <w:t>wapInt</w:t>
      </w:r>
      <w:r w:rsidR="00943633" w:rsidRPr="00943633">
        <w:t xml:space="preserve"> instead of </w:t>
      </w:r>
      <w:r w:rsidR="002C61D7" w:rsidRPr="0029541F">
        <w:rPr>
          <w:rStyle w:val="CodeChar0"/>
        </w:rPr>
        <w:t>t</w:t>
      </w:r>
      <w:r w:rsidR="00943633" w:rsidRPr="0029541F">
        <w:rPr>
          <w:rStyle w:val="CodeChar0"/>
        </w:rPr>
        <w:t>empInt</w:t>
      </w:r>
      <w:r w:rsidR="00943633" w:rsidRPr="00943633">
        <w:t>).</w:t>
      </w:r>
    </w:p>
    <w:p w:rsidR="005824EB" w:rsidRPr="00624672" w:rsidRDefault="00A2066B" w:rsidP="00EE5B76">
      <w:pPr>
        <w:pStyle w:val="Body-noindent"/>
        <w:numPr>
          <w:ilvl w:val="0"/>
          <w:numId w:val="18"/>
        </w:numPr>
      </w:pPr>
      <w:r>
        <w:t>U</w:t>
      </w:r>
      <w:r w:rsidR="0083355C">
        <w:t>se a</w:t>
      </w:r>
      <w:r w:rsidR="005D7F56">
        <w:t xml:space="preserve"> positive </w:t>
      </w:r>
      <w:r w:rsidR="0083355C">
        <w:t xml:space="preserve">connotation for boolean variable names </w:t>
      </w:r>
      <w:r w:rsidR="005D7F56">
        <w:t xml:space="preserve">(e.g. </w:t>
      </w:r>
      <w:r w:rsidR="008A5C03" w:rsidRPr="0029541F">
        <w:rPr>
          <w:rStyle w:val="CodeChar0"/>
        </w:rPr>
        <w:t>i</w:t>
      </w:r>
      <w:r w:rsidR="005D7F56" w:rsidRPr="0029541F">
        <w:rPr>
          <w:rStyle w:val="CodeChar0"/>
        </w:rPr>
        <w:t>sOpen</w:t>
      </w:r>
      <w:r w:rsidR="005D7F56">
        <w:t xml:space="preserve"> as opposed to </w:t>
      </w:r>
      <w:r w:rsidR="008A5C03" w:rsidRPr="0029541F">
        <w:rPr>
          <w:rStyle w:val="CodeChar0"/>
        </w:rPr>
        <w:t>n</w:t>
      </w:r>
      <w:r w:rsidR="005D7F56" w:rsidRPr="0029541F">
        <w:rPr>
          <w:rStyle w:val="CodeChar0"/>
        </w:rPr>
        <w:t>otOpen</w:t>
      </w:r>
      <w:r w:rsidR="005D7F56">
        <w:t>).</w:t>
      </w:r>
    </w:p>
    <w:p w:rsidR="00BF604D" w:rsidRDefault="00CF74C9" w:rsidP="005126E4">
      <w:pPr>
        <w:pStyle w:val="Heading2"/>
      </w:pPr>
      <w:bookmarkStart w:id="31" w:name="_Toc217699239"/>
      <w:r>
        <w:t>6.</w:t>
      </w:r>
      <w:r w:rsidR="00C35DB4">
        <w:t>7</w:t>
      </w:r>
      <w:r>
        <w:t xml:space="preserve"> </w:t>
      </w:r>
      <w:r w:rsidR="00BF604D">
        <w:t>Properties</w:t>
      </w:r>
      <w:bookmarkEnd w:id="31"/>
    </w:p>
    <w:p w:rsidR="00090C76" w:rsidRDefault="00090C76" w:rsidP="00090C76">
      <w:pPr>
        <w:pStyle w:val="Body-noindent"/>
        <w:rPr>
          <w:i/>
        </w:rPr>
      </w:pPr>
      <w:r>
        <w:t xml:space="preserve">Properties should be declared using the following template: </w:t>
      </w:r>
      <w:r w:rsidRPr="002E5D41">
        <w:rPr>
          <w:i/>
        </w:rPr>
        <w:t>Adjective(s)</w:t>
      </w:r>
      <w:r>
        <w:t xml:space="preserve"> + Noun + </w:t>
      </w:r>
      <w:r w:rsidRPr="002E5D41">
        <w:rPr>
          <w:i/>
        </w:rPr>
        <w:t>Qualifier(s)</w:t>
      </w:r>
    </w:p>
    <w:p w:rsidR="00090C76" w:rsidRDefault="00090C76" w:rsidP="00090C76">
      <w:pPr>
        <w:pStyle w:val="Body-noindent"/>
      </w:pPr>
      <w:r>
        <w:t>Examples:</w:t>
      </w:r>
    </w:p>
    <w:p w:rsidR="00090C76" w:rsidRDefault="00090C76" w:rsidP="000401E1">
      <w:pPr>
        <w:pStyle w:val="Code0"/>
        <w:tabs>
          <w:tab w:val="left" w:pos="450"/>
          <w:tab w:val="left" w:pos="720"/>
          <w:tab w:val="left" w:pos="1080"/>
          <w:tab w:val="left" w:pos="1440"/>
          <w:tab w:val="left" w:pos="1800"/>
          <w:tab w:val="left" w:pos="2160"/>
          <w:tab w:val="left" w:pos="2520"/>
          <w:tab w:val="left" w:pos="2880"/>
        </w:tabs>
      </w:pPr>
      <w:r>
        <w:t xml:space="preserve">      </w:t>
      </w:r>
      <w:r>
        <w:tab/>
      </w:r>
      <w:r w:rsidRPr="00EC195B">
        <w:rPr>
          <w:color w:val="0000FF"/>
        </w:rPr>
        <w:t>public</w:t>
      </w:r>
      <w:r>
        <w:t xml:space="preserve"> </w:t>
      </w:r>
      <w:r w:rsidR="00217791">
        <w:t>TotalPrice</w:t>
      </w:r>
    </w:p>
    <w:p w:rsidR="00090C76" w:rsidRDefault="00090C76" w:rsidP="000401E1">
      <w:pPr>
        <w:pStyle w:val="Code0"/>
        <w:tabs>
          <w:tab w:val="left" w:pos="450"/>
          <w:tab w:val="left" w:pos="720"/>
          <w:tab w:val="left" w:pos="1080"/>
          <w:tab w:val="left" w:pos="1440"/>
          <w:tab w:val="left" w:pos="1800"/>
          <w:tab w:val="left" w:pos="2160"/>
          <w:tab w:val="left" w:pos="2520"/>
          <w:tab w:val="left" w:pos="2880"/>
        </w:tabs>
        <w:ind w:firstLine="720"/>
      </w:pPr>
      <w:r>
        <w:t>{</w:t>
      </w:r>
    </w:p>
    <w:p w:rsidR="00090C76" w:rsidRPr="00EC195B" w:rsidRDefault="00090C76" w:rsidP="00EC195B">
      <w:pPr>
        <w:pStyle w:val="Code0"/>
        <w:tabs>
          <w:tab w:val="left" w:pos="1080"/>
        </w:tabs>
        <w:rPr>
          <w:color w:val="0000FF"/>
        </w:rPr>
      </w:pPr>
      <w:r>
        <w:tab/>
      </w:r>
      <w:r w:rsidRPr="00EC195B">
        <w:rPr>
          <w:color w:val="0000FF"/>
        </w:rPr>
        <w:t xml:space="preserve">get </w:t>
      </w:r>
    </w:p>
    <w:p w:rsidR="00090C76" w:rsidRDefault="000401E1" w:rsidP="000401E1">
      <w:pPr>
        <w:pStyle w:val="Code0"/>
        <w:tabs>
          <w:tab w:val="left" w:pos="450"/>
          <w:tab w:val="left" w:pos="720"/>
          <w:tab w:val="left" w:pos="1080"/>
          <w:tab w:val="left" w:pos="1440"/>
          <w:tab w:val="left" w:pos="1800"/>
          <w:tab w:val="left" w:pos="2160"/>
          <w:tab w:val="left" w:pos="2520"/>
          <w:tab w:val="left" w:pos="2880"/>
        </w:tabs>
      </w:pPr>
      <w:r>
        <w:tab/>
      </w:r>
      <w:r>
        <w:tab/>
      </w:r>
      <w:r>
        <w:tab/>
      </w:r>
      <w:r w:rsidR="00090C76">
        <w:t xml:space="preserve">{ </w:t>
      </w:r>
    </w:p>
    <w:p w:rsidR="00090C76" w:rsidRDefault="000401E1" w:rsidP="000401E1">
      <w:pPr>
        <w:pStyle w:val="Code0"/>
        <w:tabs>
          <w:tab w:val="left" w:pos="450"/>
          <w:tab w:val="left" w:pos="720"/>
          <w:tab w:val="left" w:pos="1080"/>
          <w:tab w:val="left" w:pos="1440"/>
          <w:tab w:val="left" w:pos="1800"/>
          <w:tab w:val="left" w:pos="2160"/>
          <w:tab w:val="left" w:pos="2520"/>
          <w:tab w:val="left" w:pos="2880"/>
        </w:tabs>
      </w:pPr>
      <w:r>
        <w:tab/>
      </w:r>
      <w:r>
        <w:tab/>
      </w:r>
      <w:r>
        <w:tab/>
      </w:r>
      <w:r>
        <w:tab/>
      </w:r>
      <w:r w:rsidR="00090C76" w:rsidRPr="0029541F">
        <w:rPr>
          <w:color w:val="0000FF"/>
        </w:rPr>
        <w:t>return</w:t>
      </w:r>
      <w:r w:rsidR="00090C76">
        <w:t xml:space="preserve"> </w:t>
      </w:r>
      <w:r w:rsidR="00090C76" w:rsidRPr="00AD3A61">
        <w:rPr>
          <w:color w:val="0000FF"/>
        </w:rPr>
        <w:t>this</w:t>
      </w:r>
      <w:r w:rsidR="00090C76">
        <w:t>.</w:t>
      </w:r>
      <w:r w:rsidR="00217791">
        <w:t>totalPrice</w:t>
      </w:r>
      <w:r w:rsidR="00090C76">
        <w:t xml:space="preserve">; </w:t>
      </w:r>
    </w:p>
    <w:p w:rsidR="00090C76" w:rsidRDefault="000401E1" w:rsidP="000401E1">
      <w:pPr>
        <w:pStyle w:val="Code0"/>
        <w:tabs>
          <w:tab w:val="left" w:pos="450"/>
          <w:tab w:val="left" w:pos="720"/>
          <w:tab w:val="left" w:pos="1080"/>
          <w:tab w:val="left" w:pos="1440"/>
          <w:tab w:val="left" w:pos="1800"/>
          <w:tab w:val="left" w:pos="2160"/>
          <w:tab w:val="left" w:pos="2520"/>
          <w:tab w:val="left" w:pos="2880"/>
        </w:tabs>
      </w:pPr>
      <w:r>
        <w:tab/>
      </w:r>
      <w:r>
        <w:tab/>
      </w:r>
      <w:r>
        <w:tab/>
      </w:r>
      <w:r w:rsidR="00090C76">
        <w:t>}</w:t>
      </w:r>
    </w:p>
    <w:p w:rsidR="00090C76" w:rsidRPr="00EC195B" w:rsidRDefault="00EC195B" w:rsidP="00EC195B">
      <w:pPr>
        <w:pStyle w:val="Code0"/>
        <w:tabs>
          <w:tab w:val="left" w:pos="1080"/>
          <w:tab w:val="left" w:pos="1440"/>
        </w:tabs>
        <w:rPr>
          <w:color w:val="0000FF"/>
        </w:rPr>
      </w:pPr>
      <w:r>
        <w:tab/>
      </w:r>
      <w:r w:rsidR="00090C76" w:rsidRPr="00EC195B">
        <w:rPr>
          <w:color w:val="0000FF"/>
        </w:rPr>
        <w:t xml:space="preserve">set </w:t>
      </w:r>
    </w:p>
    <w:p w:rsidR="00090C76" w:rsidRDefault="000401E1" w:rsidP="000401E1">
      <w:pPr>
        <w:pStyle w:val="Code0"/>
        <w:tabs>
          <w:tab w:val="left" w:pos="450"/>
          <w:tab w:val="left" w:pos="720"/>
          <w:tab w:val="left" w:pos="1080"/>
          <w:tab w:val="left" w:pos="1440"/>
          <w:tab w:val="left" w:pos="1800"/>
          <w:tab w:val="left" w:pos="2160"/>
          <w:tab w:val="left" w:pos="2520"/>
          <w:tab w:val="left" w:pos="2880"/>
        </w:tabs>
      </w:pPr>
      <w:r>
        <w:tab/>
      </w:r>
      <w:r>
        <w:tab/>
      </w:r>
      <w:r>
        <w:tab/>
      </w:r>
      <w:r w:rsidR="00090C76">
        <w:t xml:space="preserve">{ </w:t>
      </w:r>
    </w:p>
    <w:p w:rsidR="00DA37FF" w:rsidRPr="000401E1" w:rsidRDefault="00DA37FF" w:rsidP="000401E1">
      <w:pPr>
        <w:pStyle w:val="Code0"/>
        <w:ind w:left="1440"/>
        <w:rPr>
          <w:color w:val="008000"/>
        </w:rPr>
      </w:pPr>
      <w:r w:rsidRPr="000401E1">
        <w:rPr>
          <w:color w:val="008000"/>
        </w:rPr>
        <w:t xml:space="preserve">// </w:t>
      </w:r>
      <w:r w:rsidR="00C255EC">
        <w:rPr>
          <w:color w:val="008000"/>
        </w:rPr>
        <w:t xml:space="preserve">Set </w:t>
      </w:r>
      <w:r w:rsidR="00BB0A2E">
        <w:rPr>
          <w:color w:val="008000"/>
        </w:rPr>
        <w:t xml:space="preserve">value </w:t>
      </w:r>
      <w:r w:rsidR="00C255EC">
        <w:rPr>
          <w:color w:val="008000"/>
        </w:rPr>
        <w:t xml:space="preserve">and fire changed event if </w:t>
      </w:r>
      <w:r w:rsidR="0054437B">
        <w:rPr>
          <w:color w:val="008000"/>
        </w:rPr>
        <w:t xml:space="preserve">new </w:t>
      </w:r>
      <w:r w:rsidR="00001766">
        <w:rPr>
          <w:color w:val="008000"/>
        </w:rPr>
        <w:t xml:space="preserve">value </w:t>
      </w:r>
      <w:r w:rsidR="0054437B">
        <w:rPr>
          <w:color w:val="008000"/>
        </w:rPr>
        <w:t>is different</w:t>
      </w:r>
    </w:p>
    <w:p w:rsidR="00090C76" w:rsidRDefault="00090C76" w:rsidP="000401E1">
      <w:pPr>
        <w:pStyle w:val="Code0"/>
        <w:tabs>
          <w:tab w:val="left" w:pos="450"/>
          <w:tab w:val="left" w:pos="720"/>
          <w:tab w:val="left" w:pos="1080"/>
          <w:tab w:val="left" w:pos="1440"/>
          <w:tab w:val="left" w:pos="1800"/>
          <w:tab w:val="left" w:pos="2160"/>
          <w:tab w:val="left" w:pos="2520"/>
          <w:tab w:val="left" w:pos="2880"/>
        </w:tabs>
        <w:ind w:left="720" w:firstLine="720"/>
      </w:pPr>
      <w:r w:rsidRPr="000401E1">
        <w:rPr>
          <w:color w:val="0000FF"/>
        </w:rPr>
        <w:t>if</w:t>
      </w:r>
      <w:r>
        <w:t>( !</w:t>
      </w:r>
      <w:r w:rsidRPr="00AD3A61">
        <w:rPr>
          <w:color w:val="0000FF"/>
        </w:rPr>
        <w:t>object</w:t>
      </w:r>
      <w:r>
        <w:t xml:space="preserve">.Equals( </w:t>
      </w:r>
      <w:r w:rsidRPr="00AD3A61">
        <w:rPr>
          <w:color w:val="0000FF"/>
        </w:rPr>
        <w:t>value</w:t>
      </w:r>
      <w:r>
        <w:t xml:space="preserve">, </w:t>
      </w:r>
      <w:r w:rsidRPr="00AD3A61">
        <w:rPr>
          <w:color w:val="0000FF"/>
        </w:rPr>
        <w:t>this</w:t>
      </w:r>
      <w:r>
        <w:t>.</w:t>
      </w:r>
      <w:r w:rsidR="00217791">
        <w:t>totalPrice</w:t>
      </w:r>
      <w:r w:rsidR="00720C4E">
        <w:t xml:space="preserve"> </w:t>
      </w:r>
      <w:r>
        <w:t>)</w:t>
      </w:r>
    </w:p>
    <w:p w:rsidR="00090C76" w:rsidRDefault="00090C76" w:rsidP="000401E1">
      <w:pPr>
        <w:pStyle w:val="Code0"/>
        <w:tabs>
          <w:tab w:val="left" w:pos="450"/>
          <w:tab w:val="left" w:pos="720"/>
          <w:tab w:val="left" w:pos="1080"/>
          <w:tab w:val="left" w:pos="1440"/>
          <w:tab w:val="left" w:pos="1800"/>
          <w:tab w:val="left" w:pos="2160"/>
          <w:tab w:val="left" w:pos="2520"/>
          <w:tab w:val="left" w:pos="2880"/>
        </w:tabs>
        <w:ind w:left="720" w:firstLine="720"/>
      </w:pPr>
      <w:r>
        <w:t>{</w:t>
      </w:r>
    </w:p>
    <w:p w:rsidR="00090C76" w:rsidRPr="00AD3A61" w:rsidRDefault="000401E1" w:rsidP="000401E1">
      <w:pPr>
        <w:pStyle w:val="Code0"/>
        <w:tabs>
          <w:tab w:val="left" w:pos="450"/>
          <w:tab w:val="left" w:pos="720"/>
          <w:tab w:val="left" w:pos="1080"/>
          <w:tab w:val="left" w:pos="1440"/>
          <w:tab w:val="left" w:pos="1800"/>
          <w:tab w:val="left" w:pos="2160"/>
          <w:tab w:val="left" w:pos="2520"/>
          <w:tab w:val="left" w:pos="2880"/>
        </w:tabs>
        <w:rPr>
          <w:color w:val="0000FF"/>
        </w:rPr>
      </w:pPr>
      <w:r>
        <w:rPr>
          <w:color w:val="0000FF"/>
        </w:rPr>
        <w:tab/>
      </w:r>
      <w:r>
        <w:rPr>
          <w:color w:val="0000FF"/>
        </w:rPr>
        <w:tab/>
      </w:r>
      <w:r w:rsidR="00AD3A61">
        <w:rPr>
          <w:color w:val="0000FF"/>
        </w:rPr>
        <w:tab/>
      </w:r>
      <w:r w:rsidR="00AD3A61">
        <w:rPr>
          <w:color w:val="0000FF"/>
        </w:rPr>
        <w:tab/>
      </w:r>
      <w:r w:rsidR="00090C76" w:rsidRPr="00AD3A61">
        <w:rPr>
          <w:color w:val="0000FF"/>
        </w:rPr>
        <w:tab/>
      </w:r>
      <w:r w:rsidR="00DA37FF" w:rsidRPr="00AD3A61">
        <w:rPr>
          <w:color w:val="0000FF"/>
        </w:rPr>
        <w:t>t</w:t>
      </w:r>
      <w:r w:rsidR="00090C76" w:rsidRPr="00AD3A61">
        <w:rPr>
          <w:color w:val="0000FF"/>
        </w:rPr>
        <w:t>his</w:t>
      </w:r>
      <w:r w:rsidR="00090C76" w:rsidRPr="00AD3A61">
        <w:t>.</w:t>
      </w:r>
      <w:r w:rsidR="00217791">
        <w:t>totalPrice</w:t>
      </w:r>
      <w:r w:rsidR="00720C4E" w:rsidRPr="00AD3A61">
        <w:t xml:space="preserve"> </w:t>
      </w:r>
      <w:r w:rsidR="00090C76" w:rsidRPr="00AD3A61">
        <w:t>=</w:t>
      </w:r>
      <w:r w:rsidR="00090C76" w:rsidRPr="00AD3A61">
        <w:rPr>
          <w:color w:val="0000FF"/>
        </w:rPr>
        <w:t xml:space="preserve"> value;</w:t>
      </w:r>
    </w:p>
    <w:p w:rsidR="00090C76" w:rsidRDefault="00090C76" w:rsidP="000401E1">
      <w:pPr>
        <w:pStyle w:val="Code0"/>
        <w:tabs>
          <w:tab w:val="left" w:pos="450"/>
          <w:tab w:val="left" w:pos="720"/>
          <w:tab w:val="left" w:pos="1080"/>
          <w:tab w:val="left" w:pos="1440"/>
          <w:tab w:val="left" w:pos="1800"/>
          <w:tab w:val="left" w:pos="2160"/>
          <w:tab w:val="left" w:pos="2520"/>
          <w:tab w:val="left" w:pos="2880"/>
        </w:tabs>
        <w:ind w:left="720" w:firstLine="720"/>
      </w:pPr>
      <w:r>
        <w:tab/>
      </w:r>
      <w:r w:rsidR="00DA37FF" w:rsidRPr="00AD3A61">
        <w:rPr>
          <w:color w:val="0000FF"/>
        </w:rPr>
        <w:t>t</w:t>
      </w:r>
      <w:r w:rsidRPr="00AD3A61">
        <w:rPr>
          <w:color w:val="0000FF"/>
        </w:rPr>
        <w:t>his</w:t>
      </w:r>
      <w:r w:rsidR="0029541F">
        <w:t>.On</w:t>
      </w:r>
      <w:r w:rsidR="00217791">
        <w:t>TotalPrice</w:t>
      </w:r>
      <w:r>
        <w:t>Changed();</w:t>
      </w:r>
    </w:p>
    <w:p w:rsidR="00090C76" w:rsidRDefault="00090C76" w:rsidP="000401E1">
      <w:pPr>
        <w:pStyle w:val="Code0"/>
        <w:tabs>
          <w:tab w:val="left" w:pos="450"/>
          <w:tab w:val="left" w:pos="720"/>
          <w:tab w:val="left" w:pos="1080"/>
          <w:tab w:val="left" w:pos="1440"/>
          <w:tab w:val="left" w:pos="1800"/>
          <w:tab w:val="left" w:pos="2160"/>
          <w:tab w:val="left" w:pos="2520"/>
          <w:tab w:val="left" w:pos="2880"/>
        </w:tabs>
        <w:ind w:left="720" w:firstLine="720"/>
      </w:pPr>
      <w:r>
        <w:t>}</w:t>
      </w:r>
    </w:p>
    <w:p w:rsidR="00090C76" w:rsidRDefault="000401E1" w:rsidP="000401E1">
      <w:pPr>
        <w:pStyle w:val="Code0"/>
        <w:tabs>
          <w:tab w:val="left" w:pos="450"/>
          <w:tab w:val="left" w:pos="720"/>
          <w:tab w:val="left" w:pos="1080"/>
          <w:tab w:val="left" w:pos="1440"/>
          <w:tab w:val="left" w:pos="1800"/>
          <w:tab w:val="left" w:pos="2160"/>
          <w:tab w:val="left" w:pos="2520"/>
          <w:tab w:val="left" w:pos="2880"/>
        </w:tabs>
      </w:pPr>
      <w:r>
        <w:tab/>
      </w:r>
      <w:r>
        <w:tab/>
      </w:r>
      <w:r>
        <w:tab/>
      </w:r>
      <w:r w:rsidR="00090C76">
        <w:t>}</w:t>
      </w:r>
    </w:p>
    <w:p w:rsidR="00090C76" w:rsidRDefault="000401E1" w:rsidP="000401E1">
      <w:pPr>
        <w:pStyle w:val="Code0"/>
        <w:tabs>
          <w:tab w:val="left" w:pos="450"/>
          <w:tab w:val="left" w:pos="720"/>
          <w:tab w:val="left" w:pos="1080"/>
          <w:tab w:val="left" w:pos="1440"/>
          <w:tab w:val="left" w:pos="1800"/>
          <w:tab w:val="left" w:pos="2160"/>
          <w:tab w:val="left" w:pos="2520"/>
          <w:tab w:val="left" w:pos="2880"/>
        </w:tabs>
      </w:pPr>
      <w:r>
        <w:tab/>
      </w:r>
      <w:r>
        <w:tab/>
        <w:t>}</w:t>
      </w:r>
    </w:p>
    <w:p w:rsidR="00090C76" w:rsidRPr="00090C76" w:rsidRDefault="00090C76" w:rsidP="00090C76">
      <w:pPr>
        <w:pStyle w:val="Code0"/>
      </w:pPr>
      <w:r>
        <w:tab/>
      </w:r>
    </w:p>
    <w:p w:rsidR="00090C76" w:rsidRDefault="00090C76" w:rsidP="00E859A8">
      <w:pPr>
        <w:pStyle w:val="Body-noindent"/>
        <w:rPr>
          <w:rFonts w:cs="Arial"/>
          <w:sz w:val="20"/>
        </w:rPr>
      </w:pPr>
      <w:r>
        <w:rPr>
          <w:rFonts w:cs="Arial"/>
          <w:sz w:val="20"/>
        </w:rPr>
        <w:t>Guidelines:</w:t>
      </w:r>
    </w:p>
    <w:p w:rsidR="00EF516B" w:rsidRPr="00E859A8" w:rsidRDefault="00EF516B" w:rsidP="00EF516B">
      <w:pPr>
        <w:pStyle w:val="Body-noindent"/>
        <w:numPr>
          <w:ilvl w:val="0"/>
          <w:numId w:val="24"/>
        </w:numPr>
        <w:rPr>
          <w:rFonts w:ascii="Times New Roman" w:hAnsi="Times New Roman"/>
          <w:sz w:val="24"/>
          <w:szCs w:val="24"/>
        </w:rPr>
      </w:pPr>
      <w:r>
        <w:t xml:space="preserve">Use the common prefixes for inspection properties (properties that return query information about an object). See </w:t>
      </w:r>
      <w:r w:rsidR="0016762D" w:rsidRPr="0016762D">
        <w:rPr>
          <w:color w:val="0000FF"/>
          <w:u w:val="single"/>
        </w:rPr>
        <w:fldChar w:fldCharType="begin"/>
      </w:r>
      <w:r w:rsidR="0016762D" w:rsidRPr="0016762D">
        <w:rPr>
          <w:color w:val="0000FF"/>
          <w:u w:val="single"/>
        </w:rPr>
        <w:instrText xml:space="preserve"> REF _Ref106001169 \h  \* MERGEFORMAT </w:instrText>
      </w:r>
      <w:r w:rsidR="0016762D" w:rsidRPr="0016762D">
        <w:rPr>
          <w:color w:val="0000FF"/>
          <w:u w:val="single"/>
        </w:rPr>
      </w:r>
      <w:r w:rsidR="0016762D" w:rsidRPr="0016762D">
        <w:rPr>
          <w:color w:val="0000FF"/>
          <w:u w:val="single"/>
        </w:rPr>
        <w:fldChar w:fldCharType="separate"/>
      </w:r>
      <w:r w:rsidR="0043286F" w:rsidRPr="0043286F">
        <w:rPr>
          <w:color w:val="0000FF"/>
          <w:u w:val="single"/>
        </w:rPr>
        <w:t>Appendix A. Naming Parts &amp; Pairs</w:t>
      </w:r>
      <w:r w:rsidR="0016762D" w:rsidRPr="0016762D">
        <w:rPr>
          <w:color w:val="0000FF"/>
          <w:u w:val="single"/>
        </w:rPr>
        <w:fldChar w:fldCharType="end"/>
      </w:r>
      <w:r w:rsidR="0016762D">
        <w:t xml:space="preserve"> </w:t>
      </w:r>
      <w:r>
        <w:t>for common prefixes.</w:t>
      </w:r>
    </w:p>
    <w:p w:rsidR="00E859A8" w:rsidRPr="00E859A8" w:rsidRDefault="00E859A8" w:rsidP="00EF516B">
      <w:pPr>
        <w:pStyle w:val="Body-noindent"/>
        <w:numPr>
          <w:ilvl w:val="0"/>
          <w:numId w:val="24"/>
        </w:numPr>
      </w:pPr>
      <w:r>
        <w:rPr>
          <w:rFonts w:cs="Arial"/>
          <w:sz w:val="20"/>
        </w:rPr>
        <w:t>When there is a property setter that sets another property:</w:t>
      </w:r>
    </w:p>
    <w:p w:rsidR="00E859A8" w:rsidRPr="00E859A8" w:rsidRDefault="00E859A8" w:rsidP="00FB54FF">
      <w:pPr>
        <w:pStyle w:val="Body-noindent"/>
        <w:numPr>
          <w:ilvl w:val="1"/>
          <w:numId w:val="25"/>
        </w:numPr>
        <w:tabs>
          <w:tab w:val="clear" w:pos="1080"/>
          <w:tab w:val="num" w:pos="720"/>
        </w:tabs>
        <w:ind w:left="720"/>
        <w:rPr>
          <w:rFonts w:ascii="Times New Roman" w:hAnsi="Times New Roman"/>
          <w:sz w:val="24"/>
          <w:szCs w:val="24"/>
        </w:rPr>
      </w:pPr>
      <w:r w:rsidRPr="00E859A8">
        <w:t xml:space="preserve">If </w:t>
      </w:r>
      <w:r>
        <w:t xml:space="preserve">the </w:t>
      </w:r>
      <w:r w:rsidRPr="00E859A8">
        <w:t xml:space="preserve">code </w:t>
      </w:r>
      <w:r>
        <w:t xml:space="preserve">in the other property </w:t>
      </w:r>
      <w:r w:rsidRPr="00E859A8">
        <w:t>sets a private member field</w:t>
      </w:r>
      <w:r>
        <w:t xml:space="preserve"> in the same class</w:t>
      </w:r>
      <w:r w:rsidRPr="00E859A8">
        <w:t xml:space="preserve">, the field </w:t>
      </w:r>
      <w:r w:rsidR="00EC42B8">
        <w:t>should</w:t>
      </w:r>
      <w:r w:rsidRPr="00E859A8">
        <w:t xml:space="preserve"> be set directly, without </w:t>
      </w:r>
      <w:r w:rsidR="000B6F90">
        <w:t xml:space="preserve">calling </w:t>
      </w:r>
      <w:r w:rsidRPr="00E859A8">
        <w:t>the property setter for that field.</w:t>
      </w:r>
    </w:p>
    <w:p w:rsidR="00E859A8" w:rsidRPr="00E859A8" w:rsidRDefault="007E67AA" w:rsidP="00FB54FF">
      <w:pPr>
        <w:pStyle w:val="Body-noindent"/>
        <w:numPr>
          <w:ilvl w:val="1"/>
          <w:numId w:val="25"/>
        </w:numPr>
        <w:tabs>
          <w:tab w:val="clear" w:pos="1080"/>
          <w:tab w:val="num" w:pos="720"/>
        </w:tabs>
        <w:ind w:left="720"/>
        <w:rPr>
          <w:rFonts w:ascii="Times New Roman" w:hAnsi="Times New Roman"/>
          <w:sz w:val="24"/>
          <w:szCs w:val="24"/>
        </w:rPr>
      </w:pPr>
      <w:r>
        <w:t xml:space="preserve">If a property setter sets </w:t>
      </w:r>
      <w:r w:rsidR="00A55457">
        <w:t xml:space="preserve">a </w:t>
      </w:r>
      <w:r>
        <w:t xml:space="preserve">private field that </w:t>
      </w:r>
      <w:r w:rsidR="00A55457">
        <w:t xml:space="preserve">would normally be </w:t>
      </w:r>
      <w:r>
        <w:t xml:space="preserve">set via another property setter, the originating </w:t>
      </w:r>
      <w:r w:rsidR="00E859A8" w:rsidRPr="00E859A8">
        <w:t xml:space="preserve">setter is responsible for firing </w:t>
      </w:r>
      <w:r w:rsidR="00E859A8">
        <w:t xml:space="preserve">any events </w:t>
      </w:r>
      <w:r>
        <w:t xml:space="preserve">the other setter would normally fire </w:t>
      </w:r>
      <w:r w:rsidR="00E859A8">
        <w:t xml:space="preserve">(e.g. </w:t>
      </w:r>
      <w:r w:rsidR="00E859A8" w:rsidRPr="00E859A8">
        <w:t>Changed</w:t>
      </w:r>
      <w:r w:rsidR="004A31BD">
        <w:t xml:space="preserve"> events</w:t>
      </w:r>
      <w:r w:rsidR="00E859A8">
        <w:t>)</w:t>
      </w:r>
      <w:r w:rsidR="00E859A8" w:rsidRPr="00E859A8">
        <w:t>.</w:t>
      </w:r>
    </w:p>
    <w:p w:rsidR="00E859A8" w:rsidRPr="006B66CD" w:rsidRDefault="00E859A8" w:rsidP="00FB54FF">
      <w:pPr>
        <w:pStyle w:val="Body-noindent"/>
        <w:numPr>
          <w:ilvl w:val="1"/>
          <w:numId w:val="25"/>
        </w:numPr>
        <w:tabs>
          <w:tab w:val="clear" w:pos="1080"/>
          <w:tab w:val="num" w:pos="720"/>
        </w:tabs>
        <w:ind w:left="720"/>
        <w:rPr>
          <w:rFonts w:ascii="Times New Roman" w:hAnsi="Times New Roman"/>
          <w:sz w:val="24"/>
          <w:szCs w:val="24"/>
        </w:rPr>
      </w:pPr>
      <w:r w:rsidRPr="00E859A8">
        <w:t xml:space="preserve">If a </w:t>
      </w:r>
      <w:r w:rsidR="003E7B23">
        <w:t xml:space="preserve">value </w:t>
      </w:r>
      <w:r w:rsidR="00EF516B">
        <w:t xml:space="preserve">that </w:t>
      </w:r>
      <w:r w:rsidRPr="00E859A8">
        <w:t xml:space="preserve">needs to be set that does NOT correspond to a private field, then </w:t>
      </w:r>
      <w:r w:rsidR="009A5EFF">
        <w:t>an</w:t>
      </w:r>
      <w:r w:rsidR="00705A7C">
        <w:t xml:space="preserve"> appropriate </w:t>
      </w:r>
      <w:r w:rsidRPr="00E859A8">
        <w:t xml:space="preserve">property </w:t>
      </w:r>
      <w:r w:rsidR="00CA23C8">
        <w:t xml:space="preserve">setter </w:t>
      </w:r>
      <w:r w:rsidR="00705A7C">
        <w:t xml:space="preserve">or method </w:t>
      </w:r>
      <w:r w:rsidR="00EE5B76">
        <w:t>should</w:t>
      </w:r>
      <w:r w:rsidRPr="00E859A8">
        <w:t xml:space="preserve"> be </w:t>
      </w:r>
      <w:r w:rsidR="00CA23C8">
        <w:t xml:space="preserve">called </w:t>
      </w:r>
      <w:r w:rsidRPr="00E859A8">
        <w:t xml:space="preserve">to set the value. </w:t>
      </w:r>
    </w:p>
    <w:p w:rsidR="006C0421" w:rsidRDefault="00CF74C9" w:rsidP="005126E4">
      <w:pPr>
        <w:pStyle w:val="Heading2"/>
      </w:pPr>
      <w:bookmarkStart w:id="32" w:name="_Toc217699240"/>
      <w:r>
        <w:t>6.</w:t>
      </w:r>
      <w:r w:rsidR="00C35DB4">
        <w:t>8</w:t>
      </w:r>
      <w:r>
        <w:t xml:space="preserve"> </w:t>
      </w:r>
      <w:r w:rsidR="007243AD">
        <w:t>Methods</w:t>
      </w:r>
      <w:bookmarkEnd w:id="32"/>
    </w:p>
    <w:p w:rsidR="00F061B4" w:rsidRDefault="00F061B4" w:rsidP="0039581C">
      <w:pPr>
        <w:pStyle w:val="Body-noindent"/>
      </w:pPr>
      <w:r>
        <w:t xml:space="preserve">Methods should be </w:t>
      </w:r>
      <w:r w:rsidR="002878CF">
        <w:t>named</w:t>
      </w:r>
      <w:r>
        <w:t xml:space="preserve"> using the following format: </w:t>
      </w:r>
      <w:r w:rsidRPr="000A1FB8">
        <w:t>Verb</w:t>
      </w:r>
      <w:r w:rsidRPr="002E5D41">
        <w:rPr>
          <w:i/>
        </w:rPr>
        <w:t xml:space="preserve"> </w:t>
      </w:r>
      <w:r>
        <w:t xml:space="preserve">+ </w:t>
      </w:r>
      <w:r w:rsidRPr="002E5D41">
        <w:rPr>
          <w:i/>
        </w:rPr>
        <w:t>Adjective(s)</w:t>
      </w:r>
      <w:r>
        <w:t xml:space="preserve"> + Noun + </w:t>
      </w:r>
      <w:r w:rsidRPr="002E5D41">
        <w:rPr>
          <w:i/>
        </w:rPr>
        <w:t>Qualifier(s)</w:t>
      </w:r>
    </w:p>
    <w:p w:rsidR="00CA2CB1" w:rsidRDefault="00F061B4" w:rsidP="00A609B3">
      <w:pPr>
        <w:pStyle w:val="Body-noindent"/>
        <w:tabs>
          <w:tab w:val="left" w:pos="720"/>
        </w:tabs>
      </w:pPr>
      <w:r>
        <w:t xml:space="preserve">Example: </w:t>
      </w:r>
    </w:p>
    <w:p w:rsidR="008E1CD2" w:rsidRDefault="00CA2CB1" w:rsidP="00224626">
      <w:pPr>
        <w:pStyle w:val="Body-noindent"/>
        <w:tabs>
          <w:tab w:val="left" w:pos="720"/>
        </w:tabs>
        <w:spacing w:after="0" w:line="240" w:lineRule="auto"/>
        <w:rPr>
          <w:rFonts w:ascii="Courier New" w:hAnsi="Courier New" w:cs="Courier New"/>
        </w:rPr>
      </w:pPr>
      <w:r>
        <w:tab/>
      </w:r>
      <w:r w:rsidR="00EF516B" w:rsidRPr="00EF516B">
        <w:rPr>
          <w:rStyle w:val="CodeChar0"/>
          <w:color w:val="0000FF"/>
        </w:rPr>
        <w:t>private</w:t>
      </w:r>
      <w:r w:rsidR="00EF516B" w:rsidRPr="00EF516B">
        <w:rPr>
          <w:rStyle w:val="CodeChar0"/>
        </w:rPr>
        <w:t xml:space="preserve"> </w:t>
      </w:r>
      <w:r w:rsidR="00417FDD" w:rsidRPr="00EF516B">
        <w:rPr>
          <w:rStyle w:val="CodeChar0"/>
        </w:rPr>
        <w:t>Ball Find</w:t>
      </w:r>
      <w:r w:rsidR="003F210B" w:rsidRPr="00EF516B">
        <w:rPr>
          <w:rStyle w:val="CodeChar0"/>
        </w:rPr>
        <w:t>Red</w:t>
      </w:r>
      <w:r w:rsidR="006D584A">
        <w:rPr>
          <w:rStyle w:val="CodeChar0"/>
        </w:rPr>
        <w:t>Can</w:t>
      </w:r>
      <w:r w:rsidR="009F560E">
        <w:rPr>
          <w:rStyle w:val="CodeChar0"/>
        </w:rPr>
        <w:t>s</w:t>
      </w:r>
      <w:r w:rsidR="00234729" w:rsidRPr="00EF516B">
        <w:rPr>
          <w:rStyle w:val="CodeChar0"/>
        </w:rPr>
        <w:t>By</w:t>
      </w:r>
      <w:r w:rsidR="008D34DB" w:rsidRPr="00EF516B">
        <w:rPr>
          <w:rStyle w:val="CodeChar0"/>
        </w:rPr>
        <w:t>Price</w:t>
      </w:r>
      <w:r w:rsidR="00F061B4" w:rsidRPr="00EF516B">
        <w:rPr>
          <w:rStyle w:val="CodeChar0"/>
        </w:rPr>
        <w:t>(</w:t>
      </w:r>
      <w:r w:rsidR="002878CF">
        <w:rPr>
          <w:rFonts w:ascii="Courier New" w:hAnsi="Courier New" w:cs="Courier New"/>
        </w:rPr>
        <w:t xml:space="preserve"> </w:t>
      </w:r>
    </w:p>
    <w:p w:rsidR="008E1CD2" w:rsidRDefault="00786AA4" w:rsidP="00786AA4">
      <w:pPr>
        <w:pStyle w:val="Body-noindent"/>
        <w:tabs>
          <w:tab w:val="left" w:pos="720"/>
          <w:tab w:val="left" w:pos="1170"/>
        </w:tabs>
        <w:spacing w:after="0" w:line="240" w:lineRule="auto"/>
        <w:rPr>
          <w:rFonts w:ascii="Courier New" w:hAnsi="Courier New" w:cs="Courier New"/>
        </w:rPr>
      </w:pPr>
      <w:r>
        <w:rPr>
          <w:rFonts w:ascii="Courier New" w:hAnsi="Courier New" w:cs="Courier New"/>
        </w:rPr>
        <w:tab/>
      </w:r>
      <w:r>
        <w:rPr>
          <w:rFonts w:ascii="Courier New" w:hAnsi="Courier New" w:cs="Courier New"/>
        </w:rPr>
        <w:tab/>
      </w:r>
      <w:r w:rsidR="008E1CD2">
        <w:rPr>
          <w:rStyle w:val="CodeChar0"/>
          <w:color w:val="0000FF"/>
        </w:rPr>
        <w:t>float</w:t>
      </w:r>
      <w:r w:rsidR="00EF516B">
        <w:rPr>
          <w:rFonts w:ascii="Courier New" w:hAnsi="Courier New" w:cs="Courier New"/>
        </w:rPr>
        <w:t xml:space="preserve"> </w:t>
      </w:r>
      <w:r w:rsidR="008E1CD2" w:rsidRPr="00F94D14">
        <w:rPr>
          <w:rStyle w:val="CodeChar0"/>
        </w:rPr>
        <w:t>price</w:t>
      </w:r>
      <w:r w:rsidR="00F061B4" w:rsidRPr="007106DA">
        <w:rPr>
          <w:rFonts w:ascii="Courier New" w:hAnsi="Courier New" w:cs="Courier New"/>
        </w:rPr>
        <w:t xml:space="preserve">, </w:t>
      </w:r>
    </w:p>
    <w:p w:rsidR="008E1CD2" w:rsidRDefault="008E1CD2" w:rsidP="00786AA4">
      <w:pPr>
        <w:pStyle w:val="Body-noindent"/>
        <w:tabs>
          <w:tab w:val="left" w:pos="720"/>
          <w:tab w:val="left" w:pos="1170"/>
        </w:tabs>
        <w:spacing w:after="0" w:line="240" w:lineRule="auto"/>
        <w:rPr>
          <w:rFonts w:ascii="Courier New" w:hAnsi="Courier New" w:cs="Courier New"/>
        </w:rPr>
      </w:pPr>
      <w:r>
        <w:rPr>
          <w:rFonts w:ascii="Courier New" w:hAnsi="Courier New" w:cs="Courier New"/>
        </w:rPr>
        <w:lastRenderedPageBreak/>
        <w:t xml:space="preserve">       </w:t>
      </w:r>
      <w:r w:rsidR="00786AA4">
        <w:rPr>
          <w:rFonts w:ascii="Courier New" w:hAnsi="Courier New" w:cs="Courier New"/>
        </w:rPr>
        <w:tab/>
      </w:r>
      <w:r w:rsidR="00DF1539">
        <w:rPr>
          <w:rStyle w:val="CodeChar0"/>
          <w:color w:val="0000FF"/>
        </w:rPr>
        <w:t xml:space="preserve">ref int </w:t>
      </w:r>
      <w:r>
        <w:rPr>
          <w:rStyle w:val="CodeChar0"/>
        </w:rPr>
        <w:t>canListToPopulate</w:t>
      </w:r>
      <w:r w:rsidR="00F061B4" w:rsidRPr="007106DA">
        <w:rPr>
          <w:rFonts w:ascii="Courier New" w:hAnsi="Courier New" w:cs="Courier New"/>
        </w:rPr>
        <w:t xml:space="preserve">, </w:t>
      </w:r>
    </w:p>
    <w:p w:rsidR="00F061B4" w:rsidRDefault="008E1CD2" w:rsidP="00786AA4">
      <w:pPr>
        <w:pStyle w:val="Body-noindent"/>
        <w:tabs>
          <w:tab w:val="left" w:pos="720"/>
          <w:tab w:val="left" w:pos="1170"/>
        </w:tabs>
        <w:spacing w:after="0" w:line="240" w:lineRule="auto"/>
      </w:pPr>
      <w:r>
        <w:rPr>
          <w:rFonts w:ascii="Courier New" w:hAnsi="Courier New" w:cs="Courier New"/>
        </w:rPr>
        <w:tab/>
        <w:t xml:space="preserve"> </w:t>
      </w:r>
      <w:r w:rsidR="00786AA4">
        <w:rPr>
          <w:rFonts w:ascii="Courier New" w:hAnsi="Courier New" w:cs="Courier New"/>
        </w:rPr>
        <w:tab/>
      </w:r>
      <w:r w:rsidR="00EF516B" w:rsidRPr="00EF516B">
        <w:rPr>
          <w:rStyle w:val="CodeChar0"/>
          <w:color w:val="0000FF"/>
        </w:rPr>
        <w:t>out int</w:t>
      </w:r>
      <w:r w:rsidR="00EF516B">
        <w:rPr>
          <w:rFonts w:ascii="Courier New" w:hAnsi="Courier New" w:cs="Courier New"/>
        </w:rPr>
        <w:t xml:space="preserve"> </w:t>
      </w:r>
      <w:r w:rsidRPr="00F94D14">
        <w:rPr>
          <w:rStyle w:val="CodeChar0"/>
        </w:rPr>
        <w:t>numberOfCansFound</w:t>
      </w:r>
      <w:r w:rsidR="002878CF">
        <w:rPr>
          <w:rFonts w:ascii="Courier New" w:hAnsi="Courier New" w:cs="Courier New"/>
        </w:rPr>
        <w:t xml:space="preserve"> </w:t>
      </w:r>
      <w:r w:rsidR="00F061B4" w:rsidRPr="00EF516B">
        <w:rPr>
          <w:rStyle w:val="CodeChar0"/>
        </w:rPr>
        <w:t>)</w:t>
      </w:r>
    </w:p>
    <w:p w:rsidR="00290CCF" w:rsidRDefault="00290CCF" w:rsidP="00F061B4">
      <w:pPr>
        <w:pStyle w:val="Body-noindent"/>
      </w:pPr>
      <w:r>
        <w:t>Guidelines:</w:t>
      </w:r>
    </w:p>
    <w:p w:rsidR="001A039E" w:rsidRDefault="001A039E" w:rsidP="00290CCF">
      <w:pPr>
        <w:pStyle w:val="Body-noindent"/>
        <w:numPr>
          <w:ilvl w:val="0"/>
          <w:numId w:val="20"/>
        </w:numPr>
      </w:pPr>
      <w:r>
        <w:t xml:space="preserve">Parameters should be grouped by their mutability </w:t>
      </w:r>
      <w:r w:rsidR="0051201D">
        <w:t xml:space="preserve">(from least to most mutable) </w:t>
      </w:r>
      <w:r>
        <w:t>as shown in the example above.</w:t>
      </w:r>
    </w:p>
    <w:p w:rsidR="00F061B4" w:rsidRDefault="00E31773" w:rsidP="00290CCF">
      <w:pPr>
        <w:pStyle w:val="Body-noindent"/>
        <w:numPr>
          <w:ilvl w:val="0"/>
          <w:numId w:val="20"/>
        </w:numPr>
      </w:pPr>
      <w:r>
        <w:t>If at all possible, a</w:t>
      </w:r>
      <w:r w:rsidR="00F061B4">
        <w:t>void exiting methods from their middles.</w:t>
      </w:r>
      <w:r>
        <w:t xml:space="preserve">  </w:t>
      </w:r>
      <w:r w:rsidR="0078136D">
        <w:t>A</w:t>
      </w:r>
      <w:r>
        <w:t xml:space="preserve"> well written method</w:t>
      </w:r>
      <w:r w:rsidR="0078136D">
        <w:t xml:space="preserve"> </w:t>
      </w:r>
      <w:r>
        <w:t xml:space="preserve">should only exit </w:t>
      </w:r>
      <w:r w:rsidR="0078136D">
        <w:t xml:space="preserve">from one </w:t>
      </w:r>
      <w:r>
        <w:t>point</w:t>
      </w:r>
      <w:r w:rsidR="0078136D">
        <w:t>: at its end</w:t>
      </w:r>
      <w:r>
        <w:t>.</w:t>
      </w:r>
    </w:p>
    <w:p w:rsidR="00F061B4" w:rsidRDefault="00E31773" w:rsidP="00290CCF">
      <w:pPr>
        <w:pStyle w:val="Body-noindent"/>
        <w:numPr>
          <w:ilvl w:val="0"/>
          <w:numId w:val="20"/>
        </w:numPr>
      </w:pPr>
      <w:r>
        <w:t xml:space="preserve">Avoid large methods. As a method’s body approaches 20 to 30 lines of code, look for </w:t>
      </w:r>
      <w:r w:rsidR="003B758C">
        <w:t>blocks</w:t>
      </w:r>
      <w:r>
        <w:t xml:space="preserve"> that </w:t>
      </w:r>
      <w:r w:rsidR="003B3ACF">
        <w:t>c</w:t>
      </w:r>
      <w:r>
        <w:t>ould be split into their own methods and possibly shared by other methods.</w:t>
      </w:r>
    </w:p>
    <w:p w:rsidR="003B758C" w:rsidRDefault="003B758C" w:rsidP="00290CCF">
      <w:pPr>
        <w:pStyle w:val="Bullet1"/>
        <w:numPr>
          <w:ilvl w:val="0"/>
          <w:numId w:val="20"/>
        </w:numPr>
        <w:spacing w:after="120"/>
      </w:pPr>
      <w:r>
        <w:t>If you find yourself using the same block of code more than once, it’s a good candidate for a separate method.</w:t>
      </w:r>
    </w:p>
    <w:p w:rsidR="00DF5897" w:rsidRDefault="00847F9D" w:rsidP="003B758C">
      <w:pPr>
        <w:pStyle w:val="Bullet1"/>
        <w:numPr>
          <w:ilvl w:val="0"/>
          <w:numId w:val="20"/>
        </w:numPr>
        <w:spacing w:after="120"/>
      </w:pPr>
      <w:r>
        <w:t xml:space="preserve">Group like methods </w:t>
      </w:r>
      <w:r w:rsidR="00635C8C">
        <w:t xml:space="preserve">within a class </w:t>
      </w:r>
      <w:r>
        <w:t>together</w:t>
      </w:r>
      <w:r w:rsidR="00BF4004">
        <w:t xml:space="preserve"> into a region</w:t>
      </w:r>
      <w:r>
        <w:t xml:space="preserve"> and </w:t>
      </w:r>
      <w:r w:rsidR="00BF4004">
        <w:t xml:space="preserve">order </w:t>
      </w:r>
      <w:r>
        <w:t>them by frequency of use (i.e. more frequently called methods should be near the top of their re</w:t>
      </w:r>
      <w:r w:rsidR="003B3ACF">
        <w:t>gions</w:t>
      </w:r>
      <w:r>
        <w:t>.</w:t>
      </w:r>
    </w:p>
    <w:p w:rsidR="00C51679" w:rsidRDefault="00CF74C9" w:rsidP="007106DA">
      <w:pPr>
        <w:pStyle w:val="Heading2"/>
      </w:pPr>
      <w:bookmarkStart w:id="33" w:name="_Toc217699241"/>
      <w:r>
        <w:t>6.</w:t>
      </w:r>
      <w:r w:rsidR="00C35DB4">
        <w:t>9</w:t>
      </w:r>
      <w:r>
        <w:t xml:space="preserve"> </w:t>
      </w:r>
      <w:r w:rsidR="00C51679">
        <w:t>Event Handlers</w:t>
      </w:r>
      <w:bookmarkEnd w:id="33"/>
    </w:p>
    <w:p w:rsidR="00C51679" w:rsidRDefault="00C51679" w:rsidP="00C51679">
      <w:pPr>
        <w:pStyle w:val="Body-noindent"/>
      </w:pPr>
      <w:r>
        <w:t xml:space="preserve">Event handlers should be declared using the following format: </w:t>
      </w:r>
      <w:smartTag w:uri="urn:schemas-microsoft-com:office:smarttags" w:element="place">
        <w:r>
          <w:t>Ob</w:t>
        </w:r>
      </w:smartTag>
      <w:r>
        <w:t>jectName_EventName</w:t>
      </w:r>
    </w:p>
    <w:p w:rsidR="00B9141F" w:rsidRDefault="00C51679" w:rsidP="00A609B3">
      <w:pPr>
        <w:pStyle w:val="Body-noindent"/>
        <w:tabs>
          <w:tab w:val="left" w:pos="720"/>
        </w:tabs>
      </w:pPr>
      <w:r>
        <w:t xml:space="preserve">Example: </w:t>
      </w:r>
    </w:p>
    <w:p w:rsidR="00C51679" w:rsidRPr="008701BF" w:rsidRDefault="00B9141F" w:rsidP="00A609B3">
      <w:pPr>
        <w:pStyle w:val="Body-noindent"/>
        <w:tabs>
          <w:tab w:val="left" w:pos="720"/>
        </w:tabs>
        <w:rPr>
          <w:rFonts w:ascii="Lucida Console" w:hAnsi="Lucida Console" w:cs="Courier New"/>
          <w:sz w:val="18"/>
          <w:szCs w:val="18"/>
        </w:rPr>
      </w:pPr>
      <w:r w:rsidRPr="008701BF">
        <w:rPr>
          <w:rFonts w:ascii="Lucida Console" w:hAnsi="Lucida Console"/>
          <w:sz w:val="18"/>
          <w:szCs w:val="18"/>
        </w:rPr>
        <w:tab/>
      </w:r>
      <w:r w:rsidR="00E966D5" w:rsidRPr="008701BF">
        <w:rPr>
          <w:rFonts w:ascii="Lucida Console" w:hAnsi="Lucida Console" w:cs="Courier New"/>
          <w:color w:val="0000FF"/>
          <w:sz w:val="18"/>
          <w:szCs w:val="18"/>
        </w:rPr>
        <w:t>private</w:t>
      </w:r>
      <w:r w:rsidR="00E966D5" w:rsidRPr="008701BF">
        <w:rPr>
          <w:rFonts w:ascii="Lucida Console" w:hAnsi="Lucida Console" w:cs="Courier New"/>
          <w:sz w:val="18"/>
          <w:szCs w:val="18"/>
        </w:rPr>
        <w:t xml:space="preserve"> H</w:t>
      </w:r>
      <w:r w:rsidR="00C51679" w:rsidRPr="008701BF">
        <w:rPr>
          <w:rFonts w:ascii="Lucida Console" w:hAnsi="Lucida Console" w:cs="Courier New"/>
          <w:sz w:val="18"/>
          <w:szCs w:val="18"/>
        </w:rPr>
        <w:t>elpButton_Click</w:t>
      </w:r>
      <w:r w:rsidR="00E966D5" w:rsidRPr="008701BF">
        <w:rPr>
          <w:rFonts w:ascii="Lucida Console" w:hAnsi="Lucida Console" w:cs="Courier New"/>
          <w:sz w:val="18"/>
          <w:szCs w:val="18"/>
        </w:rPr>
        <w:t xml:space="preserve">( </w:t>
      </w:r>
      <w:r w:rsidR="001324B1" w:rsidRPr="008701BF">
        <w:rPr>
          <w:rStyle w:val="CodeChar0"/>
          <w:color w:val="0000FF"/>
          <w:szCs w:val="18"/>
        </w:rPr>
        <w:t>object</w:t>
      </w:r>
      <w:r w:rsidR="001324B1" w:rsidRPr="008701BF">
        <w:rPr>
          <w:rFonts w:ascii="Lucida Console" w:hAnsi="Lucida Console" w:cs="Courier New"/>
          <w:sz w:val="18"/>
          <w:szCs w:val="18"/>
        </w:rPr>
        <w:t xml:space="preserve"> sender, </w:t>
      </w:r>
      <w:r w:rsidR="00E966D5" w:rsidRPr="008701BF">
        <w:rPr>
          <w:rFonts w:ascii="Lucida Console" w:hAnsi="Lucida Console" w:cs="Courier New"/>
          <w:sz w:val="18"/>
          <w:szCs w:val="18"/>
        </w:rPr>
        <w:t>EventArgs e )</w:t>
      </w:r>
    </w:p>
    <w:p w:rsidR="004444EC" w:rsidRDefault="00CF74C9" w:rsidP="003C7257">
      <w:pPr>
        <w:pStyle w:val="Heading2"/>
      </w:pPr>
      <w:bookmarkStart w:id="34" w:name="_Toc217699242"/>
      <w:r>
        <w:t>6.</w:t>
      </w:r>
      <w:r w:rsidR="00C35DB4">
        <w:t>10</w:t>
      </w:r>
      <w:r>
        <w:t xml:space="preserve"> </w:t>
      </w:r>
      <w:r w:rsidR="004444EC">
        <w:t>Error Handling</w:t>
      </w:r>
      <w:bookmarkEnd w:id="34"/>
    </w:p>
    <w:p w:rsidR="00A92484" w:rsidRPr="00A92484" w:rsidRDefault="00A92484" w:rsidP="00A92484">
      <w:pPr>
        <w:pStyle w:val="Body-noindent"/>
        <w:rPr>
          <w:rFonts w:ascii="Times New Roman" w:hAnsi="Times New Roman"/>
          <w:sz w:val="24"/>
          <w:szCs w:val="24"/>
        </w:rPr>
      </w:pPr>
      <w:r w:rsidRPr="00A92484">
        <w:t>Use exceptions only for exceptional cases, not for routine program flow. Exceptions have significant performance overhead.</w:t>
      </w:r>
      <w:r w:rsidRPr="00A92484">
        <w:rPr>
          <w:rFonts w:ascii="Times New Roman" w:hAnsi="Times New Roman"/>
          <w:sz w:val="24"/>
          <w:szCs w:val="24"/>
        </w:rPr>
        <w:t xml:space="preserve"> </w:t>
      </w:r>
    </w:p>
    <w:p w:rsidR="008D0AF2" w:rsidRDefault="008D0AF2" w:rsidP="00A92484">
      <w:pPr>
        <w:pStyle w:val="Body-noindent"/>
      </w:pPr>
      <w:r>
        <w:t>Guidelines:</w:t>
      </w:r>
    </w:p>
    <w:p w:rsidR="00A92484" w:rsidRPr="00A92484" w:rsidRDefault="00A92484" w:rsidP="008D0AF2">
      <w:pPr>
        <w:pStyle w:val="Body-noindent"/>
        <w:numPr>
          <w:ilvl w:val="0"/>
          <w:numId w:val="26"/>
        </w:numPr>
        <w:rPr>
          <w:rFonts w:ascii="Times New Roman" w:hAnsi="Times New Roman"/>
          <w:sz w:val="24"/>
          <w:szCs w:val="24"/>
        </w:rPr>
      </w:pPr>
      <w:r w:rsidRPr="00A92484">
        <w:t>Pass a descriptive string into the constructor when throwing an exception.</w:t>
      </w:r>
      <w:r w:rsidRPr="00A92484">
        <w:rPr>
          <w:rFonts w:ascii="Times New Roman" w:hAnsi="Times New Roman"/>
          <w:sz w:val="24"/>
          <w:szCs w:val="24"/>
        </w:rPr>
        <w:t xml:space="preserve"> </w:t>
      </w:r>
    </w:p>
    <w:p w:rsidR="00A92484" w:rsidRPr="00A92484" w:rsidRDefault="00A92484" w:rsidP="008D0AF2">
      <w:pPr>
        <w:pStyle w:val="Body-noindent"/>
        <w:numPr>
          <w:ilvl w:val="0"/>
          <w:numId w:val="26"/>
        </w:numPr>
        <w:rPr>
          <w:rFonts w:ascii="Times New Roman" w:hAnsi="Times New Roman"/>
          <w:sz w:val="24"/>
          <w:szCs w:val="24"/>
        </w:rPr>
      </w:pPr>
      <w:r w:rsidRPr="00A92484">
        <w:t xml:space="preserve">Use grammatically correct error messages, including ending punctuation. Each sentence in </w:t>
      </w:r>
      <w:r w:rsidR="00273B41">
        <w:t>the</w:t>
      </w:r>
      <w:r w:rsidRPr="00A92484">
        <w:t xml:space="preserve"> description string of an exception should end in a period.</w:t>
      </w:r>
      <w:r w:rsidRPr="00A92484">
        <w:rPr>
          <w:rFonts w:ascii="Times New Roman" w:hAnsi="Times New Roman"/>
          <w:sz w:val="24"/>
          <w:szCs w:val="24"/>
        </w:rPr>
        <w:t xml:space="preserve"> </w:t>
      </w:r>
    </w:p>
    <w:p w:rsidR="003A2DF8" w:rsidRDefault="00A92484" w:rsidP="008D0AF2">
      <w:pPr>
        <w:pStyle w:val="Body-noindent"/>
        <w:numPr>
          <w:ilvl w:val="0"/>
          <w:numId w:val="26"/>
        </w:numPr>
      </w:pPr>
      <w:r w:rsidRPr="00A92484">
        <w:t xml:space="preserve">If a property or method throws an exception in some cases, document this in </w:t>
      </w:r>
      <w:r w:rsidR="007071DF">
        <w:t xml:space="preserve">the </w:t>
      </w:r>
      <w:r w:rsidR="00AB73DA">
        <w:t>comments</w:t>
      </w:r>
      <w:r w:rsidR="00F94D14">
        <w:t xml:space="preserve"> for the method</w:t>
      </w:r>
      <w:r w:rsidRPr="00A92484">
        <w:t xml:space="preserve">. Include which exception is thrown and what causes it to be thrown. </w:t>
      </w:r>
    </w:p>
    <w:p w:rsidR="00A92484" w:rsidRDefault="00A92484" w:rsidP="008D0AF2">
      <w:pPr>
        <w:pStyle w:val="Body-noindent"/>
        <w:numPr>
          <w:ilvl w:val="1"/>
          <w:numId w:val="27"/>
        </w:numPr>
        <w:rPr>
          <w:rFonts w:ascii="Times New Roman" w:hAnsi="Times New Roman"/>
          <w:sz w:val="24"/>
          <w:szCs w:val="24"/>
        </w:rPr>
      </w:pPr>
      <w:r w:rsidRPr="00A92484">
        <w:t xml:space="preserve">Example: </w:t>
      </w:r>
      <w:r w:rsidR="00E93389">
        <w:t xml:space="preserve">Comment for Order.TotalCost property might read </w:t>
      </w:r>
      <w:r w:rsidRPr="00A92484">
        <w:t>"</w:t>
      </w:r>
      <w:r w:rsidR="00124DAC">
        <w:t xml:space="preserve">Gets or sets the </w:t>
      </w:r>
      <w:r w:rsidR="00E93389">
        <w:t>t</w:t>
      </w:r>
      <w:r w:rsidR="00124DAC">
        <w:t>otal</w:t>
      </w:r>
      <w:r w:rsidR="00E93389">
        <w:t xml:space="preserve"> c</w:t>
      </w:r>
      <w:r w:rsidR="00124DAC">
        <w:t xml:space="preserve">ost of an Order. </w:t>
      </w:r>
      <w:r w:rsidRPr="00A92484">
        <w:t xml:space="preserve">If </w:t>
      </w:r>
      <w:r w:rsidR="00853B26">
        <w:t xml:space="preserve">the </w:t>
      </w:r>
      <w:r w:rsidR="00073CF8">
        <w:t>Total</w:t>
      </w:r>
      <w:r w:rsidR="00853B26">
        <w:t xml:space="preserve">Cost </w:t>
      </w:r>
      <w:r w:rsidRPr="00A92484">
        <w:t xml:space="preserve">property is set when the cost </w:t>
      </w:r>
      <w:r w:rsidR="003A2DF8">
        <w:t>should be c</w:t>
      </w:r>
      <w:r w:rsidRPr="00A92484">
        <w:t xml:space="preserve">alculated, an </w:t>
      </w:r>
      <w:r w:rsidRPr="00CC0A7E">
        <w:rPr>
          <w:rStyle w:val="CodeChar0"/>
        </w:rPr>
        <w:t>InvalidOperationException</w:t>
      </w:r>
      <w:r w:rsidRPr="00A92484">
        <w:t xml:space="preserve"> is thrown."</w:t>
      </w:r>
      <w:r w:rsidRPr="00A92484">
        <w:rPr>
          <w:rFonts w:ascii="Times New Roman" w:hAnsi="Times New Roman"/>
          <w:sz w:val="24"/>
          <w:szCs w:val="24"/>
        </w:rPr>
        <w:t xml:space="preserve"> </w:t>
      </w:r>
    </w:p>
    <w:p w:rsidR="001C28B9" w:rsidRDefault="000C6AFC" w:rsidP="008D0AF2">
      <w:pPr>
        <w:pStyle w:val="Body-noindent"/>
        <w:numPr>
          <w:ilvl w:val="0"/>
          <w:numId w:val="27"/>
        </w:numPr>
      </w:pPr>
      <w:r>
        <w:t>Use</w:t>
      </w:r>
      <w:r w:rsidR="001C28B9">
        <w:t xml:space="preserve"> the following exceptions if appropriate:</w:t>
      </w:r>
    </w:p>
    <w:p w:rsidR="001C28B9" w:rsidRPr="00950294" w:rsidRDefault="001C28B9" w:rsidP="00D760EF">
      <w:pPr>
        <w:numPr>
          <w:ilvl w:val="0"/>
          <w:numId w:val="11"/>
        </w:numPr>
        <w:rPr>
          <w:rFonts w:ascii="Times New Roman" w:hAnsi="Times New Roman"/>
          <w:sz w:val="24"/>
          <w:szCs w:val="24"/>
        </w:rPr>
      </w:pPr>
      <w:r w:rsidRPr="009167A6">
        <w:rPr>
          <w:rStyle w:val="CodeChar0"/>
        </w:rPr>
        <w:t>ArgumentException</w:t>
      </w:r>
      <w:r>
        <w:rPr>
          <w:rFonts w:cs="Arial"/>
        </w:rPr>
        <w:t xml:space="preserve"> (and </w:t>
      </w:r>
      <w:r w:rsidRPr="009167A6">
        <w:rPr>
          <w:rStyle w:val="CodeChar0"/>
        </w:rPr>
        <w:t>ArgumentNull</w:t>
      </w:r>
      <w:r>
        <w:rPr>
          <w:rFonts w:cs="Arial"/>
        </w:rPr>
        <w:t xml:space="preserve">, </w:t>
      </w:r>
      <w:r w:rsidRPr="009167A6">
        <w:rPr>
          <w:rStyle w:val="CodeChar0"/>
        </w:rPr>
        <w:t>ArgumentOutOfRange</w:t>
      </w:r>
      <w:r>
        <w:rPr>
          <w:rFonts w:cs="Arial"/>
        </w:rPr>
        <w:t xml:space="preserve">, </w:t>
      </w:r>
      <w:r w:rsidRPr="009167A6">
        <w:rPr>
          <w:rStyle w:val="CodeChar0"/>
        </w:rPr>
        <w:t>IndexOutOfRange</w:t>
      </w:r>
      <w:r>
        <w:rPr>
          <w:rFonts w:cs="Arial"/>
        </w:rPr>
        <w:t>)</w:t>
      </w:r>
      <w:r>
        <w:rPr>
          <w:rFonts w:ascii="Times New Roman" w:hAnsi="Times New Roman"/>
          <w:sz w:val="24"/>
          <w:szCs w:val="24"/>
        </w:rPr>
        <w:t xml:space="preserve">: </w:t>
      </w:r>
      <w:r w:rsidR="000C68CC">
        <w:rPr>
          <w:rFonts w:cs="Arial"/>
        </w:rPr>
        <w:t>Used when checking for valid input parameters to method.</w:t>
      </w:r>
    </w:p>
    <w:p w:rsidR="00950294" w:rsidRPr="001C28B9" w:rsidRDefault="00950294" w:rsidP="00950294">
      <w:pPr>
        <w:spacing w:before="100" w:beforeAutospacing="1" w:after="100" w:afterAutospacing="1"/>
        <w:ind w:left="360"/>
        <w:rPr>
          <w:rFonts w:ascii="Times New Roman" w:hAnsi="Times New Roman"/>
          <w:sz w:val="24"/>
          <w:szCs w:val="24"/>
        </w:rPr>
      </w:pPr>
    </w:p>
    <w:p w:rsidR="001C28B9" w:rsidRPr="001C28B9" w:rsidRDefault="001C28B9" w:rsidP="001C28B9">
      <w:pPr>
        <w:numPr>
          <w:ilvl w:val="0"/>
          <w:numId w:val="11"/>
        </w:numPr>
        <w:spacing w:before="100" w:beforeAutospacing="1" w:after="100" w:afterAutospacing="1"/>
        <w:rPr>
          <w:rFonts w:ascii="Times New Roman" w:hAnsi="Times New Roman"/>
          <w:sz w:val="24"/>
          <w:szCs w:val="24"/>
        </w:rPr>
      </w:pPr>
      <w:r w:rsidRPr="009167A6">
        <w:rPr>
          <w:rStyle w:val="CodeChar0"/>
        </w:rPr>
        <w:t>InvalidOperationException</w:t>
      </w:r>
      <w:r>
        <w:rPr>
          <w:rFonts w:ascii="Times New Roman" w:hAnsi="Times New Roman"/>
          <w:sz w:val="24"/>
          <w:szCs w:val="24"/>
        </w:rPr>
        <w:t xml:space="preserve">: </w:t>
      </w:r>
      <w:r w:rsidRPr="001C28B9">
        <w:rPr>
          <w:rFonts w:cs="Arial"/>
        </w:rPr>
        <w:t>Used when a method call is invalid for the current state of an object.</w:t>
      </w:r>
      <w:r w:rsidRPr="001C28B9">
        <w:rPr>
          <w:rFonts w:ascii="Times New Roman" w:hAnsi="Times New Roman"/>
          <w:sz w:val="24"/>
          <w:szCs w:val="24"/>
        </w:rPr>
        <w:t xml:space="preserve"> </w:t>
      </w:r>
    </w:p>
    <w:p w:rsidR="001C28B9" w:rsidRPr="001C28B9" w:rsidRDefault="001C28B9" w:rsidP="00D760EF">
      <w:pPr>
        <w:ind w:left="1080"/>
        <w:rPr>
          <w:rFonts w:ascii="Times New Roman" w:hAnsi="Times New Roman"/>
          <w:sz w:val="24"/>
          <w:szCs w:val="24"/>
        </w:rPr>
      </w:pPr>
      <w:r w:rsidRPr="001C28B9">
        <w:rPr>
          <w:rFonts w:cs="Arial"/>
        </w:rPr>
        <w:t xml:space="preserve">Example: TotalCost cannot be set if the cost </w:t>
      </w:r>
      <w:r w:rsidR="00091087">
        <w:rPr>
          <w:rFonts w:cs="Arial"/>
        </w:rPr>
        <w:t>should be c</w:t>
      </w:r>
      <w:r w:rsidRPr="001C28B9">
        <w:rPr>
          <w:rFonts w:cs="Arial"/>
        </w:rPr>
        <w:t xml:space="preserve">alculated. If </w:t>
      </w:r>
      <w:r w:rsidR="00CF53AC">
        <w:rPr>
          <w:rFonts w:cs="Arial"/>
        </w:rPr>
        <w:t xml:space="preserve">the property is </w:t>
      </w:r>
      <w:r w:rsidRPr="001C28B9">
        <w:rPr>
          <w:rFonts w:cs="Arial"/>
        </w:rPr>
        <w:t>set</w:t>
      </w:r>
      <w:r w:rsidR="00091087">
        <w:rPr>
          <w:rFonts w:cs="Arial"/>
        </w:rPr>
        <w:t xml:space="preserve"> and it fails this rule</w:t>
      </w:r>
      <w:r w:rsidRPr="001C28B9">
        <w:rPr>
          <w:rFonts w:cs="Arial"/>
        </w:rPr>
        <w:t xml:space="preserve">, an </w:t>
      </w:r>
      <w:r w:rsidRPr="009167A6">
        <w:rPr>
          <w:rStyle w:val="CodeChar0"/>
        </w:rPr>
        <w:t>InvalidOperationException</w:t>
      </w:r>
      <w:r w:rsidRPr="001C28B9">
        <w:rPr>
          <w:rFonts w:cs="Arial"/>
        </w:rPr>
        <w:t xml:space="preserve"> is thrown.</w:t>
      </w:r>
      <w:r w:rsidRPr="001C28B9">
        <w:rPr>
          <w:rFonts w:ascii="Times New Roman" w:hAnsi="Times New Roman"/>
          <w:sz w:val="24"/>
          <w:szCs w:val="24"/>
        </w:rPr>
        <w:t xml:space="preserve"> </w:t>
      </w:r>
    </w:p>
    <w:p w:rsidR="001C28B9" w:rsidRPr="001C28B9" w:rsidRDefault="001C28B9" w:rsidP="001C28B9">
      <w:pPr>
        <w:numPr>
          <w:ilvl w:val="0"/>
          <w:numId w:val="11"/>
        </w:numPr>
        <w:spacing w:before="100" w:beforeAutospacing="1" w:after="100" w:afterAutospacing="1"/>
        <w:rPr>
          <w:rFonts w:ascii="Times New Roman" w:hAnsi="Times New Roman"/>
          <w:sz w:val="24"/>
          <w:szCs w:val="24"/>
        </w:rPr>
      </w:pPr>
      <w:r w:rsidRPr="007D42AA">
        <w:rPr>
          <w:rStyle w:val="CodeChar0"/>
        </w:rPr>
        <w:lastRenderedPageBreak/>
        <w:t>NotSupportedException</w:t>
      </w:r>
      <w:r>
        <w:rPr>
          <w:rFonts w:ascii="Times New Roman" w:hAnsi="Times New Roman"/>
          <w:sz w:val="24"/>
          <w:szCs w:val="24"/>
        </w:rPr>
        <w:t xml:space="preserve">: </w:t>
      </w:r>
      <w:r w:rsidRPr="001C28B9">
        <w:rPr>
          <w:rFonts w:cs="Arial"/>
        </w:rPr>
        <w:t>Used when a method call is invalid for the class.</w:t>
      </w:r>
      <w:r w:rsidRPr="001C28B9">
        <w:rPr>
          <w:rFonts w:ascii="Times New Roman" w:hAnsi="Times New Roman"/>
          <w:sz w:val="24"/>
          <w:szCs w:val="24"/>
        </w:rPr>
        <w:t xml:space="preserve"> </w:t>
      </w:r>
    </w:p>
    <w:p w:rsidR="001C28B9" w:rsidRPr="001C28B9" w:rsidRDefault="001C28B9" w:rsidP="00D760EF">
      <w:pPr>
        <w:ind w:left="1080"/>
        <w:rPr>
          <w:rFonts w:ascii="Times New Roman" w:hAnsi="Times New Roman"/>
          <w:sz w:val="24"/>
          <w:szCs w:val="24"/>
        </w:rPr>
      </w:pPr>
      <w:r w:rsidRPr="001C28B9">
        <w:rPr>
          <w:rFonts w:cs="Arial"/>
        </w:rPr>
        <w:t xml:space="preserve">Example: Quantity, a </w:t>
      </w:r>
      <w:r w:rsidR="004F0487">
        <w:rPr>
          <w:rFonts w:cs="Arial"/>
        </w:rPr>
        <w:t xml:space="preserve">virtual </w:t>
      </w:r>
      <w:r w:rsidRPr="001C28B9">
        <w:rPr>
          <w:rFonts w:cs="Arial"/>
        </w:rPr>
        <w:t xml:space="preserve">read/write property, is overridden by a derived class. In the derived class, the property is read-only. If the property is set, a </w:t>
      </w:r>
      <w:r w:rsidRPr="007D42AA">
        <w:rPr>
          <w:rStyle w:val="CodeChar0"/>
        </w:rPr>
        <w:t>NotSupportedException</w:t>
      </w:r>
      <w:r w:rsidRPr="001C28B9">
        <w:rPr>
          <w:rFonts w:cs="Arial"/>
        </w:rPr>
        <w:t xml:space="preserve"> is thrown.</w:t>
      </w:r>
      <w:r w:rsidRPr="001C28B9">
        <w:rPr>
          <w:rFonts w:ascii="Times New Roman" w:hAnsi="Times New Roman"/>
          <w:sz w:val="24"/>
          <w:szCs w:val="24"/>
        </w:rPr>
        <w:t xml:space="preserve"> </w:t>
      </w:r>
    </w:p>
    <w:p w:rsidR="001C28B9" w:rsidRPr="001C28B9" w:rsidRDefault="001C28B9" w:rsidP="001C28B9">
      <w:pPr>
        <w:numPr>
          <w:ilvl w:val="0"/>
          <w:numId w:val="11"/>
        </w:numPr>
        <w:spacing w:before="100" w:beforeAutospacing="1" w:after="100" w:afterAutospacing="1"/>
        <w:rPr>
          <w:rFonts w:ascii="Times New Roman" w:hAnsi="Times New Roman"/>
          <w:sz w:val="24"/>
          <w:szCs w:val="24"/>
        </w:rPr>
      </w:pPr>
      <w:r w:rsidRPr="007D42AA">
        <w:rPr>
          <w:rStyle w:val="CodeChar0"/>
        </w:rPr>
        <w:t>NotImplementedException</w:t>
      </w:r>
      <w:r>
        <w:rPr>
          <w:rFonts w:ascii="Times New Roman" w:hAnsi="Times New Roman"/>
          <w:sz w:val="24"/>
          <w:szCs w:val="24"/>
        </w:rPr>
        <w:t xml:space="preserve">: </w:t>
      </w:r>
      <w:r w:rsidRPr="001C28B9">
        <w:rPr>
          <w:rFonts w:cs="Arial"/>
        </w:rPr>
        <w:t>Used when a method is not implemented for the current class.</w:t>
      </w:r>
      <w:r w:rsidRPr="001C28B9">
        <w:rPr>
          <w:rFonts w:ascii="Times New Roman" w:hAnsi="Times New Roman"/>
          <w:sz w:val="24"/>
          <w:szCs w:val="24"/>
        </w:rPr>
        <w:t xml:space="preserve"> </w:t>
      </w:r>
    </w:p>
    <w:p w:rsidR="00A92484" w:rsidRPr="00A92484" w:rsidRDefault="007D42AA" w:rsidP="00D760EF">
      <w:pPr>
        <w:ind w:left="1080"/>
        <w:rPr>
          <w:rFonts w:ascii="Times New Roman" w:hAnsi="Times New Roman"/>
          <w:sz w:val="24"/>
          <w:szCs w:val="24"/>
        </w:rPr>
      </w:pPr>
      <w:r>
        <w:t xml:space="preserve">Example: A interface method is stubbed in and not yet implemented. This method should </w:t>
      </w:r>
      <w:r w:rsidR="001C28B9" w:rsidRPr="001C28B9">
        <w:t xml:space="preserve">throw a </w:t>
      </w:r>
      <w:r w:rsidR="001C28B9" w:rsidRPr="007D42AA">
        <w:rPr>
          <w:rStyle w:val="CodeChar0"/>
        </w:rPr>
        <w:t>NotImplementedException</w:t>
      </w:r>
      <w:r w:rsidR="001C28B9" w:rsidRPr="001C28B9">
        <w:t>.</w:t>
      </w:r>
    </w:p>
    <w:p w:rsidR="001A3B66" w:rsidRDefault="008D7790" w:rsidP="00DF6E5D">
      <w:pPr>
        <w:pStyle w:val="Body-noindent"/>
        <w:numPr>
          <w:ilvl w:val="0"/>
          <w:numId w:val="28"/>
        </w:numPr>
      </w:pPr>
      <w:r>
        <w:t>Derive</w:t>
      </w:r>
      <w:r w:rsidR="00DF6E5D" w:rsidRPr="00A92484">
        <w:t xml:space="preserve"> your own exception class</w:t>
      </w:r>
      <w:r>
        <w:t>es</w:t>
      </w:r>
      <w:r w:rsidR="00DF6E5D" w:rsidRPr="00A92484">
        <w:t xml:space="preserve"> for a programmatic scenario</w:t>
      </w:r>
      <w:r>
        <w:t>s</w:t>
      </w:r>
      <w:r w:rsidR="00DF6E5D" w:rsidRPr="00A92484">
        <w:t>.</w:t>
      </w:r>
      <w:r w:rsidR="00A45104">
        <w:t xml:space="preserve"> All new derived exceptions should be based upon the core </w:t>
      </w:r>
      <w:r w:rsidR="00A45104" w:rsidRPr="00183288">
        <w:rPr>
          <w:rStyle w:val="CodeChar0"/>
        </w:rPr>
        <w:t>Exception</w:t>
      </w:r>
      <w:r w:rsidR="003C7777">
        <w:t xml:space="preserve"> class</w:t>
      </w:r>
      <w:r w:rsidR="00A45104">
        <w:t>.</w:t>
      </w:r>
    </w:p>
    <w:p w:rsidR="00DF6E5D" w:rsidRDefault="00DF6E5D" w:rsidP="00D760EF">
      <w:pPr>
        <w:pStyle w:val="Body-noindent"/>
        <w:ind w:left="720"/>
      </w:pPr>
      <w:r w:rsidRPr="00A92484">
        <w:t xml:space="preserve">Example: </w:t>
      </w:r>
      <w:r w:rsidR="001A3B66" w:rsidRPr="001A3B66">
        <w:rPr>
          <w:rStyle w:val="CodeChar0"/>
        </w:rPr>
        <w:t>DeletedByAnotherUserException : Exception</w:t>
      </w:r>
      <w:r w:rsidR="001A3B66">
        <w:t>. Thrown to indicate a r</w:t>
      </w:r>
      <w:r w:rsidRPr="00A92484">
        <w:t xml:space="preserve">ecord </w:t>
      </w:r>
      <w:r w:rsidR="001A3B66">
        <w:t xml:space="preserve">being modified </w:t>
      </w:r>
      <w:r w:rsidRPr="00A92484">
        <w:t>has been deleted by another user.</w:t>
      </w:r>
    </w:p>
    <w:p w:rsidR="00A11694" w:rsidRDefault="005B715B" w:rsidP="00CE176B">
      <w:pPr>
        <w:pStyle w:val="Body-noindent"/>
        <w:numPr>
          <w:ilvl w:val="0"/>
          <w:numId w:val="28"/>
        </w:numPr>
      </w:pPr>
      <w:r>
        <w:t xml:space="preserve">Rethrow caught exceptions correctly.  </w:t>
      </w:r>
    </w:p>
    <w:p w:rsidR="005B715B" w:rsidRDefault="00C91856" w:rsidP="00A11694">
      <w:pPr>
        <w:pStyle w:val="Body-noindent"/>
        <w:ind w:left="720"/>
      </w:pPr>
      <w:r>
        <w:t xml:space="preserve">The following example throws </w:t>
      </w:r>
      <w:r w:rsidR="00740EE8">
        <w:t>an</w:t>
      </w:r>
      <w:r>
        <w:t xml:space="preserve"> exception </w:t>
      </w:r>
      <w:r w:rsidR="006417F1">
        <w:t xml:space="preserve">caught </w:t>
      </w:r>
      <w:r w:rsidR="00740EE8">
        <w:t xml:space="preserve">and rethrown </w:t>
      </w:r>
      <w:r w:rsidR="00A2035D">
        <w:t>incorrectly</w:t>
      </w:r>
      <w:r>
        <w:t>:</w:t>
      </w:r>
    </w:p>
    <w:p w:rsidR="005B715B" w:rsidRPr="00183288" w:rsidRDefault="005B715B" w:rsidP="0028084B">
      <w:pPr>
        <w:pStyle w:val="NormalWeb2"/>
        <w:spacing w:before="0" w:after="0" w:afterAutospacing="0" w:line="240" w:lineRule="auto"/>
        <w:ind w:left="1080"/>
        <w:rPr>
          <w:rFonts w:ascii="Lucida Console" w:hAnsi="Lucida Console" w:cs="Courier New"/>
          <w:sz w:val="18"/>
          <w:szCs w:val="18"/>
        </w:rPr>
      </w:pPr>
      <w:r w:rsidRPr="00183288">
        <w:rPr>
          <w:rFonts w:ascii="Lucida Console" w:hAnsi="Lucida Console" w:cs="Courier New"/>
          <w:color w:val="0000FF"/>
          <w:sz w:val="18"/>
          <w:szCs w:val="18"/>
        </w:rPr>
        <w:t>catch</w:t>
      </w:r>
      <w:r w:rsidRPr="00183288">
        <w:rPr>
          <w:rFonts w:ascii="Lucida Console" w:hAnsi="Lucida Console" w:cs="Courier New"/>
          <w:sz w:val="18"/>
          <w:szCs w:val="18"/>
        </w:rPr>
        <w:t>( Exception e</w:t>
      </w:r>
      <w:r w:rsidR="00C91856" w:rsidRPr="00183288">
        <w:rPr>
          <w:rFonts w:ascii="Lucida Console" w:hAnsi="Lucida Console" w:cs="Courier New"/>
          <w:sz w:val="18"/>
          <w:szCs w:val="18"/>
        </w:rPr>
        <w:t>x</w:t>
      </w:r>
      <w:r w:rsidRPr="00183288">
        <w:rPr>
          <w:rFonts w:ascii="Lucida Console" w:hAnsi="Lucida Console" w:cs="Courier New"/>
          <w:sz w:val="18"/>
          <w:szCs w:val="18"/>
        </w:rPr>
        <w:t xml:space="preserve"> )</w:t>
      </w:r>
      <w:r w:rsidRPr="00183288">
        <w:rPr>
          <w:rFonts w:ascii="Lucida Console" w:hAnsi="Lucida Console" w:cs="Courier New"/>
          <w:sz w:val="18"/>
          <w:szCs w:val="18"/>
        </w:rPr>
        <w:br/>
        <w:t>{</w:t>
      </w:r>
      <w:r w:rsidRPr="00183288">
        <w:rPr>
          <w:rFonts w:ascii="Lucida Console" w:hAnsi="Lucida Console" w:cs="Courier New"/>
          <w:sz w:val="18"/>
          <w:szCs w:val="18"/>
        </w:rPr>
        <w:br/>
        <w:t>    Log</w:t>
      </w:r>
      <w:r w:rsidR="003C7777">
        <w:rPr>
          <w:rFonts w:ascii="Lucida Console" w:hAnsi="Lucida Console" w:cs="Courier New"/>
          <w:sz w:val="18"/>
          <w:szCs w:val="18"/>
        </w:rPr>
        <w:t>Manager</w:t>
      </w:r>
      <w:r w:rsidRPr="00183288">
        <w:rPr>
          <w:rFonts w:ascii="Lucida Console" w:hAnsi="Lucida Console" w:cs="Courier New"/>
          <w:sz w:val="18"/>
          <w:szCs w:val="18"/>
        </w:rPr>
        <w:t>.</w:t>
      </w:r>
      <w:r w:rsidR="003C7777">
        <w:rPr>
          <w:rFonts w:ascii="Lucida Console" w:hAnsi="Lucida Console" w:cs="Courier New"/>
          <w:sz w:val="18"/>
          <w:szCs w:val="18"/>
        </w:rPr>
        <w:t>Publish</w:t>
      </w:r>
      <w:r w:rsidRPr="00183288">
        <w:rPr>
          <w:rFonts w:ascii="Lucida Console" w:hAnsi="Lucida Console" w:cs="Courier New"/>
          <w:sz w:val="18"/>
          <w:szCs w:val="18"/>
        </w:rPr>
        <w:t>( ex );</w:t>
      </w:r>
      <w:r w:rsidRPr="00183288">
        <w:rPr>
          <w:rFonts w:ascii="Lucida Console" w:hAnsi="Lucida Console" w:cs="Courier New"/>
          <w:sz w:val="18"/>
          <w:szCs w:val="18"/>
        </w:rPr>
        <w:br/>
        <w:t xml:space="preserve">    </w:t>
      </w:r>
      <w:r w:rsidRPr="00183288">
        <w:rPr>
          <w:rFonts w:ascii="Lucida Console" w:hAnsi="Lucida Console" w:cs="Courier New"/>
          <w:b/>
          <w:color w:val="0000FF"/>
          <w:sz w:val="18"/>
          <w:szCs w:val="18"/>
        </w:rPr>
        <w:t>throw</w:t>
      </w:r>
      <w:r w:rsidRPr="00183288">
        <w:rPr>
          <w:rFonts w:ascii="Lucida Console" w:hAnsi="Lucida Console" w:cs="Courier New"/>
          <w:b/>
          <w:sz w:val="18"/>
          <w:szCs w:val="18"/>
        </w:rPr>
        <w:t xml:space="preserve"> e</w:t>
      </w:r>
      <w:r w:rsidR="00AF77C2" w:rsidRPr="00183288">
        <w:rPr>
          <w:rFonts w:ascii="Lucida Console" w:hAnsi="Lucida Console" w:cs="Courier New"/>
          <w:b/>
          <w:sz w:val="18"/>
          <w:szCs w:val="18"/>
        </w:rPr>
        <w:t>x</w:t>
      </w:r>
      <w:r w:rsidRPr="00183288">
        <w:rPr>
          <w:rFonts w:ascii="Lucida Console" w:hAnsi="Lucida Console" w:cs="Courier New"/>
          <w:b/>
          <w:sz w:val="18"/>
          <w:szCs w:val="18"/>
        </w:rPr>
        <w:t>;</w:t>
      </w:r>
      <w:r w:rsidR="00AF77C2" w:rsidRPr="00183288">
        <w:rPr>
          <w:rFonts w:ascii="Lucida Console" w:hAnsi="Lucida Console" w:cs="Courier New"/>
          <w:b/>
          <w:sz w:val="18"/>
          <w:szCs w:val="18"/>
        </w:rPr>
        <w:t xml:space="preserve">   </w:t>
      </w:r>
      <w:r w:rsidR="00A2035D">
        <w:rPr>
          <w:rFonts w:ascii="Lucida Console" w:hAnsi="Lucida Console" w:cs="Courier New"/>
          <w:b/>
          <w:color w:val="006600"/>
          <w:sz w:val="18"/>
          <w:szCs w:val="18"/>
        </w:rPr>
        <w:t>// INCORRECT</w:t>
      </w:r>
      <w:r w:rsidR="00AF77C2" w:rsidRPr="00183288">
        <w:rPr>
          <w:rFonts w:ascii="Lucida Console" w:hAnsi="Lucida Console" w:cs="Courier New"/>
          <w:b/>
          <w:color w:val="006600"/>
          <w:sz w:val="18"/>
          <w:szCs w:val="18"/>
        </w:rPr>
        <w:t xml:space="preserve"> – we lose the call stack of the exception</w:t>
      </w:r>
      <w:r w:rsidRPr="00183288">
        <w:rPr>
          <w:rFonts w:ascii="Lucida Console" w:hAnsi="Lucida Console" w:cs="Courier New"/>
          <w:b/>
          <w:sz w:val="18"/>
          <w:szCs w:val="18"/>
        </w:rPr>
        <w:br/>
      </w:r>
      <w:r w:rsidR="00183288">
        <w:rPr>
          <w:rFonts w:ascii="Lucida Console" w:hAnsi="Lucida Console" w:cs="Courier New"/>
          <w:sz w:val="18"/>
          <w:szCs w:val="18"/>
        </w:rPr>
        <w:t>}</w:t>
      </w:r>
    </w:p>
    <w:p w:rsidR="005B715B" w:rsidRPr="00CE176B" w:rsidRDefault="00E30BCC" w:rsidP="00CE176B">
      <w:pPr>
        <w:pStyle w:val="Body-noindent"/>
        <w:ind w:left="720"/>
        <w:rPr>
          <w:rFonts w:cs="Arial"/>
          <w:szCs w:val="19"/>
        </w:rPr>
      </w:pPr>
      <w:r w:rsidRPr="00CE176B">
        <w:rPr>
          <w:rFonts w:cs="Arial"/>
          <w:szCs w:val="19"/>
        </w:rPr>
        <w:t xml:space="preserve">We </w:t>
      </w:r>
      <w:r w:rsidR="005B715B" w:rsidRPr="00CE176B">
        <w:rPr>
          <w:rFonts w:cs="Arial"/>
          <w:szCs w:val="19"/>
        </w:rPr>
        <w:t xml:space="preserve">log all </w:t>
      </w:r>
      <w:r w:rsidR="003C7777">
        <w:rPr>
          <w:rFonts w:cs="Arial"/>
          <w:szCs w:val="19"/>
        </w:rPr>
        <w:t xml:space="preserve">unhandled </w:t>
      </w:r>
      <w:r w:rsidRPr="00CE176B">
        <w:rPr>
          <w:rFonts w:cs="Arial"/>
          <w:szCs w:val="19"/>
        </w:rPr>
        <w:t xml:space="preserve">exceptions </w:t>
      </w:r>
      <w:r w:rsidR="005B715B" w:rsidRPr="00CE176B">
        <w:rPr>
          <w:rFonts w:cs="Arial"/>
          <w:szCs w:val="19"/>
        </w:rPr>
        <w:t xml:space="preserve">in our </w:t>
      </w:r>
      <w:r w:rsidR="003C7777">
        <w:rPr>
          <w:rFonts w:cs="Arial"/>
          <w:szCs w:val="19"/>
        </w:rPr>
        <w:t>applications</w:t>
      </w:r>
      <w:r w:rsidR="005B715B" w:rsidRPr="00CE176B">
        <w:rPr>
          <w:rFonts w:cs="Arial"/>
          <w:szCs w:val="19"/>
        </w:rPr>
        <w:t xml:space="preserve">, but </w:t>
      </w:r>
      <w:r w:rsidR="009B30CD" w:rsidRPr="00CE176B">
        <w:rPr>
          <w:rFonts w:cs="Arial"/>
          <w:szCs w:val="19"/>
        </w:rPr>
        <w:t xml:space="preserve">may sometimes </w:t>
      </w:r>
      <w:r w:rsidR="005B715B" w:rsidRPr="00CE176B">
        <w:rPr>
          <w:rFonts w:cs="Arial"/>
          <w:szCs w:val="19"/>
        </w:rPr>
        <w:t xml:space="preserve">throw them again to let the higher level systems </w:t>
      </w:r>
      <w:r w:rsidR="0095215C">
        <w:rPr>
          <w:rFonts w:cs="Arial"/>
          <w:szCs w:val="19"/>
        </w:rPr>
        <w:t>determine how to proceed</w:t>
      </w:r>
      <w:r w:rsidR="005B715B" w:rsidRPr="00CE176B">
        <w:rPr>
          <w:rFonts w:cs="Arial"/>
          <w:szCs w:val="19"/>
        </w:rPr>
        <w:t xml:space="preserve">. The problem comes in with the throw – it works much better to do this: </w:t>
      </w:r>
    </w:p>
    <w:p w:rsidR="005B715B" w:rsidRPr="00131200" w:rsidRDefault="005B715B" w:rsidP="0028084B">
      <w:pPr>
        <w:pStyle w:val="NormalWeb2"/>
        <w:spacing w:before="0" w:after="0" w:afterAutospacing="0" w:line="240" w:lineRule="auto"/>
        <w:ind w:left="1080"/>
        <w:rPr>
          <w:rFonts w:ascii="Lucida Console" w:hAnsi="Lucida Console" w:cs="Courier New"/>
          <w:sz w:val="18"/>
          <w:szCs w:val="18"/>
        </w:rPr>
      </w:pPr>
      <w:r w:rsidRPr="00131200">
        <w:rPr>
          <w:rFonts w:ascii="Lucida Console" w:hAnsi="Lucida Console" w:cs="Courier New"/>
          <w:color w:val="0000FF"/>
          <w:sz w:val="18"/>
          <w:szCs w:val="18"/>
        </w:rPr>
        <w:t>catch</w:t>
      </w:r>
      <w:r w:rsidRPr="00131200">
        <w:rPr>
          <w:rFonts w:ascii="Lucida Console" w:hAnsi="Lucida Console" w:cs="Courier New"/>
          <w:sz w:val="18"/>
          <w:szCs w:val="18"/>
        </w:rPr>
        <w:t>( Exception ex )</w:t>
      </w:r>
      <w:r w:rsidRPr="00131200">
        <w:rPr>
          <w:rFonts w:ascii="Lucida Console" w:hAnsi="Lucida Console" w:cs="Courier New"/>
          <w:sz w:val="18"/>
          <w:szCs w:val="18"/>
        </w:rPr>
        <w:br/>
        <w:t>{</w:t>
      </w:r>
      <w:r w:rsidRPr="00131200">
        <w:rPr>
          <w:rFonts w:ascii="Lucida Console" w:hAnsi="Lucida Console" w:cs="Courier New"/>
          <w:sz w:val="18"/>
          <w:szCs w:val="18"/>
        </w:rPr>
        <w:br/>
        <w:t>    Log</w:t>
      </w:r>
      <w:r w:rsidR="003C7777">
        <w:rPr>
          <w:rFonts w:ascii="Lucida Console" w:hAnsi="Lucida Console" w:cs="Courier New"/>
          <w:sz w:val="18"/>
          <w:szCs w:val="18"/>
        </w:rPr>
        <w:t>Manager.Publish</w:t>
      </w:r>
      <w:r w:rsidRPr="00131200">
        <w:rPr>
          <w:rFonts w:ascii="Lucida Console" w:hAnsi="Lucida Console" w:cs="Courier New"/>
          <w:sz w:val="18"/>
          <w:szCs w:val="18"/>
        </w:rPr>
        <w:t>( ex );</w:t>
      </w:r>
      <w:r w:rsidRPr="00131200">
        <w:rPr>
          <w:rFonts w:ascii="Lucida Console" w:hAnsi="Lucida Console" w:cs="Courier New"/>
          <w:sz w:val="18"/>
          <w:szCs w:val="18"/>
        </w:rPr>
        <w:br/>
      </w:r>
      <w:r w:rsidRPr="00131200">
        <w:rPr>
          <w:rFonts w:ascii="Lucida Console" w:hAnsi="Lucida Console" w:cs="Courier New"/>
          <w:b/>
          <w:bCs/>
          <w:sz w:val="18"/>
          <w:szCs w:val="18"/>
        </w:rPr>
        <w:t xml:space="preserve">    </w:t>
      </w:r>
      <w:r w:rsidRPr="00131200">
        <w:rPr>
          <w:rFonts w:ascii="Lucida Console" w:hAnsi="Lucida Console" w:cs="Courier New"/>
          <w:b/>
          <w:bCs/>
          <w:color w:val="0000FF"/>
          <w:sz w:val="18"/>
          <w:szCs w:val="18"/>
        </w:rPr>
        <w:t>throw</w:t>
      </w:r>
      <w:r w:rsidRPr="00131200">
        <w:rPr>
          <w:rFonts w:ascii="Lucida Console" w:hAnsi="Lucida Console" w:cs="Courier New"/>
          <w:b/>
          <w:bCs/>
          <w:sz w:val="18"/>
          <w:szCs w:val="18"/>
        </w:rPr>
        <w:t>;   </w:t>
      </w:r>
      <w:r w:rsidRPr="00131200">
        <w:rPr>
          <w:rFonts w:ascii="Lucida Console" w:hAnsi="Lucida Console" w:cs="Courier New"/>
          <w:b/>
          <w:color w:val="006600"/>
          <w:sz w:val="18"/>
          <w:szCs w:val="18"/>
        </w:rPr>
        <w:t xml:space="preserve">// </w:t>
      </w:r>
      <w:r w:rsidR="00F6435C">
        <w:rPr>
          <w:rFonts w:ascii="Lucida Console" w:hAnsi="Lucida Console" w:cs="Courier New"/>
          <w:b/>
          <w:color w:val="006600"/>
          <w:sz w:val="18"/>
          <w:szCs w:val="18"/>
        </w:rPr>
        <w:t>CORRECT - r</w:t>
      </w:r>
      <w:r w:rsidRPr="00131200">
        <w:rPr>
          <w:rFonts w:ascii="Lucida Console" w:hAnsi="Lucida Console" w:cs="Courier New"/>
          <w:b/>
          <w:color w:val="006600"/>
          <w:sz w:val="18"/>
          <w:szCs w:val="18"/>
        </w:rPr>
        <w:t>ethrow</w:t>
      </w:r>
      <w:r w:rsidR="00F6435C">
        <w:rPr>
          <w:rFonts w:ascii="Lucida Console" w:hAnsi="Lucida Console" w:cs="Courier New"/>
          <w:b/>
          <w:color w:val="006600"/>
          <w:sz w:val="18"/>
          <w:szCs w:val="18"/>
        </w:rPr>
        <w:t>s</w:t>
      </w:r>
      <w:r w:rsidRPr="00131200">
        <w:rPr>
          <w:rFonts w:ascii="Lucida Console" w:hAnsi="Lucida Console" w:cs="Courier New"/>
          <w:b/>
          <w:color w:val="006600"/>
          <w:sz w:val="18"/>
          <w:szCs w:val="18"/>
        </w:rPr>
        <w:t xml:space="preserve"> the exception we just caught</w:t>
      </w:r>
      <w:r w:rsidRPr="00131200">
        <w:rPr>
          <w:rFonts w:ascii="Lucida Console" w:hAnsi="Lucida Console" w:cs="Courier New"/>
          <w:b/>
          <w:bCs/>
          <w:sz w:val="18"/>
          <w:szCs w:val="18"/>
        </w:rPr>
        <w:t xml:space="preserve"> </w:t>
      </w:r>
      <w:r w:rsidRPr="00131200">
        <w:rPr>
          <w:rFonts w:ascii="Lucida Console" w:hAnsi="Lucida Console" w:cs="Courier New"/>
          <w:b/>
          <w:bCs/>
          <w:sz w:val="18"/>
          <w:szCs w:val="18"/>
        </w:rPr>
        <w:br/>
      </w:r>
      <w:r w:rsidRPr="00131200">
        <w:rPr>
          <w:rFonts w:ascii="Lucida Console" w:hAnsi="Lucida Console" w:cs="Courier New"/>
          <w:sz w:val="18"/>
          <w:szCs w:val="18"/>
        </w:rPr>
        <w:t xml:space="preserve">} </w:t>
      </w:r>
    </w:p>
    <w:p w:rsidR="005B715B" w:rsidRPr="00CE176B" w:rsidRDefault="005B715B" w:rsidP="00CE176B">
      <w:pPr>
        <w:pStyle w:val="Body-noindent"/>
        <w:ind w:left="720"/>
        <w:rPr>
          <w:rFonts w:cs="Arial"/>
          <w:szCs w:val="19"/>
        </w:rPr>
      </w:pPr>
      <w:r w:rsidRPr="00CE176B">
        <w:rPr>
          <w:rFonts w:cs="Arial"/>
          <w:szCs w:val="19"/>
        </w:rPr>
        <w:t xml:space="preserve">Notice the absence of an argument to the throw statement in the second variation. </w:t>
      </w:r>
    </w:p>
    <w:p w:rsidR="005B715B" w:rsidRPr="00CE176B" w:rsidRDefault="005B715B" w:rsidP="00CE176B">
      <w:pPr>
        <w:pStyle w:val="Body-noindent"/>
        <w:ind w:left="720"/>
        <w:rPr>
          <w:rFonts w:cs="Arial"/>
          <w:szCs w:val="19"/>
        </w:rPr>
      </w:pPr>
      <w:r w:rsidRPr="00CE176B">
        <w:rPr>
          <w:rFonts w:cs="Arial"/>
          <w:szCs w:val="19"/>
        </w:rPr>
        <w:t xml:space="preserve">The difference between these two variations is subtle but important. </w:t>
      </w:r>
      <w:r w:rsidR="009F5E71" w:rsidRPr="00CE176B">
        <w:rPr>
          <w:rFonts w:cs="Arial"/>
          <w:szCs w:val="19"/>
        </w:rPr>
        <w:t xml:space="preserve">With the first </w:t>
      </w:r>
      <w:r w:rsidR="009F5E71">
        <w:rPr>
          <w:rFonts w:cs="Arial"/>
          <w:szCs w:val="19"/>
        </w:rPr>
        <w:t>example</w:t>
      </w:r>
      <w:r w:rsidR="009F5E71" w:rsidRPr="00CE176B">
        <w:rPr>
          <w:rFonts w:cs="Arial"/>
          <w:szCs w:val="19"/>
        </w:rPr>
        <w:t xml:space="preserve">, the higher level caller isn’t going to get all the information about the original error. </w:t>
      </w:r>
      <w:r w:rsidR="009F5E71">
        <w:rPr>
          <w:rFonts w:cs="Arial"/>
          <w:szCs w:val="19"/>
        </w:rPr>
        <w:t>T</w:t>
      </w:r>
      <w:r w:rsidR="009F5E71" w:rsidRPr="00CE176B">
        <w:rPr>
          <w:rFonts w:cs="Arial"/>
          <w:szCs w:val="19"/>
        </w:rPr>
        <w:t>he call stack in the exception is replaced with a new call stack that originates at the “</w:t>
      </w:r>
      <w:r w:rsidR="009F5E71" w:rsidRPr="00183288">
        <w:rPr>
          <w:rFonts w:ascii="Lucida Console" w:hAnsi="Lucida Console" w:cs="Courier New"/>
          <w:b/>
          <w:color w:val="0000FF"/>
          <w:sz w:val="18"/>
          <w:szCs w:val="18"/>
        </w:rPr>
        <w:t>throw</w:t>
      </w:r>
      <w:r w:rsidR="009F5E71" w:rsidRPr="00183288">
        <w:rPr>
          <w:rFonts w:ascii="Lucida Console" w:hAnsi="Lucida Console" w:cs="Courier New"/>
          <w:b/>
          <w:sz w:val="18"/>
          <w:szCs w:val="18"/>
        </w:rPr>
        <w:t xml:space="preserve"> ex</w:t>
      </w:r>
      <w:r w:rsidR="009F5E71" w:rsidRPr="00CE176B">
        <w:rPr>
          <w:rFonts w:cs="Arial"/>
          <w:szCs w:val="19"/>
        </w:rPr>
        <w:t>” statement – which is not what we want to record.</w:t>
      </w:r>
      <w:r w:rsidR="009F5E71">
        <w:rPr>
          <w:rFonts w:cs="Arial"/>
          <w:szCs w:val="19"/>
        </w:rPr>
        <w:t xml:space="preserve"> </w:t>
      </w:r>
      <w:r w:rsidRPr="00CE176B">
        <w:rPr>
          <w:rFonts w:cs="Arial"/>
          <w:szCs w:val="19"/>
        </w:rPr>
        <w:t xml:space="preserve">The second </w:t>
      </w:r>
      <w:r w:rsidR="009F5E71">
        <w:rPr>
          <w:rFonts w:cs="Arial"/>
          <w:szCs w:val="19"/>
        </w:rPr>
        <w:t>example</w:t>
      </w:r>
      <w:r w:rsidRPr="00CE176B">
        <w:rPr>
          <w:rFonts w:cs="Arial"/>
          <w:szCs w:val="19"/>
        </w:rPr>
        <w:t xml:space="preserve"> is the only one that actually </w:t>
      </w:r>
      <w:r w:rsidRPr="00F108F7">
        <w:rPr>
          <w:rFonts w:cs="Arial"/>
          <w:iCs/>
          <w:szCs w:val="19"/>
        </w:rPr>
        <w:t>re-throws</w:t>
      </w:r>
      <w:r w:rsidRPr="00CE176B">
        <w:rPr>
          <w:rFonts w:cs="Arial"/>
          <w:szCs w:val="19"/>
        </w:rPr>
        <w:t xml:space="preserve"> the original exception</w:t>
      </w:r>
      <w:r w:rsidR="009F5E71">
        <w:rPr>
          <w:rFonts w:cs="Arial"/>
          <w:szCs w:val="19"/>
        </w:rPr>
        <w:t>, preserving the stack trace where the original error occurred</w:t>
      </w:r>
      <w:r w:rsidRPr="00CE176B">
        <w:rPr>
          <w:rFonts w:cs="Arial"/>
          <w:szCs w:val="19"/>
        </w:rPr>
        <w:t xml:space="preserve">. </w:t>
      </w:r>
    </w:p>
    <w:p w:rsidR="001A6732" w:rsidRDefault="001A6732" w:rsidP="000E4C47">
      <w:pPr>
        <w:pStyle w:val="Heading2"/>
      </w:pPr>
      <w:r>
        <w:br w:type="page"/>
      </w:r>
    </w:p>
    <w:p w:rsidR="001A6732" w:rsidRDefault="001A6732" w:rsidP="001A6732">
      <w:pPr>
        <w:pStyle w:val="Heading1"/>
        <w:rPr>
          <w:lang w:val="ru-RU"/>
        </w:rPr>
      </w:pPr>
      <w:r>
        <w:rPr>
          <w:lang w:val="ru-RU"/>
        </w:rPr>
        <w:lastRenderedPageBreak/>
        <w:t>7. Полезные программы</w:t>
      </w:r>
    </w:p>
    <w:p w:rsidR="001A6732" w:rsidRDefault="001A6732" w:rsidP="001A6732">
      <w:pPr>
        <w:pStyle w:val="Heading2"/>
      </w:pPr>
      <w:r>
        <w:rPr>
          <w:lang w:val="ru-RU"/>
        </w:rPr>
        <w:t xml:space="preserve">7.1 </w:t>
      </w:r>
      <w:r w:rsidR="00A11841">
        <w:t xml:space="preserve">JetBrains </w:t>
      </w:r>
      <w:r>
        <w:t>ReSharper</w:t>
      </w:r>
    </w:p>
    <w:p w:rsidR="001A6732" w:rsidRDefault="001A6732" w:rsidP="001A6732">
      <w:r>
        <w:t>TODO</w:t>
      </w:r>
    </w:p>
    <w:p w:rsidR="001A6732" w:rsidRDefault="001A6732" w:rsidP="001A6732">
      <w:pPr>
        <w:pStyle w:val="Heading2"/>
      </w:pPr>
      <w:r>
        <w:t>7.2 CodeStyle</w:t>
      </w:r>
    </w:p>
    <w:p w:rsidR="001A6732" w:rsidRPr="001A6732" w:rsidRDefault="001A6732" w:rsidP="001A6732">
      <w:r>
        <w:t>TODO</w:t>
      </w:r>
    </w:p>
    <w:p w:rsidR="00D21E8E" w:rsidRPr="00DB51BD" w:rsidRDefault="00DB51BD" w:rsidP="00C253F4">
      <w:pPr>
        <w:pStyle w:val="Heading1"/>
        <w:rPr>
          <w:lang w:val="ru-RU"/>
        </w:rPr>
      </w:pPr>
      <w:bookmarkStart w:id="35" w:name="_Ref106000786"/>
      <w:bookmarkStart w:id="36" w:name="_Ref106001169"/>
      <w:bookmarkStart w:id="37" w:name="_Toc217699243"/>
      <w:r>
        <w:rPr>
          <w:lang w:val="ru-RU"/>
        </w:rPr>
        <w:lastRenderedPageBreak/>
        <w:t>Приложение</w:t>
      </w:r>
      <w:r w:rsidR="00D21E8E" w:rsidRPr="00DB51BD">
        <w:rPr>
          <w:lang w:val="ru-RU"/>
        </w:rPr>
        <w:t xml:space="preserve"> </w:t>
      </w:r>
      <w:r>
        <w:t>A</w:t>
      </w:r>
      <w:r w:rsidR="006F66C1" w:rsidRPr="00DB51BD">
        <w:rPr>
          <w:lang w:val="ru-RU"/>
        </w:rPr>
        <w:t>.</w:t>
      </w:r>
      <w:r w:rsidR="00D21E8E" w:rsidRPr="00DB51BD">
        <w:rPr>
          <w:lang w:val="ru-RU"/>
        </w:rPr>
        <w:t xml:space="preserve"> </w:t>
      </w:r>
      <w:bookmarkEnd w:id="35"/>
      <w:bookmarkEnd w:id="36"/>
      <w:bookmarkEnd w:id="37"/>
      <w:r>
        <w:rPr>
          <w:lang w:val="ru-RU"/>
        </w:rPr>
        <w:t>Части имен и пары</w:t>
      </w:r>
    </w:p>
    <w:p w:rsidR="00506413" w:rsidRPr="003B62C6" w:rsidRDefault="000932F7" w:rsidP="00C73164">
      <w:pPr>
        <w:pStyle w:val="Heading2"/>
        <w:rPr>
          <w:lang w:val="ru-RU"/>
        </w:rPr>
      </w:pPr>
      <w:bookmarkStart w:id="38" w:name="_Toc217699244"/>
      <w:r>
        <w:t>A</w:t>
      </w:r>
      <w:r w:rsidRPr="003B62C6">
        <w:rPr>
          <w:lang w:val="ru-RU"/>
        </w:rPr>
        <w:t xml:space="preserve">.1 </w:t>
      </w:r>
      <w:r w:rsidR="003B62C6">
        <w:rPr>
          <w:lang w:val="ru-RU"/>
        </w:rPr>
        <w:t>Общепринятые пары</w:t>
      </w:r>
      <w:r w:rsidR="003B62C6" w:rsidRPr="003B62C6">
        <w:rPr>
          <w:lang w:val="ru-RU"/>
        </w:rPr>
        <w:t xml:space="preserve"> </w:t>
      </w:r>
      <w:r w:rsidR="003B62C6">
        <w:rPr>
          <w:lang w:val="ru-RU"/>
        </w:rPr>
        <w:t>прилагательных</w:t>
      </w:r>
      <w:r w:rsidR="004C489F" w:rsidRPr="003B62C6">
        <w:rPr>
          <w:lang w:val="ru-RU"/>
        </w:rPr>
        <w:tab/>
      </w:r>
      <w:r w:rsidR="00FF45B7">
        <w:t>A</w:t>
      </w:r>
      <w:r w:rsidR="00FF45B7" w:rsidRPr="003B62C6">
        <w:rPr>
          <w:lang w:val="ru-RU"/>
        </w:rPr>
        <w:t xml:space="preserve">.2 </w:t>
      </w:r>
      <w:bookmarkEnd w:id="38"/>
      <w:r w:rsidR="003B62C6">
        <w:rPr>
          <w:lang w:val="ru-RU"/>
        </w:rPr>
        <w:t>Общепринятые префиксы для свойств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6"/>
        <w:gridCol w:w="1184"/>
        <w:gridCol w:w="4500"/>
      </w:tblGrid>
      <w:tr w:rsidR="00FF45B7" w:rsidRPr="00F36AAF" w:rsidTr="00F36AAF">
        <w:tc>
          <w:tcPr>
            <w:tcW w:w="3856" w:type="dxa"/>
            <w:tcBorders>
              <w:left w:val="single" w:sz="4" w:space="0" w:color="auto"/>
              <w:right w:val="single" w:sz="4" w:space="0" w:color="auto"/>
            </w:tcBorders>
          </w:tcPr>
          <w:p w:rsidR="00FF45B7" w:rsidRDefault="00FF45B7" w:rsidP="00506413">
            <w:pPr>
              <w:pStyle w:val="Body-noindent"/>
            </w:pPr>
            <w:r>
              <w:t>Old</w:t>
            </w:r>
            <w:r w:rsidR="00C3167B">
              <w:t>…</w:t>
            </w:r>
            <w:r>
              <w:t>/New</w:t>
            </w:r>
            <w:r w:rsidR="00C3167B">
              <w:t>…</w:t>
            </w:r>
          </w:p>
        </w:tc>
        <w:tc>
          <w:tcPr>
            <w:tcW w:w="1184" w:type="dxa"/>
            <w:tcBorders>
              <w:top w:val="nil"/>
              <w:left w:val="single" w:sz="4" w:space="0" w:color="auto"/>
              <w:bottom w:val="nil"/>
              <w:right w:val="single" w:sz="4" w:space="0" w:color="auto"/>
            </w:tcBorders>
          </w:tcPr>
          <w:p w:rsidR="00FF45B7" w:rsidRDefault="00FF45B7" w:rsidP="00506413">
            <w:pPr>
              <w:pStyle w:val="Body-noindent"/>
            </w:pPr>
          </w:p>
        </w:tc>
        <w:tc>
          <w:tcPr>
            <w:tcW w:w="4500" w:type="dxa"/>
            <w:tcBorders>
              <w:left w:val="single" w:sz="4" w:space="0" w:color="auto"/>
              <w:right w:val="single" w:sz="4" w:space="0" w:color="auto"/>
            </w:tcBorders>
          </w:tcPr>
          <w:p w:rsidR="00FF45B7" w:rsidRDefault="00FF45B7" w:rsidP="00506413">
            <w:pPr>
              <w:pStyle w:val="Body-noindent"/>
            </w:pPr>
            <w:r>
              <w:t>Allow… (Allows…)</w:t>
            </w:r>
          </w:p>
        </w:tc>
      </w:tr>
      <w:tr w:rsidR="00FF45B7" w:rsidRPr="00F36AAF" w:rsidTr="00F36AAF">
        <w:tc>
          <w:tcPr>
            <w:tcW w:w="3856" w:type="dxa"/>
            <w:tcBorders>
              <w:left w:val="single" w:sz="4" w:space="0" w:color="auto"/>
              <w:right w:val="single" w:sz="4" w:space="0" w:color="auto"/>
            </w:tcBorders>
          </w:tcPr>
          <w:p w:rsidR="00FF45B7" w:rsidRDefault="00FF45B7" w:rsidP="00506413">
            <w:pPr>
              <w:pStyle w:val="Body-noindent"/>
            </w:pPr>
            <w:r>
              <w:t>Source</w:t>
            </w:r>
            <w:r w:rsidR="00C3167B">
              <w:t>…</w:t>
            </w:r>
            <w:r>
              <w:t>/Destination</w:t>
            </w:r>
            <w:r w:rsidR="00C3167B">
              <w:t>…</w:t>
            </w:r>
          </w:p>
        </w:tc>
        <w:tc>
          <w:tcPr>
            <w:tcW w:w="1184" w:type="dxa"/>
            <w:tcBorders>
              <w:top w:val="nil"/>
              <w:left w:val="single" w:sz="4" w:space="0" w:color="auto"/>
              <w:bottom w:val="nil"/>
              <w:right w:val="single" w:sz="4" w:space="0" w:color="auto"/>
            </w:tcBorders>
          </w:tcPr>
          <w:p w:rsidR="00FF45B7" w:rsidRDefault="00FF45B7" w:rsidP="00506413">
            <w:pPr>
              <w:pStyle w:val="Body-noindent"/>
            </w:pPr>
          </w:p>
        </w:tc>
        <w:tc>
          <w:tcPr>
            <w:tcW w:w="4500" w:type="dxa"/>
            <w:tcBorders>
              <w:left w:val="single" w:sz="4" w:space="0" w:color="auto"/>
              <w:right w:val="single" w:sz="4" w:space="0" w:color="auto"/>
            </w:tcBorders>
          </w:tcPr>
          <w:p w:rsidR="00FF45B7" w:rsidRDefault="00FF45B7" w:rsidP="00011156">
            <w:pPr>
              <w:pStyle w:val="Body-noindent"/>
            </w:pPr>
            <w:r>
              <w:t>Can…</w:t>
            </w:r>
          </w:p>
        </w:tc>
      </w:tr>
      <w:tr w:rsidR="00FF45B7" w:rsidTr="00F36AAF">
        <w:tc>
          <w:tcPr>
            <w:tcW w:w="3856" w:type="dxa"/>
            <w:tcBorders>
              <w:left w:val="single" w:sz="4" w:space="0" w:color="auto"/>
              <w:right w:val="single" w:sz="4" w:space="0" w:color="auto"/>
            </w:tcBorders>
          </w:tcPr>
          <w:p w:rsidR="00FF45B7" w:rsidRDefault="00FF45B7" w:rsidP="00011156">
            <w:pPr>
              <w:pStyle w:val="Body-noindent"/>
            </w:pPr>
            <w:r>
              <w:t>Source</w:t>
            </w:r>
            <w:r w:rsidR="00C3167B">
              <w:t>…</w:t>
            </w:r>
            <w:r>
              <w:t>/Target</w:t>
            </w:r>
            <w:r w:rsidR="00C3167B">
              <w:t>…</w:t>
            </w:r>
          </w:p>
        </w:tc>
        <w:tc>
          <w:tcPr>
            <w:tcW w:w="1184" w:type="dxa"/>
            <w:tcBorders>
              <w:top w:val="nil"/>
              <w:left w:val="single" w:sz="4" w:space="0" w:color="auto"/>
              <w:bottom w:val="nil"/>
              <w:right w:val="single" w:sz="4" w:space="0" w:color="auto"/>
            </w:tcBorders>
          </w:tcPr>
          <w:p w:rsidR="00FF45B7" w:rsidRDefault="00FF45B7" w:rsidP="00506413">
            <w:pPr>
              <w:pStyle w:val="Body-noindent"/>
            </w:pPr>
          </w:p>
        </w:tc>
        <w:tc>
          <w:tcPr>
            <w:tcW w:w="4500" w:type="dxa"/>
            <w:tcBorders>
              <w:left w:val="single" w:sz="4" w:space="0" w:color="auto"/>
              <w:right w:val="single" w:sz="4" w:space="0" w:color="auto"/>
            </w:tcBorders>
          </w:tcPr>
          <w:p w:rsidR="00FF45B7" w:rsidRDefault="00FF45B7" w:rsidP="00011156">
            <w:pPr>
              <w:pStyle w:val="Body-noindent"/>
            </w:pPr>
            <w:r>
              <w:t>Contains…</w:t>
            </w:r>
          </w:p>
        </w:tc>
      </w:tr>
      <w:tr w:rsidR="00FF45B7" w:rsidTr="00F36AAF">
        <w:tc>
          <w:tcPr>
            <w:tcW w:w="3856" w:type="dxa"/>
            <w:tcBorders>
              <w:left w:val="single" w:sz="4" w:space="0" w:color="auto"/>
              <w:right w:val="single" w:sz="4" w:space="0" w:color="auto"/>
            </w:tcBorders>
          </w:tcPr>
          <w:p w:rsidR="00FF45B7" w:rsidRDefault="00FF45B7" w:rsidP="00011156">
            <w:pPr>
              <w:pStyle w:val="Body-noindent"/>
            </w:pPr>
            <w:r>
              <w:t>First</w:t>
            </w:r>
            <w:r w:rsidR="00C3167B">
              <w:t>…</w:t>
            </w:r>
            <w:r>
              <w:t>/Next</w:t>
            </w:r>
            <w:r w:rsidR="00C3167B">
              <w:t>…</w:t>
            </w:r>
            <w:r>
              <w:t>/Current</w:t>
            </w:r>
            <w:r w:rsidR="00C3167B">
              <w:t>…</w:t>
            </w:r>
            <w:r>
              <w:t>/Previous</w:t>
            </w:r>
            <w:r w:rsidR="00C3167B">
              <w:t>…</w:t>
            </w:r>
            <w:r>
              <w:t>/Last</w:t>
            </w:r>
            <w:r w:rsidR="00C3167B">
              <w:t>…</w:t>
            </w:r>
          </w:p>
        </w:tc>
        <w:tc>
          <w:tcPr>
            <w:tcW w:w="1184" w:type="dxa"/>
            <w:tcBorders>
              <w:top w:val="nil"/>
              <w:left w:val="single" w:sz="4" w:space="0" w:color="auto"/>
              <w:bottom w:val="nil"/>
              <w:right w:val="single" w:sz="4" w:space="0" w:color="auto"/>
            </w:tcBorders>
          </w:tcPr>
          <w:p w:rsidR="00FF45B7" w:rsidRDefault="00FF45B7" w:rsidP="00506413">
            <w:pPr>
              <w:pStyle w:val="Body-noindent"/>
            </w:pPr>
          </w:p>
        </w:tc>
        <w:tc>
          <w:tcPr>
            <w:tcW w:w="4500" w:type="dxa"/>
            <w:tcBorders>
              <w:left w:val="single" w:sz="4" w:space="0" w:color="auto"/>
              <w:right w:val="single" w:sz="4" w:space="0" w:color="auto"/>
            </w:tcBorders>
          </w:tcPr>
          <w:p w:rsidR="00FF45B7" w:rsidRDefault="00FF45B7" w:rsidP="00011156">
            <w:pPr>
              <w:pStyle w:val="Body-noindent"/>
            </w:pPr>
            <w:r>
              <w:t>Has…</w:t>
            </w:r>
          </w:p>
        </w:tc>
      </w:tr>
      <w:tr w:rsidR="00FF45B7" w:rsidRPr="00F36AAF" w:rsidTr="00F36AAF">
        <w:tc>
          <w:tcPr>
            <w:tcW w:w="3856" w:type="dxa"/>
            <w:tcBorders>
              <w:left w:val="single" w:sz="4" w:space="0" w:color="auto"/>
              <w:right w:val="single" w:sz="4" w:space="0" w:color="auto"/>
            </w:tcBorders>
          </w:tcPr>
          <w:p w:rsidR="00FF45B7" w:rsidRDefault="00FF45B7" w:rsidP="00011156">
            <w:pPr>
              <w:pStyle w:val="Body-noindent"/>
            </w:pPr>
            <w:r>
              <w:t>Min</w:t>
            </w:r>
            <w:r w:rsidR="00C3167B">
              <w:t>…</w:t>
            </w:r>
            <w:r>
              <w:t>/Max</w:t>
            </w:r>
            <w:r w:rsidR="00C3167B">
              <w:t>…</w:t>
            </w:r>
          </w:p>
        </w:tc>
        <w:tc>
          <w:tcPr>
            <w:tcW w:w="1184" w:type="dxa"/>
            <w:tcBorders>
              <w:top w:val="nil"/>
              <w:left w:val="single" w:sz="4" w:space="0" w:color="auto"/>
              <w:bottom w:val="nil"/>
              <w:right w:val="single" w:sz="4" w:space="0" w:color="auto"/>
            </w:tcBorders>
          </w:tcPr>
          <w:p w:rsidR="00FF45B7" w:rsidRDefault="00FF45B7" w:rsidP="00506413">
            <w:pPr>
              <w:pStyle w:val="Body-noindent"/>
            </w:pPr>
          </w:p>
        </w:tc>
        <w:tc>
          <w:tcPr>
            <w:tcW w:w="4500" w:type="dxa"/>
            <w:tcBorders>
              <w:left w:val="single" w:sz="4" w:space="0" w:color="auto"/>
              <w:right w:val="single" w:sz="4" w:space="0" w:color="auto"/>
            </w:tcBorders>
          </w:tcPr>
          <w:p w:rsidR="00FF45B7" w:rsidRDefault="00FF45B7" w:rsidP="00011156">
            <w:pPr>
              <w:pStyle w:val="Body-noindent"/>
            </w:pPr>
            <w:r>
              <w:t>Is…</w:t>
            </w:r>
          </w:p>
        </w:tc>
      </w:tr>
      <w:tr w:rsidR="00FF45B7" w:rsidRPr="00F36AAF" w:rsidTr="00F36AAF">
        <w:tc>
          <w:tcPr>
            <w:tcW w:w="3856" w:type="dxa"/>
            <w:tcBorders>
              <w:left w:val="nil"/>
              <w:bottom w:val="nil"/>
              <w:right w:val="nil"/>
            </w:tcBorders>
          </w:tcPr>
          <w:p w:rsidR="00FF45B7" w:rsidRDefault="00FF45B7" w:rsidP="00506413">
            <w:pPr>
              <w:pStyle w:val="Body-noindent"/>
            </w:pPr>
          </w:p>
        </w:tc>
        <w:tc>
          <w:tcPr>
            <w:tcW w:w="1184" w:type="dxa"/>
            <w:tcBorders>
              <w:top w:val="nil"/>
              <w:left w:val="nil"/>
              <w:bottom w:val="nil"/>
              <w:right w:val="single" w:sz="4" w:space="0" w:color="auto"/>
            </w:tcBorders>
          </w:tcPr>
          <w:p w:rsidR="00FF45B7" w:rsidRDefault="00FF45B7" w:rsidP="00506413">
            <w:pPr>
              <w:pStyle w:val="Body-noindent"/>
            </w:pPr>
          </w:p>
        </w:tc>
        <w:tc>
          <w:tcPr>
            <w:tcW w:w="4500" w:type="dxa"/>
            <w:tcBorders>
              <w:left w:val="single" w:sz="4" w:space="0" w:color="auto"/>
              <w:bottom w:val="single" w:sz="4" w:space="0" w:color="auto"/>
              <w:right w:val="single" w:sz="4" w:space="0" w:color="auto"/>
            </w:tcBorders>
          </w:tcPr>
          <w:p w:rsidR="00FF45B7" w:rsidRDefault="00FF45B7" w:rsidP="00011156">
            <w:pPr>
              <w:pStyle w:val="Body-noindent"/>
            </w:pPr>
            <w:r>
              <w:t>Use… (Uses…)</w:t>
            </w:r>
          </w:p>
        </w:tc>
      </w:tr>
    </w:tbl>
    <w:p w:rsidR="00B82054" w:rsidRPr="00DB5D11" w:rsidRDefault="000932F7" w:rsidP="00C73164">
      <w:pPr>
        <w:pStyle w:val="Heading2"/>
        <w:rPr>
          <w:lang w:val="ru-RU"/>
        </w:rPr>
      </w:pPr>
      <w:bookmarkStart w:id="39" w:name="_Toc217699245"/>
      <w:r>
        <w:t>A.</w:t>
      </w:r>
      <w:r w:rsidR="00FF45B7">
        <w:t>3</w:t>
      </w:r>
      <w:r>
        <w:t xml:space="preserve"> </w:t>
      </w:r>
      <w:bookmarkEnd w:id="39"/>
      <w:r w:rsidR="00DB5D11">
        <w:rPr>
          <w:lang w:val="ru-RU"/>
        </w:rPr>
        <w:t>Общепринятые пары глаголов</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4770"/>
      </w:tblGrid>
      <w:tr w:rsidR="00B82054" w:rsidTr="00F36AAF">
        <w:tc>
          <w:tcPr>
            <w:tcW w:w="5040" w:type="dxa"/>
          </w:tcPr>
          <w:p w:rsidR="00B82054" w:rsidRDefault="00B82054" w:rsidP="00B82054">
            <w:pPr>
              <w:pStyle w:val="Body-noindent"/>
            </w:pPr>
            <w:r>
              <w:t>Add</w:t>
            </w:r>
            <w:r w:rsidR="00C3167B">
              <w:t>…</w:t>
            </w:r>
            <w:r>
              <w:t>/Remove</w:t>
            </w:r>
            <w:r w:rsidR="00C3167B">
              <w:t>…</w:t>
            </w:r>
          </w:p>
        </w:tc>
        <w:tc>
          <w:tcPr>
            <w:tcW w:w="4770" w:type="dxa"/>
          </w:tcPr>
          <w:p w:rsidR="00B82054" w:rsidRDefault="00B82054" w:rsidP="00B82054">
            <w:pPr>
              <w:pStyle w:val="Body-noindent"/>
            </w:pPr>
            <w:r>
              <w:t>Open</w:t>
            </w:r>
            <w:r w:rsidR="00C3167B">
              <w:t>…</w:t>
            </w:r>
            <w:r>
              <w:t>/Close</w:t>
            </w:r>
            <w:r w:rsidR="00C3167B">
              <w:t>…</w:t>
            </w:r>
          </w:p>
        </w:tc>
      </w:tr>
      <w:tr w:rsidR="00B82054" w:rsidTr="00F36AAF">
        <w:tc>
          <w:tcPr>
            <w:tcW w:w="5040" w:type="dxa"/>
          </w:tcPr>
          <w:p w:rsidR="00B82054" w:rsidRDefault="00B82054" w:rsidP="00B82054">
            <w:pPr>
              <w:pStyle w:val="Body-noindent"/>
            </w:pPr>
            <w:r>
              <w:t>Insert</w:t>
            </w:r>
            <w:r w:rsidR="00C3167B">
              <w:t>…</w:t>
            </w:r>
            <w:r>
              <w:t>/Delete</w:t>
            </w:r>
            <w:r w:rsidR="00C3167B">
              <w:t>…</w:t>
            </w:r>
          </w:p>
        </w:tc>
        <w:tc>
          <w:tcPr>
            <w:tcW w:w="4770" w:type="dxa"/>
          </w:tcPr>
          <w:p w:rsidR="00B82054" w:rsidRDefault="00B82054" w:rsidP="00B82054">
            <w:pPr>
              <w:pStyle w:val="Body-noindent"/>
            </w:pPr>
            <w:r>
              <w:t>Create</w:t>
            </w:r>
            <w:r w:rsidR="00C3167B">
              <w:t>…</w:t>
            </w:r>
            <w:r>
              <w:t>/Destroy</w:t>
            </w:r>
            <w:r w:rsidR="00C3167B">
              <w:t>…</w:t>
            </w:r>
          </w:p>
        </w:tc>
      </w:tr>
      <w:tr w:rsidR="00B82054" w:rsidTr="00F36AAF">
        <w:tc>
          <w:tcPr>
            <w:tcW w:w="5040" w:type="dxa"/>
          </w:tcPr>
          <w:p w:rsidR="00B82054" w:rsidRDefault="00B82054" w:rsidP="00B82054">
            <w:pPr>
              <w:pStyle w:val="Body-noindent"/>
            </w:pPr>
            <w:r>
              <w:t>Increment/</w:t>
            </w:r>
            <w:r w:rsidR="00C3167B">
              <w:t>…</w:t>
            </w:r>
            <w:r>
              <w:t>Decrement</w:t>
            </w:r>
            <w:r w:rsidR="00C3167B">
              <w:t>…</w:t>
            </w:r>
          </w:p>
        </w:tc>
        <w:tc>
          <w:tcPr>
            <w:tcW w:w="4770" w:type="dxa"/>
          </w:tcPr>
          <w:p w:rsidR="00B82054" w:rsidRDefault="002B51D4" w:rsidP="00B82054">
            <w:pPr>
              <w:pStyle w:val="Body-noindent"/>
            </w:pPr>
            <w:r>
              <w:t>Acquire</w:t>
            </w:r>
            <w:r w:rsidR="00C3167B">
              <w:t>…</w:t>
            </w:r>
            <w:r w:rsidR="00B82054">
              <w:t>/Release</w:t>
            </w:r>
            <w:r w:rsidR="00C3167B">
              <w:t>…</w:t>
            </w:r>
          </w:p>
        </w:tc>
      </w:tr>
      <w:tr w:rsidR="00B82054" w:rsidTr="00F36AAF">
        <w:tc>
          <w:tcPr>
            <w:tcW w:w="5040" w:type="dxa"/>
          </w:tcPr>
          <w:p w:rsidR="00B82054" w:rsidRDefault="00B82054" w:rsidP="00B82054">
            <w:pPr>
              <w:pStyle w:val="Body-noindent"/>
            </w:pPr>
            <w:r>
              <w:t>Lock</w:t>
            </w:r>
            <w:r w:rsidR="00C3167B">
              <w:t>…</w:t>
            </w:r>
            <w:r>
              <w:t>/Unlock</w:t>
            </w:r>
            <w:r w:rsidR="00C3167B">
              <w:t>…</w:t>
            </w:r>
          </w:p>
        </w:tc>
        <w:tc>
          <w:tcPr>
            <w:tcW w:w="4770" w:type="dxa"/>
          </w:tcPr>
          <w:p w:rsidR="00B82054" w:rsidRDefault="00B82054" w:rsidP="00B82054">
            <w:pPr>
              <w:pStyle w:val="Body-noindent"/>
            </w:pPr>
            <w:r>
              <w:t>Up</w:t>
            </w:r>
            <w:r w:rsidR="00C3167B">
              <w:t>…</w:t>
            </w:r>
            <w:r>
              <w:t>/Down</w:t>
            </w:r>
            <w:r w:rsidR="00C3167B">
              <w:t>…</w:t>
            </w:r>
          </w:p>
        </w:tc>
      </w:tr>
      <w:tr w:rsidR="00B82054" w:rsidTr="00F36AAF">
        <w:tc>
          <w:tcPr>
            <w:tcW w:w="5040" w:type="dxa"/>
          </w:tcPr>
          <w:p w:rsidR="00B82054" w:rsidRDefault="00B82054" w:rsidP="00B82054">
            <w:pPr>
              <w:pStyle w:val="Body-noindent"/>
            </w:pPr>
            <w:r>
              <w:t>Begin</w:t>
            </w:r>
            <w:r w:rsidR="00C3167B">
              <w:t>…</w:t>
            </w:r>
            <w:r>
              <w:t>/End</w:t>
            </w:r>
            <w:r w:rsidR="00C3167B">
              <w:t>…</w:t>
            </w:r>
          </w:p>
        </w:tc>
        <w:tc>
          <w:tcPr>
            <w:tcW w:w="4770" w:type="dxa"/>
          </w:tcPr>
          <w:p w:rsidR="00B82054" w:rsidRDefault="00B82054" w:rsidP="00B82054">
            <w:pPr>
              <w:pStyle w:val="Body-noindent"/>
            </w:pPr>
            <w:r>
              <w:t>Show</w:t>
            </w:r>
            <w:r w:rsidR="00C3167B">
              <w:t>…</w:t>
            </w:r>
            <w:r>
              <w:t>/Hide</w:t>
            </w:r>
            <w:r w:rsidR="00C3167B">
              <w:t>…</w:t>
            </w:r>
          </w:p>
        </w:tc>
      </w:tr>
      <w:tr w:rsidR="00B82054" w:rsidTr="00F36AAF">
        <w:tc>
          <w:tcPr>
            <w:tcW w:w="5040" w:type="dxa"/>
          </w:tcPr>
          <w:p w:rsidR="00B82054" w:rsidRDefault="00CE7FDE" w:rsidP="00B82054">
            <w:pPr>
              <w:pStyle w:val="Body-noindent"/>
            </w:pPr>
            <w:r>
              <w:t>Fetch</w:t>
            </w:r>
            <w:r w:rsidR="00C3167B">
              <w:t>…</w:t>
            </w:r>
            <w:r w:rsidR="00B82054">
              <w:t>/</w:t>
            </w:r>
            <w:r>
              <w:t>Store</w:t>
            </w:r>
            <w:r w:rsidR="00C3167B">
              <w:t>…</w:t>
            </w:r>
          </w:p>
        </w:tc>
        <w:tc>
          <w:tcPr>
            <w:tcW w:w="4770" w:type="dxa"/>
          </w:tcPr>
          <w:p w:rsidR="00B82054" w:rsidRDefault="00B82054" w:rsidP="00B82054">
            <w:pPr>
              <w:pStyle w:val="Body-noindent"/>
            </w:pPr>
            <w:r>
              <w:t>Start</w:t>
            </w:r>
            <w:r w:rsidR="00C3167B">
              <w:t>…</w:t>
            </w:r>
            <w:r>
              <w:t>/Stop</w:t>
            </w:r>
            <w:r w:rsidR="00C3167B">
              <w:t>…</w:t>
            </w:r>
          </w:p>
        </w:tc>
      </w:tr>
      <w:tr w:rsidR="00D079BC" w:rsidTr="00F36AAF">
        <w:tc>
          <w:tcPr>
            <w:tcW w:w="5040" w:type="dxa"/>
          </w:tcPr>
          <w:p w:rsidR="00D079BC" w:rsidRPr="00D079BC" w:rsidRDefault="00D079BC" w:rsidP="00B82054">
            <w:pPr>
              <w:pStyle w:val="Body-noindent"/>
            </w:pPr>
            <w:r>
              <w:t>To</w:t>
            </w:r>
            <w:r w:rsidR="00C3167B">
              <w:t>…</w:t>
            </w:r>
            <w:r>
              <w:t>/From</w:t>
            </w:r>
            <w:r w:rsidR="00C3167B">
              <w:t>…</w:t>
            </w:r>
            <w:r>
              <w:t xml:space="preserve"> (</w:t>
            </w:r>
            <w:r w:rsidRPr="00F36AAF">
              <w:rPr>
                <w:i/>
              </w:rPr>
              <w:t>Convert</w:t>
            </w:r>
            <w:r>
              <w:t xml:space="preserve"> implied)</w:t>
            </w:r>
          </w:p>
        </w:tc>
        <w:tc>
          <w:tcPr>
            <w:tcW w:w="4770" w:type="dxa"/>
          </w:tcPr>
          <w:p w:rsidR="00D079BC" w:rsidRDefault="00D079BC" w:rsidP="00B82054">
            <w:pPr>
              <w:pStyle w:val="Body-noindent"/>
            </w:pPr>
          </w:p>
        </w:tc>
      </w:tr>
    </w:tbl>
    <w:p w:rsidR="006267F2" w:rsidRDefault="000932F7" w:rsidP="006267F2">
      <w:pPr>
        <w:pStyle w:val="Heading2"/>
      </w:pPr>
      <w:bookmarkStart w:id="40" w:name="_Toc217699246"/>
      <w:r>
        <w:t>A.</w:t>
      </w:r>
      <w:r w:rsidR="00FF45B7">
        <w:t>4</w:t>
      </w:r>
      <w:r>
        <w:t xml:space="preserve"> </w:t>
      </w:r>
      <w:r w:rsidR="006267F2">
        <w:t xml:space="preserve">Common Qualifiers </w:t>
      </w:r>
      <w:r w:rsidR="00C3167B">
        <w:t>Suffixes</w:t>
      </w:r>
      <w:bookmarkEnd w:id="4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4770"/>
      </w:tblGrid>
      <w:tr w:rsidR="00B82054" w:rsidTr="00F36AAF">
        <w:tc>
          <w:tcPr>
            <w:tcW w:w="5040" w:type="dxa"/>
          </w:tcPr>
          <w:p w:rsidR="00B82054" w:rsidRDefault="00C3167B" w:rsidP="00FF6336">
            <w:pPr>
              <w:pStyle w:val="Body-noindent"/>
            </w:pPr>
            <w:r>
              <w:t>…</w:t>
            </w:r>
            <w:r w:rsidR="00B82054">
              <w:t>Avg</w:t>
            </w:r>
          </w:p>
        </w:tc>
        <w:tc>
          <w:tcPr>
            <w:tcW w:w="4770" w:type="dxa"/>
          </w:tcPr>
          <w:p w:rsidR="00B82054" w:rsidRDefault="00A648AA" w:rsidP="00FF6336">
            <w:pPr>
              <w:pStyle w:val="Body-noindent"/>
            </w:pPr>
            <w:r>
              <w:t>…Limit</w:t>
            </w:r>
          </w:p>
        </w:tc>
      </w:tr>
      <w:tr w:rsidR="00A648AA" w:rsidTr="00F36AAF">
        <w:tc>
          <w:tcPr>
            <w:tcW w:w="5040" w:type="dxa"/>
          </w:tcPr>
          <w:p w:rsidR="00A648AA" w:rsidRDefault="00A648AA" w:rsidP="00FF6336">
            <w:pPr>
              <w:pStyle w:val="Body-noindent"/>
            </w:pPr>
            <w:r>
              <w:t>…Count</w:t>
            </w:r>
          </w:p>
        </w:tc>
        <w:tc>
          <w:tcPr>
            <w:tcW w:w="4770" w:type="dxa"/>
          </w:tcPr>
          <w:p w:rsidR="00A648AA" w:rsidRDefault="00A648AA" w:rsidP="00CD1209">
            <w:pPr>
              <w:pStyle w:val="Body-noindent"/>
            </w:pPr>
            <w:r>
              <w:t>…Ref</w:t>
            </w:r>
          </w:p>
        </w:tc>
      </w:tr>
      <w:tr w:rsidR="00A648AA" w:rsidTr="00F36AAF">
        <w:tc>
          <w:tcPr>
            <w:tcW w:w="5040" w:type="dxa"/>
          </w:tcPr>
          <w:p w:rsidR="00A648AA" w:rsidRDefault="00A648AA" w:rsidP="00FF6336">
            <w:pPr>
              <w:pStyle w:val="Body-noindent"/>
            </w:pPr>
            <w:r>
              <w:t>…Entry</w:t>
            </w:r>
          </w:p>
        </w:tc>
        <w:tc>
          <w:tcPr>
            <w:tcW w:w="4770" w:type="dxa"/>
          </w:tcPr>
          <w:p w:rsidR="00A648AA" w:rsidRDefault="00A648AA" w:rsidP="00CD1209">
            <w:pPr>
              <w:pStyle w:val="Body-noindent"/>
            </w:pPr>
            <w:r>
              <w:t>…Sum</w:t>
            </w:r>
          </w:p>
        </w:tc>
      </w:tr>
      <w:tr w:rsidR="00A648AA" w:rsidTr="00F36AAF">
        <w:tc>
          <w:tcPr>
            <w:tcW w:w="5040" w:type="dxa"/>
          </w:tcPr>
          <w:p w:rsidR="00A648AA" w:rsidRDefault="00A648AA" w:rsidP="00FF6336">
            <w:pPr>
              <w:pStyle w:val="Body-noindent"/>
            </w:pPr>
            <w:r>
              <w:t>…Index</w:t>
            </w:r>
          </w:p>
        </w:tc>
        <w:tc>
          <w:tcPr>
            <w:tcW w:w="4770" w:type="dxa"/>
          </w:tcPr>
          <w:p w:rsidR="00A648AA" w:rsidRDefault="00A648AA" w:rsidP="00CD1209">
            <w:pPr>
              <w:pStyle w:val="Body-noindent"/>
            </w:pPr>
            <w:r>
              <w:t>…Total</w:t>
            </w:r>
          </w:p>
        </w:tc>
      </w:tr>
    </w:tbl>
    <w:p w:rsidR="009D7BA0" w:rsidRDefault="009D7BA0" w:rsidP="006267F2">
      <w:pPr>
        <w:pStyle w:val="Body-noindent"/>
      </w:pPr>
    </w:p>
    <w:p w:rsidR="006267F2" w:rsidRDefault="006267F2" w:rsidP="006267F2">
      <w:pPr>
        <w:pStyle w:val="Body-noindent"/>
      </w:pPr>
      <w:r>
        <w:t xml:space="preserve">Note: Avoid using </w:t>
      </w:r>
      <w:r w:rsidRPr="009D7BA0">
        <w:rPr>
          <w:b/>
        </w:rPr>
        <w:t>Num</w:t>
      </w:r>
      <w:r>
        <w:t xml:space="preserve"> because of semantics; use </w:t>
      </w:r>
      <w:r w:rsidRPr="009D7BA0">
        <w:rPr>
          <w:b/>
        </w:rPr>
        <w:t>Index</w:t>
      </w:r>
      <w:r>
        <w:t xml:space="preserve"> and </w:t>
      </w:r>
      <w:r w:rsidRPr="009D7BA0">
        <w:rPr>
          <w:b/>
        </w:rPr>
        <w:t>Count</w:t>
      </w:r>
      <w:r>
        <w:t xml:space="preserve"> instead. Also, avoid using </w:t>
      </w:r>
      <w:r w:rsidRPr="009D7BA0">
        <w:rPr>
          <w:b/>
        </w:rPr>
        <w:t>Temp</w:t>
      </w:r>
      <w:r>
        <w:t>; take the time to describe w</w:t>
      </w:r>
      <w:r w:rsidR="00D01771">
        <w:t>hat the object really is (e.g. u</w:t>
      </w:r>
      <w:r>
        <w:t xml:space="preserve">se </w:t>
      </w:r>
      <w:r w:rsidRPr="009D7BA0">
        <w:rPr>
          <w:b/>
        </w:rPr>
        <w:t>Swap</w:t>
      </w:r>
      <w:r w:rsidR="00F52685">
        <w:rPr>
          <w:b/>
        </w:rPr>
        <w:t>Value</w:t>
      </w:r>
      <w:r>
        <w:t xml:space="preserve"> instead of </w:t>
      </w:r>
      <w:r w:rsidRPr="009D7BA0">
        <w:rPr>
          <w:b/>
        </w:rPr>
        <w:t>Temp</w:t>
      </w:r>
      <w:r w:rsidR="00F52685">
        <w:rPr>
          <w:b/>
        </w:rPr>
        <w:t>Value</w:t>
      </w:r>
      <w:r>
        <w:t>).</w:t>
      </w:r>
    </w:p>
    <w:bookmarkEnd w:id="2"/>
    <w:p w:rsidR="00454954" w:rsidRPr="002347C4" w:rsidRDefault="00454954" w:rsidP="00454954">
      <w:pPr>
        <w:pStyle w:val="Body-noindent"/>
      </w:pPr>
    </w:p>
    <w:p w:rsidR="002347C4" w:rsidRDefault="002347C4" w:rsidP="002347C4">
      <w:pPr>
        <w:pStyle w:val="Body-noindent"/>
      </w:pPr>
    </w:p>
    <w:p w:rsidR="00FB54FF" w:rsidRDefault="00FB54FF" w:rsidP="00FB54FF">
      <w:pPr>
        <w:pStyle w:val="Heading1"/>
      </w:pPr>
      <w:bookmarkStart w:id="41" w:name="_Toc217699247"/>
      <w:r>
        <w:lastRenderedPageBreak/>
        <w:t>Appendix B</w:t>
      </w:r>
      <w:r w:rsidR="006F66C1">
        <w:t>.</w:t>
      </w:r>
      <w:r>
        <w:t xml:space="preserve"> References</w:t>
      </w:r>
      <w:bookmarkEnd w:id="41"/>
    </w:p>
    <w:p w:rsidR="00FB54FF" w:rsidRDefault="00FB54FF" w:rsidP="00FB54FF">
      <w:pPr>
        <w:pStyle w:val="Body-noindent"/>
      </w:pPr>
      <w:r>
        <w:t>The following references were used to develop the guidelines described in this document:</w:t>
      </w:r>
    </w:p>
    <w:p w:rsidR="00FB54FF" w:rsidRPr="005974C6" w:rsidRDefault="006F3E55" w:rsidP="00FB54FF">
      <w:pPr>
        <w:pStyle w:val="Bullet1"/>
      </w:pPr>
      <w:hyperlink r:id="rId10" w:history="1">
        <w:r w:rsidR="00FB54FF" w:rsidRPr="00AF31C7">
          <w:rPr>
            <w:rStyle w:val="Hyperlink"/>
            <w:i/>
          </w:rPr>
          <w:t>.Net Framework General Reference: Design Guidelines for Class Library Developers</w:t>
        </w:r>
      </w:hyperlink>
      <w:r w:rsidR="00F676B0">
        <w:t xml:space="preserve"> – MSDN Online Reference</w:t>
      </w:r>
    </w:p>
    <w:p w:rsidR="00FB54FF" w:rsidRDefault="00FB54FF" w:rsidP="00FB54FF">
      <w:pPr>
        <w:pStyle w:val="Bullet1"/>
      </w:pPr>
      <w:r w:rsidRPr="00F676B0">
        <w:rPr>
          <w:i/>
        </w:rPr>
        <w:t>Code Complete</w:t>
      </w:r>
      <w:r>
        <w:t xml:space="preserve"> </w:t>
      </w:r>
      <w:r w:rsidR="00F676B0">
        <w:t>- McConnell</w:t>
      </w:r>
    </w:p>
    <w:p w:rsidR="00FB54FF" w:rsidRDefault="00FB54FF" w:rsidP="00FB54FF">
      <w:pPr>
        <w:pStyle w:val="Bullet1"/>
      </w:pPr>
      <w:r w:rsidRPr="00F676B0">
        <w:rPr>
          <w:i/>
        </w:rPr>
        <w:t>Writing Solid Code</w:t>
      </w:r>
      <w:r w:rsidR="00F676B0">
        <w:t xml:space="preserve"> - Macguire</w:t>
      </w:r>
    </w:p>
    <w:p w:rsidR="00FB54FF" w:rsidRDefault="00FB54FF" w:rsidP="00FB54FF">
      <w:pPr>
        <w:pStyle w:val="Bullet1"/>
      </w:pPr>
      <w:r w:rsidRPr="00F676B0">
        <w:rPr>
          <w:i/>
        </w:rPr>
        <w:t>Practical Standards for Microsoft Visual Basic</w:t>
      </w:r>
      <w:r w:rsidR="00F676B0">
        <w:t xml:space="preserve"> - </w:t>
      </w:r>
      <w:r w:rsidR="009F6B07">
        <w:t>Foxall</w:t>
      </w:r>
    </w:p>
    <w:p w:rsidR="00FB54FF" w:rsidRDefault="00FB54FF" w:rsidP="00FB54FF">
      <w:pPr>
        <w:pStyle w:val="Bullet1"/>
      </w:pPr>
      <w:r w:rsidRPr="00F676B0">
        <w:rPr>
          <w:i/>
        </w:rPr>
        <w:t>The Elements of Java Style</w:t>
      </w:r>
      <w:r w:rsidR="00F676B0">
        <w:t xml:space="preserve"> – Vermeulen, et. al.</w:t>
      </w:r>
    </w:p>
    <w:p w:rsidR="009737AB" w:rsidRDefault="009737AB" w:rsidP="000263BF">
      <w:pPr>
        <w:pStyle w:val="Bullet1"/>
      </w:pPr>
      <w:r w:rsidRPr="00F676B0">
        <w:rPr>
          <w:i/>
        </w:rPr>
        <w:t>The Elements of C++ Style</w:t>
      </w:r>
      <w:r w:rsidR="00F676B0">
        <w:t xml:space="preserve"> – Misfeldt</w:t>
      </w:r>
      <w:r w:rsidR="009F6B07">
        <w:t>, et. al.</w:t>
      </w:r>
    </w:p>
    <w:p w:rsidR="00FB54FF" w:rsidRPr="00FB54FF" w:rsidRDefault="00FB54FF" w:rsidP="00FB54FF"/>
    <w:sectPr w:rsidR="00FB54FF" w:rsidRPr="00FB54FF" w:rsidSect="00F05B1E">
      <w:headerReference w:type="even" r:id="rId11"/>
      <w:headerReference w:type="default" r:id="rId12"/>
      <w:footerReference w:type="even" r:id="rId13"/>
      <w:footerReference w:type="default" r:id="rId14"/>
      <w:type w:val="oddPage"/>
      <w:pgSz w:w="12240" w:h="15840" w:code="1"/>
      <w:pgMar w:top="1339" w:right="720" w:bottom="180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267B" w:rsidRDefault="008C267B">
      <w:r>
        <w:separator/>
      </w:r>
    </w:p>
  </w:endnote>
  <w:endnote w:type="continuationSeparator" w:id="0">
    <w:p w:rsidR="008C267B" w:rsidRDefault="008C2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neva">
    <w:altName w:val="Arial"/>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Verdana">
    <w:panose1 w:val="020B0604030504040204"/>
    <w:charset w:val="CC"/>
    <w:family w:val="swiss"/>
    <w:pitch w:val="variable"/>
    <w:sig w:usb0="A10006FF" w:usb1="4000205B" w:usb2="00000010" w:usb3="00000000" w:csb0="0000019F" w:csb1="00000000"/>
  </w:font>
  <w:font w:name="Century Schoolbook">
    <w:panose1 w:val="02040604050505020304"/>
    <w:charset w:val="CC"/>
    <w:family w:val="roman"/>
    <w:pitch w:val="variable"/>
    <w:sig w:usb0="00000287" w:usb1="00000000" w:usb2="00000000" w:usb3="00000000" w:csb0="0000009F" w:csb1="00000000"/>
  </w:font>
  <w:font w:name="Lucida Console">
    <w:panose1 w:val="020B0609040504020204"/>
    <w:charset w:val="CC"/>
    <w:family w:val="modern"/>
    <w:pitch w:val="fixed"/>
    <w:sig w:usb0="8000028F" w:usb1="00001800" w:usb2="00000000" w:usb3="00000000" w:csb0="0000001F" w:csb1="00000000"/>
  </w:font>
  <w:font w:name="Times">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E55" w:rsidRDefault="006F3E55">
    <w:pPr>
      <w:pStyle w:val="Footer-even"/>
    </w:pPr>
    <w:r>
      <w:fldChar w:fldCharType="begin"/>
    </w:r>
    <w:r>
      <w:instrText xml:space="preserve"> PAGE </w:instrText>
    </w:r>
    <w:r>
      <w:fldChar w:fldCharType="separate"/>
    </w:r>
    <w:r>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E55" w:rsidRDefault="006F3E55" w:rsidP="00DA0439">
    <w:pPr>
      <w:pStyle w:val="Footer-odd"/>
      <w:tabs>
        <w:tab w:val="clear" w:pos="3870"/>
        <w:tab w:val="left" w:pos="0"/>
        <w:tab w:val="left" w:pos="5760"/>
      </w:tabs>
      <w:ind w:left="-3686"/>
    </w:pPr>
    <w:r>
      <w:tab/>
    </w:r>
    <w:r>
      <w:rPr>
        <w:rFonts w:cs="Arial"/>
        <w:szCs w:val="15"/>
      </w:rPr>
      <w:t>Your Company Name Here</w:t>
    </w:r>
    <w:r>
      <w:tab/>
    </w:r>
    <w:r>
      <w:tab/>
    </w:r>
    <w:r>
      <w:tab/>
    </w:r>
    <w:r>
      <w:tab/>
    </w:r>
    <w:r>
      <w:tab/>
    </w:r>
    <w:r>
      <w:tab/>
    </w:r>
    <w:r>
      <w:fldChar w:fldCharType="begin"/>
    </w:r>
    <w:r>
      <w:instrText xml:space="preserve"> PAGE </w:instrText>
    </w:r>
    <w:r>
      <w:fldChar w:fldCharType="separate"/>
    </w:r>
    <w:r w:rsidR="002D65E8">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267B" w:rsidRDefault="008C267B">
      <w:r>
        <w:separator/>
      </w:r>
    </w:p>
  </w:footnote>
  <w:footnote w:type="continuationSeparator" w:id="0">
    <w:p w:rsidR="008C267B" w:rsidRDefault="008C26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E55" w:rsidRDefault="006F3E55">
    <w:pPr>
      <w:pStyle w:val="Header"/>
      <w:pBdr>
        <w:top w:val="single" w:sz="4" w:space="1" w:color="auto"/>
      </w:pBdr>
      <w:ind w:hanging="3690"/>
    </w:pPr>
    <w:r>
      <w:rPr>
        <w:noProof/>
      </w:rPr>
      <mc:AlternateContent>
        <mc:Choice Requires="wps">
          <w:drawing>
            <wp:anchor distT="0" distB="0" distL="114300" distR="114300" simplePos="0" relativeHeight="251657216" behindDoc="0" locked="1" layoutInCell="0" allowOverlap="1">
              <wp:simplePos x="0" y="0"/>
              <wp:positionH relativeFrom="page">
                <wp:posOffset>457200</wp:posOffset>
              </wp:positionH>
              <wp:positionV relativeFrom="page">
                <wp:posOffset>457200</wp:posOffset>
              </wp:positionV>
              <wp:extent cx="2108835" cy="6096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835" cy="60960"/>
                      </a:xfrm>
                      <a:prstGeom prst="rect">
                        <a:avLst/>
                      </a:prstGeom>
                      <a:solidFill>
                        <a:srgbClr val="000000"/>
                      </a:solidFill>
                      <a:ln w="63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36pt;margin-top:36pt;width:166.05pt;height:4.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" o:allowincell="f" fillcolor="black" strokeweight=".5pt">
              <w10:wrap anchorx="page" anchory="page"/>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E55" w:rsidRDefault="006F3E55">
    <w:pPr>
      <w:pStyle w:val="Header"/>
      <w:pBdr>
        <w:top w:val="single" w:sz="4" w:space="1" w:color="auto"/>
      </w:pBdr>
      <w:ind w:hanging="3690"/>
    </w:pPr>
    <w:r>
      <w:rPr>
        <w:noProof/>
      </w:rPr>
      <mc:AlternateContent>
        <mc:Choice Requires="wps">
          <w:drawing>
            <wp:anchor distT="0" distB="0" distL="114300" distR="114300" simplePos="0" relativeHeight="251658240" behindDoc="0" locked="1" layoutInCell="0" allowOverlap="1">
              <wp:simplePos x="0" y="0"/>
              <wp:positionH relativeFrom="page">
                <wp:posOffset>457200</wp:posOffset>
              </wp:positionH>
              <wp:positionV relativeFrom="page">
                <wp:posOffset>457200</wp:posOffset>
              </wp:positionV>
              <wp:extent cx="2108835" cy="6096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835" cy="60960"/>
                      </a:xfrm>
                      <a:prstGeom prst="rect">
                        <a:avLst/>
                      </a:prstGeom>
                      <a:solidFill>
                        <a:srgbClr val="000000"/>
                      </a:solidFill>
                      <a:ln w="63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6pt;margin-top:36pt;width:166.05pt;height:4.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" o:allowincell="f" fillcolor="black" strokeweight=".5pt">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28EA"/>
    <w:multiLevelType w:val="hybridMultilevel"/>
    <w:tmpl w:val="D4CE83FA"/>
    <w:lvl w:ilvl="0" w:tplc="8A204DAC">
      <w:start w:val="1"/>
      <w:numFmt w:val="bullet"/>
      <w:pStyle w:val="Bullet1"/>
      <w:lvlText w:val="o"/>
      <w:lvlJc w:val="left"/>
      <w:pPr>
        <w:tabs>
          <w:tab w:val="num" w:pos="1080"/>
        </w:tabs>
        <w:ind w:left="108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BE16EFE"/>
    <w:multiLevelType w:val="hybridMultilevel"/>
    <w:tmpl w:val="C33C8BB8"/>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67F3440"/>
    <w:multiLevelType w:val="singleLevel"/>
    <w:tmpl w:val="E55EEB58"/>
    <w:lvl w:ilvl="0">
      <w:start w:val="1"/>
      <w:numFmt w:val="bullet"/>
      <w:pStyle w:val="TableBullet3"/>
      <w:lvlText w:val=""/>
      <w:lvlJc w:val="left"/>
      <w:pPr>
        <w:tabs>
          <w:tab w:val="num" w:pos="360"/>
        </w:tabs>
        <w:ind w:left="360" w:hanging="360"/>
      </w:pPr>
      <w:rPr>
        <w:rFonts w:ascii="Symbol" w:hAnsi="Symbol" w:hint="default"/>
      </w:rPr>
    </w:lvl>
  </w:abstractNum>
  <w:abstractNum w:abstractNumId="3">
    <w:nsid w:val="1BCD467E"/>
    <w:multiLevelType w:val="hybridMultilevel"/>
    <w:tmpl w:val="2D2083F4"/>
    <w:lvl w:ilvl="0" w:tplc="96E0B890">
      <w:start w:val="1"/>
      <w:numFmt w:val="bullet"/>
      <w:pStyle w:val="Table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D242485"/>
    <w:multiLevelType w:val="hybridMultilevel"/>
    <w:tmpl w:val="951E1B14"/>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9055CE1"/>
    <w:multiLevelType w:val="hybridMultilevel"/>
    <w:tmpl w:val="F028DBA2"/>
    <w:lvl w:ilvl="0" w:tplc="04090003">
      <w:start w:val="1"/>
      <w:numFmt w:val="bullet"/>
      <w:lvlText w:val="o"/>
      <w:lvlJc w:val="left"/>
      <w:pPr>
        <w:tabs>
          <w:tab w:val="num" w:pos="360"/>
        </w:tabs>
        <w:ind w:left="360" w:hanging="360"/>
      </w:pPr>
      <w:rPr>
        <w:rFonts w:ascii="Courier New" w:hAnsi="Courier New" w:cs="Courier New"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9171B54"/>
    <w:multiLevelType w:val="hybridMultilevel"/>
    <w:tmpl w:val="DD76B9BE"/>
    <w:lvl w:ilvl="0" w:tplc="04090003">
      <w:start w:val="1"/>
      <w:numFmt w:val="bullet"/>
      <w:lvlText w:val="o"/>
      <w:lvlJc w:val="left"/>
      <w:pPr>
        <w:tabs>
          <w:tab w:val="num" w:pos="360"/>
        </w:tabs>
        <w:ind w:left="360" w:hanging="360"/>
      </w:pPr>
      <w:rPr>
        <w:rFonts w:ascii="Courier New" w:hAnsi="Courier New" w:cs="Courier New"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1E13817"/>
    <w:multiLevelType w:val="hybridMultilevel"/>
    <w:tmpl w:val="203AA402"/>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348E5B77"/>
    <w:multiLevelType w:val="singleLevel"/>
    <w:tmpl w:val="08090001"/>
    <w:lvl w:ilvl="0">
      <w:start w:val="1"/>
      <w:numFmt w:val="bullet"/>
      <w:pStyle w:val="Bullet3"/>
      <w:lvlText w:val=""/>
      <w:lvlJc w:val="left"/>
      <w:pPr>
        <w:tabs>
          <w:tab w:val="num" w:pos="360"/>
        </w:tabs>
        <w:ind w:left="360" w:hanging="360"/>
      </w:pPr>
      <w:rPr>
        <w:rFonts w:ascii="Symbol" w:hAnsi="Symbol" w:hint="default"/>
      </w:rPr>
    </w:lvl>
  </w:abstractNum>
  <w:abstractNum w:abstractNumId="9">
    <w:nsid w:val="35A70E48"/>
    <w:multiLevelType w:val="hybridMultilevel"/>
    <w:tmpl w:val="090A2C2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DB80C26"/>
    <w:multiLevelType w:val="singleLevel"/>
    <w:tmpl w:val="EC36602E"/>
    <w:lvl w:ilvl="0">
      <w:start w:val="1"/>
      <w:numFmt w:val="decimal"/>
      <w:pStyle w:val="NumberIndentLast"/>
      <w:lvlText w:val="%1."/>
      <w:legacy w:legacy="1" w:legacySpace="0" w:legacyIndent="216"/>
      <w:lvlJc w:val="left"/>
      <w:pPr>
        <w:ind w:left="605" w:hanging="216"/>
      </w:pPr>
      <w:rPr>
        <w:rFonts w:ascii="Geneva" w:hAnsi="Geneva" w:hint="default"/>
        <w:sz w:val="16"/>
      </w:rPr>
    </w:lvl>
  </w:abstractNum>
  <w:abstractNum w:abstractNumId="11">
    <w:nsid w:val="45D66544"/>
    <w:multiLevelType w:val="hybridMultilevel"/>
    <w:tmpl w:val="57A0ECD2"/>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AFE2CD4"/>
    <w:multiLevelType w:val="hybridMultilevel"/>
    <w:tmpl w:val="DE0C23C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C65079F"/>
    <w:multiLevelType w:val="multilevel"/>
    <w:tmpl w:val="05165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4CC607AA"/>
    <w:multiLevelType w:val="hybridMultilevel"/>
    <w:tmpl w:val="67605BEC"/>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52362944"/>
    <w:multiLevelType w:val="hybridMultilevel"/>
    <w:tmpl w:val="1DE8B75C"/>
    <w:lvl w:ilvl="0" w:tplc="04090003">
      <w:start w:val="1"/>
      <w:numFmt w:val="bullet"/>
      <w:lvlText w:val="o"/>
      <w:lvlJc w:val="left"/>
      <w:pPr>
        <w:tabs>
          <w:tab w:val="num" w:pos="360"/>
        </w:tabs>
        <w:ind w:left="360" w:hanging="360"/>
      </w:pPr>
      <w:rPr>
        <w:rFonts w:ascii="Courier New" w:hAnsi="Courier New" w:cs="Courier New"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8E04B7F"/>
    <w:multiLevelType w:val="hybridMultilevel"/>
    <w:tmpl w:val="12CA4198"/>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5929334E"/>
    <w:multiLevelType w:val="hybridMultilevel"/>
    <w:tmpl w:val="E644512A"/>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5A786554"/>
    <w:multiLevelType w:val="hybridMultilevel"/>
    <w:tmpl w:val="A17CBBD6"/>
    <w:lvl w:ilvl="0" w:tplc="04090003">
      <w:start w:val="1"/>
      <w:numFmt w:val="bullet"/>
      <w:lvlText w:val="o"/>
      <w:lvlJc w:val="left"/>
      <w:pPr>
        <w:tabs>
          <w:tab w:val="num" w:pos="360"/>
        </w:tabs>
        <w:ind w:left="360" w:hanging="360"/>
      </w:pPr>
      <w:rPr>
        <w:rFonts w:ascii="Courier New" w:hAnsi="Courier New" w:cs="Courier New"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5E8B4978"/>
    <w:multiLevelType w:val="hybridMultilevel"/>
    <w:tmpl w:val="774E6154"/>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FEB03AD"/>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1">
    <w:nsid w:val="6B196302"/>
    <w:multiLevelType w:val="hybridMultilevel"/>
    <w:tmpl w:val="01707BB8"/>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6C8C169D"/>
    <w:multiLevelType w:val="hybridMultilevel"/>
    <w:tmpl w:val="5F76B104"/>
    <w:lvl w:ilvl="0" w:tplc="8BF22CDC">
      <w:start w:val="1"/>
      <w:numFmt w:val="bullet"/>
      <w:pStyle w:val="Bullet2"/>
      <w:lvlText w:val="o"/>
      <w:lvlJc w:val="left"/>
      <w:pPr>
        <w:tabs>
          <w:tab w:val="num" w:pos="360"/>
        </w:tabs>
        <w:ind w:left="648" w:hanging="288"/>
      </w:pPr>
      <w:rPr>
        <w:rFonts w:ascii="Courier New" w:hAnsi="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6D192C8A"/>
    <w:multiLevelType w:val="hybridMultilevel"/>
    <w:tmpl w:val="EFDC7BFA"/>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6DCC7E3C"/>
    <w:multiLevelType w:val="singleLevel"/>
    <w:tmpl w:val="DD4EAD42"/>
    <w:lvl w:ilvl="0">
      <w:start w:val="1"/>
      <w:numFmt w:val="bullet"/>
      <w:pStyle w:val="Bullet-bodyindent"/>
      <w:lvlText w:val=""/>
      <w:lvlJc w:val="left"/>
      <w:pPr>
        <w:tabs>
          <w:tab w:val="num" w:pos="648"/>
        </w:tabs>
        <w:ind w:left="648" w:hanging="403"/>
      </w:pPr>
      <w:rPr>
        <w:rFonts w:ascii="Symbol" w:hAnsi="Symbol" w:hint="default"/>
      </w:rPr>
    </w:lvl>
  </w:abstractNum>
  <w:abstractNum w:abstractNumId="25">
    <w:nsid w:val="73E0246A"/>
    <w:multiLevelType w:val="hybridMultilevel"/>
    <w:tmpl w:val="71AEA40A"/>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A607561"/>
    <w:multiLevelType w:val="singleLevel"/>
    <w:tmpl w:val="96B06F04"/>
    <w:lvl w:ilvl="0">
      <w:start w:val="1"/>
      <w:numFmt w:val="decimal"/>
      <w:pStyle w:val="NumberLast"/>
      <w:lvlText w:val="%1."/>
      <w:legacy w:legacy="1" w:legacySpace="0" w:legacyIndent="216"/>
      <w:lvlJc w:val="left"/>
      <w:pPr>
        <w:ind w:left="216" w:hanging="216"/>
      </w:pPr>
      <w:rPr>
        <w:rFonts w:ascii="Geneva" w:hAnsi="Geneva" w:hint="default"/>
        <w:sz w:val="16"/>
      </w:rPr>
    </w:lvl>
  </w:abstractNum>
  <w:abstractNum w:abstractNumId="27">
    <w:nsid w:val="7DEE65F0"/>
    <w:multiLevelType w:val="singleLevel"/>
    <w:tmpl w:val="F5321532"/>
    <w:lvl w:ilvl="0">
      <w:start w:val="1"/>
      <w:numFmt w:val="bullet"/>
      <w:pStyle w:val="AbstractTitle"/>
      <w:lvlText w:val=""/>
      <w:lvlJc w:val="left"/>
      <w:pPr>
        <w:tabs>
          <w:tab w:val="num" w:pos="360"/>
        </w:tabs>
        <w:ind w:left="360" w:hanging="360"/>
      </w:pPr>
      <w:rPr>
        <w:rFonts w:ascii="Symbol" w:hAnsi="Symbol" w:hint="default"/>
      </w:rPr>
    </w:lvl>
  </w:abstractNum>
  <w:num w:numId="1">
    <w:abstractNumId w:val="27"/>
  </w:num>
  <w:num w:numId="2">
    <w:abstractNumId w:val="24"/>
  </w:num>
  <w:num w:numId="3">
    <w:abstractNumId w:val="2"/>
  </w:num>
  <w:num w:numId="4">
    <w:abstractNumId w:val="8"/>
  </w:num>
  <w:num w:numId="5">
    <w:abstractNumId w:val="20"/>
  </w:num>
  <w:num w:numId="6">
    <w:abstractNumId w:val="10"/>
  </w:num>
  <w:num w:numId="7">
    <w:abstractNumId w:val="26"/>
  </w:num>
  <w:num w:numId="8">
    <w:abstractNumId w:val="0"/>
  </w:num>
  <w:num w:numId="9">
    <w:abstractNumId w:val="22"/>
  </w:num>
  <w:num w:numId="10">
    <w:abstractNumId w:val="3"/>
  </w:num>
  <w:num w:numId="11">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23"/>
  </w:num>
  <w:num w:numId="14">
    <w:abstractNumId w:val="5"/>
  </w:num>
  <w:num w:numId="15">
    <w:abstractNumId w:val="16"/>
  </w:num>
  <w:num w:numId="16">
    <w:abstractNumId w:val="14"/>
  </w:num>
  <w:num w:numId="17">
    <w:abstractNumId w:val="1"/>
  </w:num>
  <w:num w:numId="18">
    <w:abstractNumId w:val="12"/>
  </w:num>
  <w:num w:numId="19">
    <w:abstractNumId w:val="17"/>
  </w:num>
  <w:num w:numId="20">
    <w:abstractNumId w:val="9"/>
  </w:num>
  <w:num w:numId="21">
    <w:abstractNumId w:val="25"/>
  </w:num>
  <w:num w:numId="22">
    <w:abstractNumId w:val="11"/>
  </w:num>
  <w:num w:numId="23">
    <w:abstractNumId w:val="19"/>
  </w:num>
  <w:num w:numId="24">
    <w:abstractNumId w:val="7"/>
  </w:num>
  <w:num w:numId="25">
    <w:abstractNumId w:val="4"/>
  </w:num>
  <w:num w:numId="26">
    <w:abstractNumId w:val="18"/>
  </w:num>
  <w:num w:numId="27">
    <w:abstractNumId w:val="6"/>
  </w:num>
  <w:num w:numId="28">
    <w:abstractNumId w:val="1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GrammaticalErrors/>
  <w:activeWritingStyle w:appName="MSWord" w:lang="en-US" w:vendorID="64" w:dllVersion="131078" w:nlCheck="1" w:checkStyle="1"/>
  <w:activeWritingStyle w:appName="MSWord" w:lang="en-AU" w:vendorID="64" w:dllVersion="131078" w:nlCheck="1" w:checkStyle="1"/>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257D"/>
    <w:rsid w:val="00000E7A"/>
    <w:rsid w:val="0000148B"/>
    <w:rsid w:val="0000164E"/>
    <w:rsid w:val="00001766"/>
    <w:rsid w:val="0000181E"/>
    <w:rsid w:val="0000209E"/>
    <w:rsid w:val="000027E2"/>
    <w:rsid w:val="0000322E"/>
    <w:rsid w:val="00003AC4"/>
    <w:rsid w:val="00004886"/>
    <w:rsid w:val="00005134"/>
    <w:rsid w:val="0000576F"/>
    <w:rsid w:val="00006D7C"/>
    <w:rsid w:val="00010C4E"/>
    <w:rsid w:val="00011156"/>
    <w:rsid w:val="00011358"/>
    <w:rsid w:val="00013033"/>
    <w:rsid w:val="0001338B"/>
    <w:rsid w:val="000148FB"/>
    <w:rsid w:val="0001628D"/>
    <w:rsid w:val="0001681C"/>
    <w:rsid w:val="000169AA"/>
    <w:rsid w:val="00017CE2"/>
    <w:rsid w:val="00017E0A"/>
    <w:rsid w:val="000200F6"/>
    <w:rsid w:val="00020F1B"/>
    <w:rsid w:val="00021944"/>
    <w:rsid w:val="00023347"/>
    <w:rsid w:val="000247F6"/>
    <w:rsid w:val="00024960"/>
    <w:rsid w:val="0002496A"/>
    <w:rsid w:val="000249C3"/>
    <w:rsid w:val="00024D94"/>
    <w:rsid w:val="00025114"/>
    <w:rsid w:val="0002584F"/>
    <w:rsid w:val="00025D26"/>
    <w:rsid w:val="0002617A"/>
    <w:rsid w:val="000263BF"/>
    <w:rsid w:val="000267BF"/>
    <w:rsid w:val="00026E09"/>
    <w:rsid w:val="00027005"/>
    <w:rsid w:val="00027441"/>
    <w:rsid w:val="0003158B"/>
    <w:rsid w:val="00032DA3"/>
    <w:rsid w:val="000332A0"/>
    <w:rsid w:val="000342FA"/>
    <w:rsid w:val="00037027"/>
    <w:rsid w:val="000372B0"/>
    <w:rsid w:val="00037416"/>
    <w:rsid w:val="0003786D"/>
    <w:rsid w:val="00037B5E"/>
    <w:rsid w:val="000401E1"/>
    <w:rsid w:val="00040BEF"/>
    <w:rsid w:val="00041426"/>
    <w:rsid w:val="00041553"/>
    <w:rsid w:val="000421BF"/>
    <w:rsid w:val="00042367"/>
    <w:rsid w:val="00042381"/>
    <w:rsid w:val="000428B5"/>
    <w:rsid w:val="00043DBD"/>
    <w:rsid w:val="00045606"/>
    <w:rsid w:val="00045781"/>
    <w:rsid w:val="00045CE2"/>
    <w:rsid w:val="00046569"/>
    <w:rsid w:val="00046765"/>
    <w:rsid w:val="0004688F"/>
    <w:rsid w:val="00046F4D"/>
    <w:rsid w:val="00047BAF"/>
    <w:rsid w:val="00047BEA"/>
    <w:rsid w:val="00047F87"/>
    <w:rsid w:val="00050382"/>
    <w:rsid w:val="000512B6"/>
    <w:rsid w:val="000513A4"/>
    <w:rsid w:val="00052115"/>
    <w:rsid w:val="00053F35"/>
    <w:rsid w:val="000542DD"/>
    <w:rsid w:val="000556E6"/>
    <w:rsid w:val="00055B0F"/>
    <w:rsid w:val="00055CD5"/>
    <w:rsid w:val="00056521"/>
    <w:rsid w:val="00056A4D"/>
    <w:rsid w:val="000570E6"/>
    <w:rsid w:val="00057EAB"/>
    <w:rsid w:val="00060F92"/>
    <w:rsid w:val="000615A4"/>
    <w:rsid w:val="000622A4"/>
    <w:rsid w:val="0006250E"/>
    <w:rsid w:val="000638DE"/>
    <w:rsid w:val="00063BAD"/>
    <w:rsid w:val="00063D53"/>
    <w:rsid w:val="00063D92"/>
    <w:rsid w:val="00063E3C"/>
    <w:rsid w:val="00064129"/>
    <w:rsid w:val="0006439E"/>
    <w:rsid w:val="000647F2"/>
    <w:rsid w:val="00065A96"/>
    <w:rsid w:val="00066817"/>
    <w:rsid w:val="0006685C"/>
    <w:rsid w:val="000712CC"/>
    <w:rsid w:val="0007147B"/>
    <w:rsid w:val="00071DFF"/>
    <w:rsid w:val="00072B8D"/>
    <w:rsid w:val="00073B77"/>
    <w:rsid w:val="00073CF8"/>
    <w:rsid w:val="000749DE"/>
    <w:rsid w:val="00075348"/>
    <w:rsid w:val="00075C02"/>
    <w:rsid w:val="00075F10"/>
    <w:rsid w:val="00076533"/>
    <w:rsid w:val="00076852"/>
    <w:rsid w:val="00076C67"/>
    <w:rsid w:val="00077699"/>
    <w:rsid w:val="00077DC3"/>
    <w:rsid w:val="00080395"/>
    <w:rsid w:val="0008047C"/>
    <w:rsid w:val="000815EF"/>
    <w:rsid w:val="0008229B"/>
    <w:rsid w:val="0008299F"/>
    <w:rsid w:val="00083316"/>
    <w:rsid w:val="00083868"/>
    <w:rsid w:val="00083A7A"/>
    <w:rsid w:val="00084096"/>
    <w:rsid w:val="0008464B"/>
    <w:rsid w:val="00084827"/>
    <w:rsid w:val="00084D82"/>
    <w:rsid w:val="00086A79"/>
    <w:rsid w:val="000870AC"/>
    <w:rsid w:val="000874EB"/>
    <w:rsid w:val="00087D65"/>
    <w:rsid w:val="00090C76"/>
    <w:rsid w:val="00090D0B"/>
    <w:rsid w:val="00091087"/>
    <w:rsid w:val="000918BD"/>
    <w:rsid w:val="00091A6A"/>
    <w:rsid w:val="00092FA2"/>
    <w:rsid w:val="0009313D"/>
    <w:rsid w:val="000932F7"/>
    <w:rsid w:val="00094D44"/>
    <w:rsid w:val="00094D74"/>
    <w:rsid w:val="00094DB8"/>
    <w:rsid w:val="000952B7"/>
    <w:rsid w:val="00095E61"/>
    <w:rsid w:val="000968F0"/>
    <w:rsid w:val="00096F7B"/>
    <w:rsid w:val="000973DA"/>
    <w:rsid w:val="00097B81"/>
    <w:rsid w:val="000A00C6"/>
    <w:rsid w:val="000A022C"/>
    <w:rsid w:val="000A0C2D"/>
    <w:rsid w:val="000A0C3C"/>
    <w:rsid w:val="000A129B"/>
    <w:rsid w:val="000A1937"/>
    <w:rsid w:val="000A1FB8"/>
    <w:rsid w:val="000A3218"/>
    <w:rsid w:val="000A3462"/>
    <w:rsid w:val="000A453A"/>
    <w:rsid w:val="000A4584"/>
    <w:rsid w:val="000A473D"/>
    <w:rsid w:val="000A5947"/>
    <w:rsid w:val="000A5B4E"/>
    <w:rsid w:val="000A65DA"/>
    <w:rsid w:val="000A682C"/>
    <w:rsid w:val="000A7E33"/>
    <w:rsid w:val="000B00DC"/>
    <w:rsid w:val="000B01D7"/>
    <w:rsid w:val="000B0370"/>
    <w:rsid w:val="000B13C3"/>
    <w:rsid w:val="000B14E2"/>
    <w:rsid w:val="000B2AD5"/>
    <w:rsid w:val="000B2B24"/>
    <w:rsid w:val="000B3035"/>
    <w:rsid w:val="000B304C"/>
    <w:rsid w:val="000B39B4"/>
    <w:rsid w:val="000B4687"/>
    <w:rsid w:val="000B4DAB"/>
    <w:rsid w:val="000B5044"/>
    <w:rsid w:val="000B50D2"/>
    <w:rsid w:val="000B590F"/>
    <w:rsid w:val="000B60D8"/>
    <w:rsid w:val="000B6F58"/>
    <w:rsid w:val="000B6F90"/>
    <w:rsid w:val="000B712C"/>
    <w:rsid w:val="000B7A18"/>
    <w:rsid w:val="000C044C"/>
    <w:rsid w:val="000C19D2"/>
    <w:rsid w:val="000C23BD"/>
    <w:rsid w:val="000C3020"/>
    <w:rsid w:val="000C33AA"/>
    <w:rsid w:val="000C3465"/>
    <w:rsid w:val="000C369F"/>
    <w:rsid w:val="000C4732"/>
    <w:rsid w:val="000C506E"/>
    <w:rsid w:val="000C65A0"/>
    <w:rsid w:val="000C68CC"/>
    <w:rsid w:val="000C6AFC"/>
    <w:rsid w:val="000C712B"/>
    <w:rsid w:val="000D022F"/>
    <w:rsid w:val="000D04CD"/>
    <w:rsid w:val="000D0809"/>
    <w:rsid w:val="000D0CDA"/>
    <w:rsid w:val="000D0D0E"/>
    <w:rsid w:val="000D2034"/>
    <w:rsid w:val="000D2F07"/>
    <w:rsid w:val="000D45E8"/>
    <w:rsid w:val="000D6B73"/>
    <w:rsid w:val="000D7688"/>
    <w:rsid w:val="000E00D7"/>
    <w:rsid w:val="000E0AC8"/>
    <w:rsid w:val="000E0E70"/>
    <w:rsid w:val="000E1199"/>
    <w:rsid w:val="000E2ACD"/>
    <w:rsid w:val="000E3624"/>
    <w:rsid w:val="000E392B"/>
    <w:rsid w:val="000E467F"/>
    <w:rsid w:val="000E470B"/>
    <w:rsid w:val="000E4889"/>
    <w:rsid w:val="000E4A6B"/>
    <w:rsid w:val="000E4C47"/>
    <w:rsid w:val="000E52FB"/>
    <w:rsid w:val="000E557D"/>
    <w:rsid w:val="000E61A7"/>
    <w:rsid w:val="000E6605"/>
    <w:rsid w:val="000E704E"/>
    <w:rsid w:val="000E7BA0"/>
    <w:rsid w:val="000E7C39"/>
    <w:rsid w:val="000E7E80"/>
    <w:rsid w:val="000E7F5B"/>
    <w:rsid w:val="000F07FE"/>
    <w:rsid w:val="000F1D43"/>
    <w:rsid w:val="000F1FFA"/>
    <w:rsid w:val="000F3389"/>
    <w:rsid w:val="000F41CE"/>
    <w:rsid w:val="000F4222"/>
    <w:rsid w:val="000F510A"/>
    <w:rsid w:val="000F532A"/>
    <w:rsid w:val="000F657C"/>
    <w:rsid w:val="000F6AEC"/>
    <w:rsid w:val="000F7481"/>
    <w:rsid w:val="00100B73"/>
    <w:rsid w:val="00104286"/>
    <w:rsid w:val="00104B12"/>
    <w:rsid w:val="00104B3F"/>
    <w:rsid w:val="001050AF"/>
    <w:rsid w:val="001054BC"/>
    <w:rsid w:val="00105F81"/>
    <w:rsid w:val="00106874"/>
    <w:rsid w:val="00106943"/>
    <w:rsid w:val="00106FCB"/>
    <w:rsid w:val="00107BC2"/>
    <w:rsid w:val="00107BED"/>
    <w:rsid w:val="00107F70"/>
    <w:rsid w:val="00110881"/>
    <w:rsid w:val="00110BFF"/>
    <w:rsid w:val="001110C7"/>
    <w:rsid w:val="00111F85"/>
    <w:rsid w:val="00112002"/>
    <w:rsid w:val="00113466"/>
    <w:rsid w:val="00113F27"/>
    <w:rsid w:val="00113F78"/>
    <w:rsid w:val="00114643"/>
    <w:rsid w:val="00114A66"/>
    <w:rsid w:val="00114D70"/>
    <w:rsid w:val="001151A8"/>
    <w:rsid w:val="001157A9"/>
    <w:rsid w:val="00115E24"/>
    <w:rsid w:val="00116E9A"/>
    <w:rsid w:val="00116FB4"/>
    <w:rsid w:val="00117460"/>
    <w:rsid w:val="00120EBE"/>
    <w:rsid w:val="001210B3"/>
    <w:rsid w:val="00121117"/>
    <w:rsid w:val="001218FC"/>
    <w:rsid w:val="00122F37"/>
    <w:rsid w:val="00123526"/>
    <w:rsid w:val="001239E6"/>
    <w:rsid w:val="001241C8"/>
    <w:rsid w:val="0012487F"/>
    <w:rsid w:val="00124C8B"/>
    <w:rsid w:val="00124DAC"/>
    <w:rsid w:val="00125254"/>
    <w:rsid w:val="00125CBA"/>
    <w:rsid w:val="00126A90"/>
    <w:rsid w:val="00130B88"/>
    <w:rsid w:val="00130C3C"/>
    <w:rsid w:val="00130D3C"/>
    <w:rsid w:val="00131200"/>
    <w:rsid w:val="00131A0A"/>
    <w:rsid w:val="001320B3"/>
    <w:rsid w:val="001324B1"/>
    <w:rsid w:val="00132523"/>
    <w:rsid w:val="0013306C"/>
    <w:rsid w:val="0013329C"/>
    <w:rsid w:val="00133679"/>
    <w:rsid w:val="00135462"/>
    <w:rsid w:val="00136721"/>
    <w:rsid w:val="001378D1"/>
    <w:rsid w:val="001406DA"/>
    <w:rsid w:val="00140990"/>
    <w:rsid w:val="00140A17"/>
    <w:rsid w:val="00143C52"/>
    <w:rsid w:val="00144243"/>
    <w:rsid w:val="0014476E"/>
    <w:rsid w:val="001457BA"/>
    <w:rsid w:val="00146A33"/>
    <w:rsid w:val="00146B93"/>
    <w:rsid w:val="00146D9F"/>
    <w:rsid w:val="001479E1"/>
    <w:rsid w:val="00147E27"/>
    <w:rsid w:val="0015066F"/>
    <w:rsid w:val="0015175A"/>
    <w:rsid w:val="00151852"/>
    <w:rsid w:val="001534AF"/>
    <w:rsid w:val="00153D23"/>
    <w:rsid w:val="00154365"/>
    <w:rsid w:val="00154B14"/>
    <w:rsid w:val="00154B5C"/>
    <w:rsid w:val="00154F8E"/>
    <w:rsid w:val="001559DA"/>
    <w:rsid w:val="00155AC6"/>
    <w:rsid w:val="00155C48"/>
    <w:rsid w:val="001569B4"/>
    <w:rsid w:val="0015711D"/>
    <w:rsid w:val="00157210"/>
    <w:rsid w:val="001573D1"/>
    <w:rsid w:val="001575B6"/>
    <w:rsid w:val="001576A8"/>
    <w:rsid w:val="00157B4F"/>
    <w:rsid w:val="00160CA4"/>
    <w:rsid w:val="00162745"/>
    <w:rsid w:val="001636B8"/>
    <w:rsid w:val="00163CFA"/>
    <w:rsid w:val="001640F9"/>
    <w:rsid w:val="00164875"/>
    <w:rsid w:val="00166320"/>
    <w:rsid w:val="001663BE"/>
    <w:rsid w:val="0016658F"/>
    <w:rsid w:val="00166739"/>
    <w:rsid w:val="0016762D"/>
    <w:rsid w:val="001704A5"/>
    <w:rsid w:val="00170704"/>
    <w:rsid w:val="00170BB2"/>
    <w:rsid w:val="00170C80"/>
    <w:rsid w:val="00170F50"/>
    <w:rsid w:val="00171A80"/>
    <w:rsid w:val="00172618"/>
    <w:rsid w:val="0017296C"/>
    <w:rsid w:val="00172ABE"/>
    <w:rsid w:val="00173488"/>
    <w:rsid w:val="0017350D"/>
    <w:rsid w:val="00173B30"/>
    <w:rsid w:val="00174148"/>
    <w:rsid w:val="001743B8"/>
    <w:rsid w:val="0017463C"/>
    <w:rsid w:val="00174C0F"/>
    <w:rsid w:val="001760BD"/>
    <w:rsid w:val="00177855"/>
    <w:rsid w:val="00177998"/>
    <w:rsid w:val="00177C1B"/>
    <w:rsid w:val="001805F5"/>
    <w:rsid w:val="00180893"/>
    <w:rsid w:val="00180ED5"/>
    <w:rsid w:val="001815C0"/>
    <w:rsid w:val="00181751"/>
    <w:rsid w:val="0018291A"/>
    <w:rsid w:val="00183288"/>
    <w:rsid w:val="001847AB"/>
    <w:rsid w:val="001849F4"/>
    <w:rsid w:val="00184AB8"/>
    <w:rsid w:val="00184C57"/>
    <w:rsid w:val="00185701"/>
    <w:rsid w:val="001860EF"/>
    <w:rsid w:val="001874E2"/>
    <w:rsid w:val="001876A2"/>
    <w:rsid w:val="00187F4C"/>
    <w:rsid w:val="00187FEB"/>
    <w:rsid w:val="001901C5"/>
    <w:rsid w:val="001901E9"/>
    <w:rsid w:val="00190268"/>
    <w:rsid w:val="00190A5A"/>
    <w:rsid w:val="00190ADE"/>
    <w:rsid w:val="001915B9"/>
    <w:rsid w:val="00191A72"/>
    <w:rsid w:val="00192184"/>
    <w:rsid w:val="00192620"/>
    <w:rsid w:val="00193624"/>
    <w:rsid w:val="001936B4"/>
    <w:rsid w:val="0019431E"/>
    <w:rsid w:val="00194960"/>
    <w:rsid w:val="00194CC1"/>
    <w:rsid w:val="001952B0"/>
    <w:rsid w:val="00196CEB"/>
    <w:rsid w:val="00196FF2"/>
    <w:rsid w:val="00197439"/>
    <w:rsid w:val="001A039E"/>
    <w:rsid w:val="001A088D"/>
    <w:rsid w:val="001A1F19"/>
    <w:rsid w:val="001A253E"/>
    <w:rsid w:val="001A27DE"/>
    <w:rsid w:val="001A33C4"/>
    <w:rsid w:val="001A3B66"/>
    <w:rsid w:val="001A3BBD"/>
    <w:rsid w:val="001A5380"/>
    <w:rsid w:val="001A57B9"/>
    <w:rsid w:val="001A5FD4"/>
    <w:rsid w:val="001A6732"/>
    <w:rsid w:val="001A68A8"/>
    <w:rsid w:val="001A729E"/>
    <w:rsid w:val="001A76CC"/>
    <w:rsid w:val="001B15B4"/>
    <w:rsid w:val="001B20E4"/>
    <w:rsid w:val="001B21CE"/>
    <w:rsid w:val="001B2243"/>
    <w:rsid w:val="001B258F"/>
    <w:rsid w:val="001B2F9E"/>
    <w:rsid w:val="001B3B3D"/>
    <w:rsid w:val="001B3F1B"/>
    <w:rsid w:val="001B42CF"/>
    <w:rsid w:val="001B42E3"/>
    <w:rsid w:val="001B4FFA"/>
    <w:rsid w:val="001B52D9"/>
    <w:rsid w:val="001B5465"/>
    <w:rsid w:val="001B5CE8"/>
    <w:rsid w:val="001B62C7"/>
    <w:rsid w:val="001B6CCF"/>
    <w:rsid w:val="001B6D7C"/>
    <w:rsid w:val="001B722B"/>
    <w:rsid w:val="001B74BB"/>
    <w:rsid w:val="001C0068"/>
    <w:rsid w:val="001C047A"/>
    <w:rsid w:val="001C15C7"/>
    <w:rsid w:val="001C1EA5"/>
    <w:rsid w:val="001C2586"/>
    <w:rsid w:val="001C28B9"/>
    <w:rsid w:val="001C29C5"/>
    <w:rsid w:val="001C35DA"/>
    <w:rsid w:val="001C3713"/>
    <w:rsid w:val="001C6832"/>
    <w:rsid w:val="001C72C5"/>
    <w:rsid w:val="001C7562"/>
    <w:rsid w:val="001D0184"/>
    <w:rsid w:val="001D0418"/>
    <w:rsid w:val="001D0D7B"/>
    <w:rsid w:val="001D0FAF"/>
    <w:rsid w:val="001D1CBF"/>
    <w:rsid w:val="001D257D"/>
    <w:rsid w:val="001D391B"/>
    <w:rsid w:val="001D3EE0"/>
    <w:rsid w:val="001D4505"/>
    <w:rsid w:val="001D482B"/>
    <w:rsid w:val="001D6C5B"/>
    <w:rsid w:val="001D6FCB"/>
    <w:rsid w:val="001E0B2D"/>
    <w:rsid w:val="001E1262"/>
    <w:rsid w:val="001E1A7B"/>
    <w:rsid w:val="001E231C"/>
    <w:rsid w:val="001E2813"/>
    <w:rsid w:val="001E3C1A"/>
    <w:rsid w:val="001E434E"/>
    <w:rsid w:val="001E4A0A"/>
    <w:rsid w:val="001E5889"/>
    <w:rsid w:val="001E631E"/>
    <w:rsid w:val="001E6BD5"/>
    <w:rsid w:val="001F0AA7"/>
    <w:rsid w:val="001F0DD8"/>
    <w:rsid w:val="001F13FE"/>
    <w:rsid w:val="001F1F22"/>
    <w:rsid w:val="001F2776"/>
    <w:rsid w:val="001F29CB"/>
    <w:rsid w:val="001F2BB4"/>
    <w:rsid w:val="001F3983"/>
    <w:rsid w:val="001F4563"/>
    <w:rsid w:val="001F4E61"/>
    <w:rsid w:val="001F59B7"/>
    <w:rsid w:val="001F5E1D"/>
    <w:rsid w:val="001F60D4"/>
    <w:rsid w:val="001F60F4"/>
    <w:rsid w:val="001F6817"/>
    <w:rsid w:val="001F6CB4"/>
    <w:rsid w:val="001F6F2C"/>
    <w:rsid w:val="001F7711"/>
    <w:rsid w:val="002010C4"/>
    <w:rsid w:val="002013BB"/>
    <w:rsid w:val="00201FBF"/>
    <w:rsid w:val="002024C0"/>
    <w:rsid w:val="002027D5"/>
    <w:rsid w:val="002029A5"/>
    <w:rsid w:val="00202D30"/>
    <w:rsid w:val="00203BDB"/>
    <w:rsid w:val="002049F5"/>
    <w:rsid w:val="00204A40"/>
    <w:rsid w:val="00206073"/>
    <w:rsid w:val="0021128D"/>
    <w:rsid w:val="00211578"/>
    <w:rsid w:val="00212281"/>
    <w:rsid w:val="002130AB"/>
    <w:rsid w:val="002136F8"/>
    <w:rsid w:val="002144D6"/>
    <w:rsid w:val="00214C2E"/>
    <w:rsid w:val="00214EA7"/>
    <w:rsid w:val="00215BAF"/>
    <w:rsid w:val="00215C72"/>
    <w:rsid w:val="00216087"/>
    <w:rsid w:val="0021696A"/>
    <w:rsid w:val="00217094"/>
    <w:rsid w:val="00217590"/>
    <w:rsid w:val="00217791"/>
    <w:rsid w:val="00217C31"/>
    <w:rsid w:val="00220FEB"/>
    <w:rsid w:val="002210ED"/>
    <w:rsid w:val="00221482"/>
    <w:rsid w:val="00221527"/>
    <w:rsid w:val="0022194B"/>
    <w:rsid w:val="002223B4"/>
    <w:rsid w:val="002227D7"/>
    <w:rsid w:val="00222979"/>
    <w:rsid w:val="002233C7"/>
    <w:rsid w:val="00223579"/>
    <w:rsid w:val="0022361B"/>
    <w:rsid w:val="00224626"/>
    <w:rsid w:val="00224DA6"/>
    <w:rsid w:val="002258BF"/>
    <w:rsid w:val="00225F01"/>
    <w:rsid w:val="00225F8E"/>
    <w:rsid w:val="00226D2F"/>
    <w:rsid w:val="00227462"/>
    <w:rsid w:val="00227C4D"/>
    <w:rsid w:val="00230832"/>
    <w:rsid w:val="0023089D"/>
    <w:rsid w:val="00231DFF"/>
    <w:rsid w:val="00232011"/>
    <w:rsid w:val="00232C6C"/>
    <w:rsid w:val="002340CD"/>
    <w:rsid w:val="00234729"/>
    <w:rsid w:val="002347C4"/>
    <w:rsid w:val="00234B5F"/>
    <w:rsid w:val="00235375"/>
    <w:rsid w:val="00235C22"/>
    <w:rsid w:val="002370F7"/>
    <w:rsid w:val="00237CB4"/>
    <w:rsid w:val="00240112"/>
    <w:rsid w:val="00240155"/>
    <w:rsid w:val="00241367"/>
    <w:rsid w:val="0024139D"/>
    <w:rsid w:val="00242005"/>
    <w:rsid w:val="00242765"/>
    <w:rsid w:val="00242E5E"/>
    <w:rsid w:val="00244C02"/>
    <w:rsid w:val="002462E3"/>
    <w:rsid w:val="002463BB"/>
    <w:rsid w:val="002465B1"/>
    <w:rsid w:val="0024663B"/>
    <w:rsid w:val="0024736F"/>
    <w:rsid w:val="00247DE2"/>
    <w:rsid w:val="002503B1"/>
    <w:rsid w:val="0025103D"/>
    <w:rsid w:val="0025137F"/>
    <w:rsid w:val="0025190B"/>
    <w:rsid w:val="00251ED7"/>
    <w:rsid w:val="00252555"/>
    <w:rsid w:val="00252585"/>
    <w:rsid w:val="002526A2"/>
    <w:rsid w:val="002526B3"/>
    <w:rsid w:val="00252A11"/>
    <w:rsid w:val="00252A71"/>
    <w:rsid w:val="00252FA7"/>
    <w:rsid w:val="0025307F"/>
    <w:rsid w:val="002532C3"/>
    <w:rsid w:val="00253A0C"/>
    <w:rsid w:val="00256694"/>
    <w:rsid w:val="0025762D"/>
    <w:rsid w:val="00257942"/>
    <w:rsid w:val="00260346"/>
    <w:rsid w:val="00261DC0"/>
    <w:rsid w:val="00262FAE"/>
    <w:rsid w:val="0026319D"/>
    <w:rsid w:val="0026336E"/>
    <w:rsid w:val="00263FF6"/>
    <w:rsid w:val="0026513C"/>
    <w:rsid w:val="002655F6"/>
    <w:rsid w:val="0026605F"/>
    <w:rsid w:val="00266196"/>
    <w:rsid w:val="00266825"/>
    <w:rsid w:val="0026694D"/>
    <w:rsid w:val="00267520"/>
    <w:rsid w:val="00271C22"/>
    <w:rsid w:val="0027264E"/>
    <w:rsid w:val="00272935"/>
    <w:rsid w:val="00272E8E"/>
    <w:rsid w:val="002730C3"/>
    <w:rsid w:val="00273402"/>
    <w:rsid w:val="0027367F"/>
    <w:rsid w:val="00273B41"/>
    <w:rsid w:val="00273C77"/>
    <w:rsid w:val="002740ED"/>
    <w:rsid w:val="0027555A"/>
    <w:rsid w:val="00275786"/>
    <w:rsid w:val="00276FAD"/>
    <w:rsid w:val="0028012B"/>
    <w:rsid w:val="002801B9"/>
    <w:rsid w:val="002803E7"/>
    <w:rsid w:val="0028084B"/>
    <w:rsid w:val="00280CE0"/>
    <w:rsid w:val="00280DBA"/>
    <w:rsid w:val="00281CDA"/>
    <w:rsid w:val="00281D4F"/>
    <w:rsid w:val="00281F99"/>
    <w:rsid w:val="00282E75"/>
    <w:rsid w:val="00283093"/>
    <w:rsid w:val="0028341A"/>
    <w:rsid w:val="00283C8B"/>
    <w:rsid w:val="00283F16"/>
    <w:rsid w:val="002844B3"/>
    <w:rsid w:val="00284E2E"/>
    <w:rsid w:val="0028542A"/>
    <w:rsid w:val="0028563B"/>
    <w:rsid w:val="00285822"/>
    <w:rsid w:val="00285F70"/>
    <w:rsid w:val="002878CF"/>
    <w:rsid w:val="00287934"/>
    <w:rsid w:val="002903DC"/>
    <w:rsid w:val="00290CCF"/>
    <w:rsid w:val="00290CD6"/>
    <w:rsid w:val="00291063"/>
    <w:rsid w:val="0029215F"/>
    <w:rsid w:val="0029240E"/>
    <w:rsid w:val="00293051"/>
    <w:rsid w:val="002931FE"/>
    <w:rsid w:val="00293DAA"/>
    <w:rsid w:val="00294CCA"/>
    <w:rsid w:val="0029541F"/>
    <w:rsid w:val="00296624"/>
    <w:rsid w:val="00297BF4"/>
    <w:rsid w:val="002A0C0F"/>
    <w:rsid w:val="002A0D49"/>
    <w:rsid w:val="002A1C32"/>
    <w:rsid w:val="002A24D9"/>
    <w:rsid w:val="002A2668"/>
    <w:rsid w:val="002A3AB8"/>
    <w:rsid w:val="002A4175"/>
    <w:rsid w:val="002A4B9B"/>
    <w:rsid w:val="002A5890"/>
    <w:rsid w:val="002A597E"/>
    <w:rsid w:val="002A59D1"/>
    <w:rsid w:val="002A63DC"/>
    <w:rsid w:val="002A7AC8"/>
    <w:rsid w:val="002A7E61"/>
    <w:rsid w:val="002B021C"/>
    <w:rsid w:val="002B0419"/>
    <w:rsid w:val="002B0C68"/>
    <w:rsid w:val="002B0C82"/>
    <w:rsid w:val="002B1CB3"/>
    <w:rsid w:val="002B26FC"/>
    <w:rsid w:val="002B3AF1"/>
    <w:rsid w:val="002B51D4"/>
    <w:rsid w:val="002B5502"/>
    <w:rsid w:val="002B57F5"/>
    <w:rsid w:val="002B5B3C"/>
    <w:rsid w:val="002B62FB"/>
    <w:rsid w:val="002B638F"/>
    <w:rsid w:val="002B7055"/>
    <w:rsid w:val="002B7D83"/>
    <w:rsid w:val="002B7E88"/>
    <w:rsid w:val="002C0059"/>
    <w:rsid w:val="002C088D"/>
    <w:rsid w:val="002C0CE3"/>
    <w:rsid w:val="002C1B8D"/>
    <w:rsid w:val="002C216F"/>
    <w:rsid w:val="002C3426"/>
    <w:rsid w:val="002C418A"/>
    <w:rsid w:val="002C450F"/>
    <w:rsid w:val="002C4C18"/>
    <w:rsid w:val="002C4F2B"/>
    <w:rsid w:val="002C5E44"/>
    <w:rsid w:val="002C61D7"/>
    <w:rsid w:val="002C6499"/>
    <w:rsid w:val="002C651E"/>
    <w:rsid w:val="002C7350"/>
    <w:rsid w:val="002C7AA2"/>
    <w:rsid w:val="002D05E1"/>
    <w:rsid w:val="002D0A05"/>
    <w:rsid w:val="002D0AA8"/>
    <w:rsid w:val="002D0C8E"/>
    <w:rsid w:val="002D15B9"/>
    <w:rsid w:val="002D2E7E"/>
    <w:rsid w:val="002D2EBA"/>
    <w:rsid w:val="002D38B7"/>
    <w:rsid w:val="002D3F60"/>
    <w:rsid w:val="002D467C"/>
    <w:rsid w:val="002D512E"/>
    <w:rsid w:val="002D56A0"/>
    <w:rsid w:val="002D65E8"/>
    <w:rsid w:val="002D72DA"/>
    <w:rsid w:val="002E0989"/>
    <w:rsid w:val="002E0F0E"/>
    <w:rsid w:val="002E1776"/>
    <w:rsid w:val="002E1C0B"/>
    <w:rsid w:val="002E304A"/>
    <w:rsid w:val="002E42DB"/>
    <w:rsid w:val="002E4BC2"/>
    <w:rsid w:val="002E4CBF"/>
    <w:rsid w:val="002E52C4"/>
    <w:rsid w:val="002E5457"/>
    <w:rsid w:val="002E5B9D"/>
    <w:rsid w:val="002E5D41"/>
    <w:rsid w:val="002E5D88"/>
    <w:rsid w:val="002E6AFC"/>
    <w:rsid w:val="002E6B16"/>
    <w:rsid w:val="002E6B3B"/>
    <w:rsid w:val="002E73F0"/>
    <w:rsid w:val="002F01CC"/>
    <w:rsid w:val="002F1246"/>
    <w:rsid w:val="002F1BF2"/>
    <w:rsid w:val="002F2029"/>
    <w:rsid w:val="002F2401"/>
    <w:rsid w:val="002F3ACF"/>
    <w:rsid w:val="002F4179"/>
    <w:rsid w:val="002F4464"/>
    <w:rsid w:val="002F59D0"/>
    <w:rsid w:val="002F6F73"/>
    <w:rsid w:val="002F7ED6"/>
    <w:rsid w:val="00300131"/>
    <w:rsid w:val="00300F28"/>
    <w:rsid w:val="00301273"/>
    <w:rsid w:val="003021AE"/>
    <w:rsid w:val="00302C72"/>
    <w:rsid w:val="00303636"/>
    <w:rsid w:val="00303B07"/>
    <w:rsid w:val="00303C89"/>
    <w:rsid w:val="00303F04"/>
    <w:rsid w:val="003042D1"/>
    <w:rsid w:val="003048CE"/>
    <w:rsid w:val="00304F80"/>
    <w:rsid w:val="00305469"/>
    <w:rsid w:val="00305B90"/>
    <w:rsid w:val="003061E0"/>
    <w:rsid w:val="00306989"/>
    <w:rsid w:val="00306C11"/>
    <w:rsid w:val="00306E47"/>
    <w:rsid w:val="00307469"/>
    <w:rsid w:val="00307C9D"/>
    <w:rsid w:val="0031074E"/>
    <w:rsid w:val="003107D3"/>
    <w:rsid w:val="0031095F"/>
    <w:rsid w:val="00310B87"/>
    <w:rsid w:val="00311634"/>
    <w:rsid w:val="00311C5C"/>
    <w:rsid w:val="00311C78"/>
    <w:rsid w:val="003122C1"/>
    <w:rsid w:val="00312611"/>
    <w:rsid w:val="00312E67"/>
    <w:rsid w:val="00314055"/>
    <w:rsid w:val="003140D3"/>
    <w:rsid w:val="00314540"/>
    <w:rsid w:val="003147EC"/>
    <w:rsid w:val="00314988"/>
    <w:rsid w:val="00315029"/>
    <w:rsid w:val="00315245"/>
    <w:rsid w:val="0031594E"/>
    <w:rsid w:val="00315EDD"/>
    <w:rsid w:val="00316101"/>
    <w:rsid w:val="003169F4"/>
    <w:rsid w:val="00316D56"/>
    <w:rsid w:val="0031712D"/>
    <w:rsid w:val="00317453"/>
    <w:rsid w:val="00320576"/>
    <w:rsid w:val="003205F0"/>
    <w:rsid w:val="00320B40"/>
    <w:rsid w:val="00320F2E"/>
    <w:rsid w:val="003211FB"/>
    <w:rsid w:val="003231A7"/>
    <w:rsid w:val="003235A5"/>
    <w:rsid w:val="003236F1"/>
    <w:rsid w:val="003237BA"/>
    <w:rsid w:val="00323977"/>
    <w:rsid w:val="003242D8"/>
    <w:rsid w:val="0032437B"/>
    <w:rsid w:val="00324A84"/>
    <w:rsid w:val="00324B49"/>
    <w:rsid w:val="00325710"/>
    <w:rsid w:val="003271BB"/>
    <w:rsid w:val="00327D00"/>
    <w:rsid w:val="00330085"/>
    <w:rsid w:val="00330132"/>
    <w:rsid w:val="00330460"/>
    <w:rsid w:val="00330B79"/>
    <w:rsid w:val="003312A5"/>
    <w:rsid w:val="003320A0"/>
    <w:rsid w:val="0033268D"/>
    <w:rsid w:val="0033311C"/>
    <w:rsid w:val="003339CD"/>
    <w:rsid w:val="00333C21"/>
    <w:rsid w:val="00333DA6"/>
    <w:rsid w:val="00333EAE"/>
    <w:rsid w:val="00333EF5"/>
    <w:rsid w:val="00334C36"/>
    <w:rsid w:val="003355FF"/>
    <w:rsid w:val="003363AF"/>
    <w:rsid w:val="00336698"/>
    <w:rsid w:val="00337682"/>
    <w:rsid w:val="00337D60"/>
    <w:rsid w:val="00340AC1"/>
    <w:rsid w:val="00340F0E"/>
    <w:rsid w:val="00340F94"/>
    <w:rsid w:val="003416D1"/>
    <w:rsid w:val="00341C51"/>
    <w:rsid w:val="00343250"/>
    <w:rsid w:val="00343299"/>
    <w:rsid w:val="003432BE"/>
    <w:rsid w:val="0034387D"/>
    <w:rsid w:val="00344B20"/>
    <w:rsid w:val="003458A3"/>
    <w:rsid w:val="00345AD5"/>
    <w:rsid w:val="003465BC"/>
    <w:rsid w:val="003465E2"/>
    <w:rsid w:val="00346AFB"/>
    <w:rsid w:val="003472EE"/>
    <w:rsid w:val="003477CF"/>
    <w:rsid w:val="00347D97"/>
    <w:rsid w:val="00347E00"/>
    <w:rsid w:val="003516A6"/>
    <w:rsid w:val="00351D20"/>
    <w:rsid w:val="00351D4F"/>
    <w:rsid w:val="00352BC3"/>
    <w:rsid w:val="00352C7F"/>
    <w:rsid w:val="00353918"/>
    <w:rsid w:val="00354030"/>
    <w:rsid w:val="003540D0"/>
    <w:rsid w:val="003543F4"/>
    <w:rsid w:val="003546E1"/>
    <w:rsid w:val="0035515F"/>
    <w:rsid w:val="003552DC"/>
    <w:rsid w:val="003555B8"/>
    <w:rsid w:val="00355BCD"/>
    <w:rsid w:val="003561F5"/>
    <w:rsid w:val="0035668F"/>
    <w:rsid w:val="00356B43"/>
    <w:rsid w:val="003570E0"/>
    <w:rsid w:val="00357717"/>
    <w:rsid w:val="00357D4A"/>
    <w:rsid w:val="00362518"/>
    <w:rsid w:val="0036257D"/>
    <w:rsid w:val="00362A3C"/>
    <w:rsid w:val="003631A6"/>
    <w:rsid w:val="003641C5"/>
    <w:rsid w:val="00364DFD"/>
    <w:rsid w:val="003660D8"/>
    <w:rsid w:val="003673C4"/>
    <w:rsid w:val="00370198"/>
    <w:rsid w:val="003701E9"/>
    <w:rsid w:val="00370686"/>
    <w:rsid w:val="00370B8D"/>
    <w:rsid w:val="00371DC5"/>
    <w:rsid w:val="0037270D"/>
    <w:rsid w:val="00372CCF"/>
    <w:rsid w:val="003735CF"/>
    <w:rsid w:val="00373BD5"/>
    <w:rsid w:val="00374770"/>
    <w:rsid w:val="00374887"/>
    <w:rsid w:val="003749F8"/>
    <w:rsid w:val="00374AB5"/>
    <w:rsid w:val="00375CB6"/>
    <w:rsid w:val="00381195"/>
    <w:rsid w:val="0038187F"/>
    <w:rsid w:val="003826B7"/>
    <w:rsid w:val="00382B45"/>
    <w:rsid w:val="003834B1"/>
    <w:rsid w:val="00383CCC"/>
    <w:rsid w:val="00384BFC"/>
    <w:rsid w:val="00384E77"/>
    <w:rsid w:val="00386071"/>
    <w:rsid w:val="00386899"/>
    <w:rsid w:val="00386AE8"/>
    <w:rsid w:val="00386B56"/>
    <w:rsid w:val="003877C1"/>
    <w:rsid w:val="00390AD0"/>
    <w:rsid w:val="00390D33"/>
    <w:rsid w:val="0039260C"/>
    <w:rsid w:val="00392961"/>
    <w:rsid w:val="00392A69"/>
    <w:rsid w:val="00393539"/>
    <w:rsid w:val="00393CF4"/>
    <w:rsid w:val="00394195"/>
    <w:rsid w:val="0039492E"/>
    <w:rsid w:val="00394C28"/>
    <w:rsid w:val="00394DD0"/>
    <w:rsid w:val="00394FDE"/>
    <w:rsid w:val="00395055"/>
    <w:rsid w:val="003952B6"/>
    <w:rsid w:val="0039581C"/>
    <w:rsid w:val="00395BB1"/>
    <w:rsid w:val="00396254"/>
    <w:rsid w:val="00396524"/>
    <w:rsid w:val="00396733"/>
    <w:rsid w:val="0039685E"/>
    <w:rsid w:val="0039709C"/>
    <w:rsid w:val="00397367"/>
    <w:rsid w:val="003A0B79"/>
    <w:rsid w:val="003A0C79"/>
    <w:rsid w:val="003A10B5"/>
    <w:rsid w:val="003A10C1"/>
    <w:rsid w:val="003A2DF8"/>
    <w:rsid w:val="003A2E75"/>
    <w:rsid w:val="003A37A3"/>
    <w:rsid w:val="003A3826"/>
    <w:rsid w:val="003A3CDB"/>
    <w:rsid w:val="003A5965"/>
    <w:rsid w:val="003A5CAE"/>
    <w:rsid w:val="003A606E"/>
    <w:rsid w:val="003A6F94"/>
    <w:rsid w:val="003B011F"/>
    <w:rsid w:val="003B031F"/>
    <w:rsid w:val="003B078C"/>
    <w:rsid w:val="003B0FBC"/>
    <w:rsid w:val="003B1AD5"/>
    <w:rsid w:val="003B1DBE"/>
    <w:rsid w:val="003B3859"/>
    <w:rsid w:val="003B3ACF"/>
    <w:rsid w:val="003B41CF"/>
    <w:rsid w:val="003B4682"/>
    <w:rsid w:val="003B6004"/>
    <w:rsid w:val="003B62C6"/>
    <w:rsid w:val="003B736F"/>
    <w:rsid w:val="003B758C"/>
    <w:rsid w:val="003C0660"/>
    <w:rsid w:val="003C0BB4"/>
    <w:rsid w:val="003C0DF5"/>
    <w:rsid w:val="003C0FEF"/>
    <w:rsid w:val="003C1060"/>
    <w:rsid w:val="003C1088"/>
    <w:rsid w:val="003C1679"/>
    <w:rsid w:val="003C2437"/>
    <w:rsid w:val="003C3464"/>
    <w:rsid w:val="003C3725"/>
    <w:rsid w:val="003C41F6"/>
    <w:rsid w:val="003C4EF1"/>
    <w:rsid w:val="003C4F5C"/>
    <w:rsid w:val="003C4FC9"/>
    <w:rsid w:val="003C5ED7"/>
    <w:rsid w:val="003C6346"/>
    <w:rsid w:val="003C6571"/>
    <w:rsid w:val="003C67BB"/>
    <w:rsid w:val="003C6974"/>
    <w:rsid w:val="003C7257"/>
    <w:rsid w:val="003C7777"/>
    <w:rsid w:val="003D05AE"/>
    <w:rsid w:val="003D166B"/>
    <w:rsid w:val="003D26A6"/>
    <w:rsid w:val="003D271E"/>
    <w:rsid w:val="003D6002"/>
    <w:rsid w:val="003D612F"/>
    <w:rsid w:val="003D72B4"/>
    <w:rsid w:val="003E0740"/>
    <w:rsid w:val="003E07EF"/>
    <w:rsid w:val="003E0809"/>
    <w:rsid w:val="003E0D3E"/>
    <w:rsid w:val="003E0E07"/>
    <w:rsid w:val="003E0E7A"/>
    <w:rsid w:val="003E1E33"/>
    <w:rsid w:val="003E1F3A"/>
    <w:rsid w:val="003E2474"/>
    <w:rsid w:val="003E2587"/>
    <w:rsid w:val="003E2C4D"/>
    <w:rsid w:val="003E2D04"/>
    <w:rsid w:val="003E3500"/>
    <w:rsid w:val="003E354E"/>
    <w:rsid w:val="003E42A4"/>
    <w:rsid w:val="003E497E"/>
    <w:rsid w:val="003E5409"/>
    <w:rsid w:val="003E60D2"/>
    <w:rsid w:val="003E6299"/>
    <w:rsid w:val="003E668A"/>
    <w:rsid w:val="003E69EA"/>
    <w:rsid w:val="003E7B23"/>
    <w:rsid w:val="003F050B"/>
    <w:rsid w:val="003F0639"/>
    <w:rsid w:val="003F13B9"/>
    <w:rsid w:val="003F166A"/>
    <w:rsid w:val="003F16BF"/>
    <w:rsid w:val="003F1A24"/>
    <w:rsid w:val="003F210B"/>
    <w:rsid w:val="003F25F3"/>
    <w:rsid w:val="003F27F4"/>
    <w:rsid w:val="003F2E48"/>
    <w:rsid w:val="003F2F81"/>
    <w:rsid w:val="003F30AC"/>
    <w:rsid w:val="003F393F"/>
    <w:rsid w:val="003F46E1"/>
    <w:rsid w:val="003F4D23"/>
    <w:rsid w:val="003F4F1B"/>
    <w:rsid w:val="003F6061"/>
    <w:rsid w:val="003F6234"/>
    <w:rsid w:val="003F7EC7"/>
    <w:rsid w:val="00401004"/>
    <w:rsid w:val="0040122C"/>
    <w:rsid w:val="00401335"/>
    <w:rsid w:val="00401461"/>
    <w:rsid w:val="0040173B"/>
    <w:rsid w:val="00403266"/>
    <w:rsid w:val="00403BDB"/>
    <w:rsid w:val="00406121"/>
    <w:rsid w:val="0040623A"/>
    <w:rsid w:val="00406385"/>
    <w:rsid w:val="004063B5"/>
    <w:rsid w:val="00406958"/>
    <w:rsid w:val="004073B1"/>
    <w:rsid w:val="0040761C"/>
    <w:rsid w:val="00407B25"/>
    <w:rsid w:val="00410315"/>
    <w:rsid w:val="00410C2A"/>
    <w:rsid w:val="00411893"/>
    <w:rsid w:val="00411CEC"/>
    <w:rsid w:val="00412314"/>
    <w:rsid w:val="00413036"/>
    <w:rsid w:val="00413227"/>
    <w:rsid w:val="00414277"/>
    <w:rsid w:val="00414B22"/>
    <w:rsid w:val="004158B5"/>
    <w:rsid w:val="00416037"/>
    <w:rsid w:val="00417FDD"/>
    <w:rsid w:val="00420CCA"/>
    <w:rsid w:val="00421B99"/>
    <w:rsid w:val="004222EB"/>
    <w:rsid w:val="0042354D"/>
    <w:rsid w:val="0042478A"/>
    <w:rsid w:val="00425DB8"/>
    <w:rsid w:val="00426024"/>
    <w:rsid w:val="0042647E"/>
    <w:rsid w:val="00426CC6"/>
    <w:rsid w:val="00427473"/>
    <w:rsid w:val="0042751F"/>
    <w:rsid w:val="0042789D"/>
    <w:rsid w:val="00430536"/>
    <w:rsid w:val="0043139E"/>
    <w:rsid w:val="0043286F"/>
    <w:rsid w:val="0043468C"/>
    <w:rsid w:val="00434B1D"/>
    <w:rsid w:val="00434F67"/>
    <w:rsid w:val="00436E18"/>
    <w:rsid w:val="004373B6"/>
    <w:rsid w:val="00437802"/>
    <w:rsid w:val="004405A7"/>
    <w:rsid w:val="004411C6"/>
    <w:rsid w:val="004411D5"/>
    <w:rsid w:val="004412BE"/>
    <w:rsid w:val="0044133D"/>
    <w:rsid w:val="00441599"/>
    <w:rsid w:val="004433B9"/>
    <w:rsid w:val="004444EC"/>
    <w:rsid w:val="00445024"/>
    <w:rsid w:val="004465CE"/>
    <w:rsid w:val="0044797D"/>
    <w:rsid w:val="004504E2"/>
    <w:rsid w:val="004511E8"/>
    <w:rsid w:val="004521C5"/>
    <w:rsid w:val="00452A19"/>
    <w:rsid w:val="00452CB6"/>
    <w:rsid w:val="00453466"/>
    <w:rsid w:val="004545BB"/>
    <w:rsid w:val="00454929"/>
    <w:rsid w:val="00454954"/>
    <w:rsid w:val="00454A19"/>
    <w:rsid w:val="00455A3F"/>
    <w:rsid w:val="004570BD"/>
    <w:rsid w:val="00457B69"/>
    <w:rsid w:val="00461821"/>
    <w:rsid w:val="004624A7"/>
    <w:rsid w:val="004626F2"/>
    <w:rsid w:val="004639DE"/>
    <w:rsid w:val="00464408"/>
    <w:rsid w:val="00464A68"/>
    <w:rsid w:val="00464EC2"/>
    <w:rsid w:val="0046524D"/>
    <w:rsid w:val="00465A15"/>
    <w:rsid w:val="00466842"/>
    <w:rsid w:val="004668FC"/>
    <w:rsid w:val="0046694D"/>
    <w:rsid w:val="00467089"/>
    <w:rsid w:val="00467216"/>
    <w:rsid w:val="00467617"/>
    <w:rsid w:val="00467628"/>
    <w:rsid w:val="0046772F"/>
    <w:rsid w:val="004677BB"/>
    <w:rsid w:val="00467AFF"/>
    <w:rsid w:val="00467E09"/>
    <w:rsid w:val="00470818"/>
    <w:rsid w:val="004708C7"/>
    <w:rsid w:val="00470ECD"/>
    <w:rsid w:val="0047113E"/>
    <w:rsid w:val="0047133E"/>
    <w:rsid w:val="004719D9"/>
    <w:rsid w:val="00471AFE"/>
    <w:rsid w:val="00471B6C"/>
    <w:rsid w:val="00471CA0"/>
    <w:rsid w:val="00471FA1"/>
    <w:rsid w:val="00471FFC"/>
    <w:rsid w:val="00472299"/>
    <w:rsid w:val="00472BEA"/>
    <w:rsid w:val="0047354B"/>
    <w:rsid w:val="00473B6A"/>
    <w:rsid w:val="00474847"/>
    <w:rsid w:val="00475B2E"/>
    <w:rsid w:val="00475F5B"/>
    <w:rsid w:val="004763F3"/>
    <w:rsid w:val="0047646D"/>
    <w:rsid w:val="004764A0"/>
    <w:rsid w:val="00476602"/>
    <w:rsid w:val="0047727B"/>
    <w:rsid w:val="00477C2B"/>
    <w:rsid w:val="00477DE8"/>
    <w:rsid w:val="00477FAE"/>
    <w:rsid w:val="00480FB6"/>
    <w:rsid w:val="00481338"/>
    <w:rsid w:val="0048161D"/>
    <w:rsid w:val="00481849"/>
    <w:rsid w:val="004828B5"/>
    <w:rsid w:val="00482AFD"/>
    <w:rsid w:val="00482C43"/>
    <w:rsid w:val="00482F81"/>
    <w:rsid w:val="004838D3"/>
    <w:rsid w:val="00483950"/>
    <w:rsid w:val="00484861"/>
    <w:rsid w:val="00485183"/>
    <w:rsid w:val="00485C72"/>
    <w:rsid w:val="00486811"/>
    <w:rsid w:val="00486CF1"/>
    <w:rsid w:val="00486D91"/>
    <w:rsid w:val="0048702D"/>
    <w:rsid w:val="00487C5F"/>
    <w:rsid w:val="00487F52"/>
    <w:rsid w:val="004904BE"/>
    <w:rsid w:val="00490AC8"/>
    <w:rsid w:val="00491220"/>
    <w:rsid w:val="00491481"/>
    <w:rsid w:val="004916A2"/>
    <w:rsid w:val="0049279B"/>
    <w:rsid w:val="00493E65"/>
    <w:rsid w:val="00494307"/>
    <w:rsid w:val="00494415"/>
    <w:rsid w:val="00494439"/>
    <w:rsid w:val="004945AB"/>
    <w:rsid w:val="00494BBE"/>
    <w:rsid w:val="004967DF"/>
    <w:rsid w:val="00497466"/>
    <w:rsid w:val="004974E8"/>
    <w:rsid w:val="00497508"/>
    <w:rsid w:val="004A12B3"/>
    <w:rsid w:val="004A1620"/>
    <w:rsid w:val="004A1650"/>
    <w:rsid w:val="004A1FF1"/>
    <w:rsid w:val="004A31BD"/>
    <w:rsid w:val="004A378E"/>
    <w:rsid w:val="004A4E66"/>
    <w:rsid w:val="004A5232"/>
    <w:rsid w:val="004A5EDA"/>
    <w:rsid w:val="004A5FA0"/>
    <w:rsid w:val="004A613A"/>
    <w:rsid w:val="004A688F"/>
    <w:rsid w:val="004A6C13"/>
    <w:rsid w:val="004A79BC"/>
    <w:rsid w:val="004A79E8"/>
    <w:rsid w:val="004A7AF3"/>
    <w:rsid w:val="004A7C74"/>
    <w:rsid w:val="004A7FEC"/>
    <w:rsid w:val="004B2F60"/>
    <w:rsid w:val="004B3398"/>
    <w:rsid w:val="004B3971"/>
    <w:rsid w:val="004B4882"/>
    <w:rsid w:val="004B493B"/>
    <w:rsid w:val="004B4A1D"/>
    <w:rsid w:val="004B6831"/>
    <w:rsid w:val="004B7832"/>
    <w:rsid w:val="004B7F38"/>
    <w:rsid w:val="004C0395"/>
    <w:rsid w:val="004C0F47"/>
    <w:rsid w:val="004C14F8"/>
    <w:rsid w:val="004C2035"/>
    <w:rsid w:val="004C3474"/>
    <w:rsid w:val="004C44EF"/>
    <w:rsid w:val="004C4617"/>
    <w:rsid w:val="004C489F"/>
    <w:rsid w:val="004C49C5"/>
    <w:rsid w:val="004C4C6C"/>
    <w:rsid w:val="004C632A"/>
    <w:rsid w:val="004C69FB"/>
    <w:rsid w:val="004C704F"/>
    <w:rsid w:val="004C7340"/>
    <w:rsid w:val="004C782A"/>
    <w:rsid w:val="004C7F95"/>
    <w:rsid w:val="004D0C3A"/>
    <w:rsid w:val="004D1030"/>
    <w:rsid w:val="004D1F38"/>
    <w:rsid w:val="004D21D3"/>
    <w:rsid w:val="004D26DE"/>
    <w:rsid w:val="004D2E5D"/>
    <w:rsid w:val="004D2E91"/>
    <w:rsid w:val="004D3052"/>
    <w:rsid w:val="004D398F"/>
    <w:rsid w:val="004D4602"/>
    <w:rsid w:val="004D4AA0"/>
    <w:rsid w:val="004D4B6F"/>
    <w:rsid w:val="004D5919"/>
    <w:rsid w:val="004D5A35"/>
    <w:rsid w:val="004D7139"/>
    <w:rsid w:val="004E0A21"/>
    <w:rsid w:val="004E1D60"/>
    <w:rsid w:val="004E1D65"/>
    <w:rsid w:val="004E2212"/>
    <w:rsid w:val="004E2253"/>
    <w:rsid w:val="004E235D"/>
    <w:rsid w:val="004E255F"/>
    <w:rsid w:val="004E2844"/>
    <w:rsid w:val="004E28CB"/>
    <w:rsid w:val="004E3F17"/>
    <w:rsid w:val="004E4830"/>
    <w:rsid w:val="004E4B5B"/>
    <w:rsid w:val="004E4C01"/>
    <w:rsid w:val="004E5408"/>
    <w:rsid w:val="004E5B2B"/>
    <w:rsid w:val="004E5C14"/>
    <w:rsid w:val="004E66C3"/>
    <w:rsid w:val="004E66D2"/>
    <w:rsid w:val="004E6790"/>
    <w:rsid w:val="004E6AF9"/>
    <w:rsid w:val="004E6B99"/>
    <w:rsid w:val="004E70B0"/>
    <w:rsid w:val="004E72B1"/>
    <w:rsid w:val="004E72F3"/>
    <w:rsid w:val="004E7AED"/>
    <w:rsid w:val="004F00A7"/>
    <w:rsid w:val="004F0487"/>
    <w:rsid w:val="004F0D78"/>
    <w:rsid w:val="004F13D8"/>
    <w:rsid w:val="004F17CA"/>
    <w:rsid w:val="004F2AB3"/>
    <w:rsid w:val="004F3A16"/>
    <w:rsid w:val="004F4054"/>
    <w:rsid w:val="004F517C"/>
    <w:rsid w:val="004F55C3"/>
    <w:rsid w:val="004F5F19"/>
    <w:rsid w:val="004F70F3"/>
    <w:rsid w:val="004F7688"/>
    <w:rsid w:val="0050047E"/>
    <w:rsid w:val="005007A4"/>
    <w:rsid w:val="00500F18"/>
    <w:rsid w:val="00501240"/>
    <w:rsid w:val="00501483"/>
    <w:rsid w:val="00501954"/>
    <w:rsid w:val="00501BA5"/>
    <w:rsid w:val="00503884"/>
    <w:rsid w:val="00503FBF"/>
    <w:rsid w:val="005042E5"/>
    <w:rsid w:val="00504418"/>
    <w:rsid w:val="00504C4C"/>
    <w:rsid w:val="00504D3F"/>
    <w:rsid w:val="00505A29"/>
    <w:rsid w:val="00505BEC"/>
    <w:rsid w:val="00506413"/>
    <w:rsid w:val="00506FDE"/>
    <w:rsid w:val="00507846"/>
    <w:rsid w:val="00507922"/>
    <w:rsid w:val="00510022"/>
    <w:rsid w:val="005102F2"/>
    <w:rsid w:val="005114AB"/>
    <w:rsid w:val="00511710"/>
    <w:rsid w:val="0051201D"/>
    <w:rsid w:val="00512343"/>
    <w:rsid w:val="005126E4"/>
    <w:rsid w:val="005130B4"/>
    <w:rsid w:val="00513836"/>
    <w:rsid w:val="00513AAF"/>
    <w:rsid w:val="00513B68"/>
    <w:rsid w:val="00515453"/>
    <w:rsid w:val="0051583B"/>
    <w:rsid w:val="005160FE"/>
    <w:rsid w:val="00516127"/>
    <w:rsid w:val="00516374"/>
    <w:rsid w:val="00520AF3"/>
    <w:rsid w:val="005210C3"/>
    <w:rsid w:val="005211FD"/>
    <w:rsid w:val="005226CD"/>
    <w:rsid w:val="00522B0B"/>
    <w:rsid w:val="005231AA"/>
    <w:rsid w:val="00523C20"/>
    <w:rsid w:val="00523F66"/>
    <w:rsid w:val="00524294"/>
    <w:rsid w:val="00524A10"/>
    <w:rsid w:val="00525CFF"/>
    <w:rsid w:val="00525DA1"/>
    <w:rsid w:val="00526395"/>
    <w:rsid w:val="00527236"/>
    <w:rsid w:val="0052735A"/>
    <w:rsid w:val="00527F9C"/>
    <w:rsid w:val="0053067C"/>
    <w:rsid w:val="00530D60"/>
    <w:rsid w:val="00531C01"/>
    <w:rsid w:val="00531D6C"/>
    <w:rsid w:val="00532224"/>
    <w:rsid w:val="0053233B"/>
    <w:rsid w:val="00532403"/>
    <w:rsid w:val="005325D0"/>
    <w:rsid w:val="0053263E"/>
    <w:rsid w:val="005329FB"/>
    <w:rsid w:val="00532BEC"/>
    <w:rsid w:val="00532C98"/>
    <w:rsid w:val="00532D3E"/>
    <w:rsid w:val="005346A8"/>
    <w:rsid w:val="00534900"/>
    <w:rsid w:val="00534A59"/>
    <w:rsid w:val="00534E66"/>
    <w:rsid w:val="00534F12"/>
    <w:rsid w:val="00535657"/>
    <w:rsid w:val="00536448"/>
    <w:rsid w:val="005379F4"/>
    <w:rsid w:val="00537E8A"/>
    <w:rsid w:val="00537FCD"/>
    <w:rsid w:val="005412B2"/>
    <w:rsid w:val="00541529"/>
    <w:rsid w:val="00542112"/>
    <w:rsid w:val="00542CD9"/>
    <w:rsid w:val="00542DE2"/>
    <w:rsid w:val="00542F09"/>
    <w:rsid w:val="00543D3B"/>
    <w:rsid w:val="005440D6"/>
    <w:rsid w:val="0054437B"/>
    <w:rsid w:val="005453A4"/>
    <w:rsid w:val="005462B8"/>
    <w:rsid w:val="005472C1"/>
    <w:rsid w:val="0054771C"/>
    <w:rsid w:val="005503A2"/>
    <w:rsid w:val="00550703"/>
    <w:rsid w:val="00550BD9"/>
    <w:rsid w:val="005512A6"/>
    <w:rsid w:val="00554710"/>
    <w:rsid w:val="00555FE7"/>
    <w:rsid w:val="005567B9"/>
    <w:rsid w:val="00556A83"/>
    <w:rsid w:val="00561C80"/>
    <w:rsid w:val="00561E35"/>
    <w:rsid w:val="00562ABF"/>
    <w:rsid w:val="00563063"/>
    <w:rsid w:val="0056334A"/>
    <w:rsid w:val="005638B4"/>
    <w:rsid w:val="0056474A"/>
    <w:rsid w:val="00565383"/>
    <w:rsid w:val="005658A0"/>
    <w:rsid w:val="00565F69"/>
    <w:rsid w:val="00566A28"/>
    <w:rsid w:val="005703B1"/>
    <w:rsid w:val="00570BEB"/>
    <w:rsid w:val="005711D0"/>
    <w:rsid w:val="00571213"/>
    <w:rsid w:val="0057152F"/>
    <w:rsid w:val="005716CF"/>
    <w:rsid w:val="0057215E"/>
    <w:rsid w:val="00572E80"/>
    <w:rsid w:val="00572FA0"/>
    <w:rsid w:val="005732F5"/>
    <w:rsid w:val="005738F7"/>
    <w:rsid w:val="00573A65"/>
    <w:rsid w:val="00573B23"/>
    <w:rsid w:val="0057521C"/>
    <w:rsid w:val="00575B7D"/>
    <w:rsid w:val="00577B56"/>
    <w:rsid w:val="0058085D"/>
    <w:rsid w:val="00580AEA"/>
    <w:rsid w:val="0058201D"/>
    <w:rsid w:val="005824EB"/>
    <w:rsid w:val="00583056"/>
    <w:rsid w:val="0058350A"/>
    <w:rsid w:val="00583E6C"/>
    <w:rsid w:val="00583E98"/>
    <w:rsid w:val="00583FEB"/>
    <w:rsid w:val="005846A5"/>
    <w:rsid w:val="00584771"/>
    <w:rsid w:val="00584C79"/>
    <w:rsid w:val="00584ED2"/>
    <w:rsid w:val="00585268"/>
    <w:rsid w:val="005867B8"/>
    <w:rsid w:val="00587587"/>
    <w:rsid w:val="0058777F"/>
    <w:rsid w:val="00587E48"/>
    <w:rsid w:val="00590BAA"/>
    <w:rsid w:val="00590CD1"/>
    <w:rsid w:val="0059379C"/>
    <w:rsid w:val="0059585B"/>
    <w:rsid w:val="005969AD"/>
    <w:rsid w:val="00596FF3"/>
    <w:rsid w:val="005974C6"/>
    <w:rsid w:val="005978CF"/>
    <w:rsid w:val="005A016A"/>
    <w:rsid w:val="005A0AF0"/>
    <w:rsid w:val="005A185F"/>
    <w:rsid w:val="005A2627"/>
    <w:rsid w:val="005A2BC9"/>
    <w:rsid w:val="005A2E7B"/>
    <w:rsid w:val="005A4A59"/>
    <w:rsid w:val="005A51DD"/>
    <w:rsid w:val="005A54C2"/>
    <w:rsid w:val="005A5500"/>
    <w:rsid w:val="005A6FCC"/>
    <w:rsid w:val="005B0086"/>
    <w:rsid w:val="005B0255"/>
    <w:rsid w:val="005B0AE1"/>
    <w:rsid w:val="005B0B23"/>
    <w:rsid w:val="005B1FC2"/>
    <w:rsid w:val="005B1FCA"/>
    <w:rsid w:val="005B2748"/>
    <w:rsid w:val="005B29EC"/>
    <w:rsid w:val="005B2E38"/>
    <w:rsid w:val="005B2F0E"/>
    <w:rsid w:val="005B581E"/>
    <w:rsid w:val="005B5D62"/>
    <w:rsid w:val="005B5EDC"/>
    <w:rsid w:val="005B614C"/>
    <w:rsid w:val="005B67D3"/>
    <w:rsid w:val="005B6A58"/>
    <w:rsid w:val="005B6B34"/>
    <w:rsid w:val="005B715B"/>
    <w:rsid w:val="005B7968"/>
    <w:rsid w:val="005C033C"/>
    <w:rsid w:val="005C1127"/>
    <w:rsid w:val="005C11F8"/>
    <w:rsid w:val="005C1DF7"/>
    <w:rsid w:val="005C3410"/>
    <w:rsid w:val="005C3D59"/>
    <w:rsid w:val="005C41FC"/>
    <w:rsid w:val="005C4F36"/>
    <w:rsid w:val="005C6386"/>
    <w:rsid w:val="005C7495"/>
    <w:rsid w:val="005D0082"/>
    <w:rsid w:val="005D0FE6"/>
    <w:rsid w:val="005D1428"/>
    <w:rsid w:val="005D30B0"/>
    <w:rsid w:val="005D47CF"/>
    <w:rsid w:val="005D4899"/>
    <w:rsid w:val="005D4E7D"/>
    <w:rsid w:val="005D58B2"/>
    <w:rsid w:val="005D6442"/>
    <w:rsid w:val="005D6C16"/>
    <w:rsid w:val="005D716C"/>
    <w:rsid w:val="005D7BBE"/>
    <w:rsid w:val="005D7E2C"/>
    <w:rsid w:val="005D7F56"/>
    <w:rsid w:val="005E015E"/>
    <w:rsid w:val="005E0614"/>
    <w:rsid w:val="005E0A2C"/>
    <w:rsid w:val="005E0D2F"/>
    <w:rsid w:val="005E10FE"/>
    <w:rsid w:val="005E1C76"/>
    <w:rsid w:val="005E23A7"/>
    <w:rsid w:val="005E3671"/>
    <w:rsid w:val="005E4A40"/>
    <w:rsid w:val="005E4F1A"/>
    <w:rsid w:val="005E54BD"/>
    <w:rsid w:val="005E558D"/>
    <w:rsid w:val="005E598C"/>
    <w:rsid w:val="005E6125"/>
    <w:rsid w:val="005E61D4"/>
    <w:rsid w:val="005E6724"/>
    <w:rsid w:val="005E706D"/>
    <w:rsid w:val="005E74FC"/>
    <w:rsid w:val="005F09D7"/>
    <w:rsid w:val="005F0ADF"/>
    <w:rsid w:val="005F0D17"/>
    <w:rsid w:val="005F11FD"/>
    <w:rsid w:val="005F127F"/>
    <w:rsid w:val="005F2BCB"/>
    <w:rsid w:val="005F4F9B"/>
    <w:rsid w:val="005F5A81"/>
    <w:rsid w:val="005F738E"/>
    <w:rsid w:val="005F78CC"/>
    <w:rsid w:val="005F7AF0"/>
    <w:rsid w:val="005F7F3E"/>
    <w:rsid w:val="006002DD"/>
    <w:rsid w:val="006008AE"/>
    <w:rsid w:val="00600957"/>
    <w:rsid w:val="00600E34"/>
    <w:rsid w:val="006011AE"/>
    <w:rsid w:val="006012B4"/>
    <w:rsid w:val="0060196D"/>
    <w:rsid w:val="00602DCF"/>
    <w:rsid w:val="00603E65"/>
    <w:rsid w:val="00604CBB"/>
    <w:rsid w:val="00605E49"/>
    <w:rsid w:val="00606A36"/>
    <w:rsid w:val="00606C93"/>
    <w:rsid w:val="0060708E"/>
    <w:rsid w:val="00607D85"/>
    <w:rsid w:val="0061087A"/>
    <w:rsid w:val="00611284"/>
    <w:rsid w:val="006114AD"/>
    <w:rsid w:val="006124F2"/>
    <w:rsid w:val="0061300F"/>
    <w:rsid w:val="006140A9"/>
    <w:rsid w:val="00614565"/>
    <w:rsid w:val="0061468A"/>
    <w:rsid w:val="00614FD4"/>
    <w:rsid w:val="00616E26"/>
    <w:rsid w:val="00617604"/>
    <w:rsid w:val="0062001D"/>
    <w:rsid w:val="00620127"/>
    <w:rsid w:val="00620164"/>
    <w:rsid w:val="00621D55"/>
    <w:rsid w:val="006221C7"/>
    <w:rsid w:val="00622663"/>
    <w:rsid w:val="00624672"/>
    <w:rsid w:val="0062548A"/>
    <w:rsid w:val="0062567B"/>
    <w:rsid w:val="0062574B"/>
    <w:rsid w:val="00625BA6"/>
    <w:rsid w:val="006267F2"/>
    <w:rsid w:val="00626DB2"/>
    <w:rsid w:val="006273A7"/>
    <w:rsid w:val="0062772A"/>
    <w:rsid w:val="00627D30"/>
    <w:rsid w:val="006301EF"/>
    <w:rsid w:val="00631241"/>
    <w:rsid w:val="00631DE6"/>
    <w:rsid w:val="0063224D"/>
    <w:rsid w:val="00632DDE"/>
    <w:rsid w:val="00633C11"/>
    <w:rsid w:val="00635199"/>
    <w:rsid w:val="006357B6"/>
    <w:rsid w:val="006357C6"/>
    <w:rsid w:val="00635A89"/>
    <w:rsid w:val="00635C8C"/>
    <w:rsid w:val="00636759"/>
    <w:rsid w:val="0063695E"/>
    <w:rsid w:val="00637638"/>
    <w:rsid w:val="006409E9"/>
    <w:rsid w:val="006410A8"/>
    <w:rsid w:val="0064129A"/>
    <w:rsid w:val="00641763"/>
    <w:rsid w:val="006417F1"/>
    <w:rsid w:val="00643B51"/>
    <w:rsid w:val="00647317"/>
    <w:rsid w:val="00647E34"/>
    <w:rsid w:val="006501EF"/>
    <w:rsid w:val="00650320"/>
    <w:rsid w:val="00650741"/>
    <w:rsid w:val="006509BD"/>
    <w:rsid w:val="006510DC"/>
    <w:rsid w:val="0065150B"/>
    <w:rsid w:val="0065186C"/>
    <w:rsid w:val="00651BB7"/>
    <w:rsid w:val="0065259C"/>
    <w:rsid w:val="00653013"/>
    <w:rsid w:val="00655AE8"/>
    <w:rsid w:val="00655E5F"/>
    <w:rsid w:val="00656E4A"/>
    <w:rsid w:val="00656EBA"/>
    <w:rsid w:val="00660020"/>
    <w:rsid w:val="00660F5B"/>
    <w:rsid w:val="0066103A"/>
    <w:rsid w:val="00662891"/>
    <w:rsid w:val="00662B67"/>
    <w:rsid w:val="006647EB"/>
    <w:rsid w:val="00665478"/>
    <w:rsid w:val="00666EB6"/>
    <w:rsid w:val="00667C30"/>
    <w:rsid w:val="00667F1A"/>
    <w:rsid w:val="00670FC5"/>
    <w:rsid w:val="006713E6"/>
    <w:rsid w:val="00671C8C"/>
    <w:rsid w:val="006721C0"/>
    <w:rsid w:val="006733A5"/>
    <w:rsid w:val="00674231"/>
    <w:rsid w:val="006743B4"/>
    <w:rsid w:val="00674E6E"/>
    <w:rsid w:val="006754A2"/>
    <w:rsid w:val="0067592F"/>
    <w:rsid w:val="00675D80"/>
    <w:rsid w:val="006767CB"/>
    <w:rsid w:val="00677527"/>
    <w:rsid w:val="006779C0"/>
    <w:rsid w:val="0068042B"/>
    <w:rsid w:val="00680CB1"/>
    <w:rsid w:val="006816AD"/>
    <w:rsid w:val="0068197B"/>
    <w:rsid w:val="006819CF"/>
    <w:rsid w:val="00681A1C"/>
    <w:rsid w:val="00681F75"/>
    <w:rsid w:val="0068302B"/>
    <w:rsid w:val="00683237"/>
    <w:rsid w:val="00685661"/>
    <w:rsid w:val="006856B5"/>
    <w:rsid w:val="00690840"/>
    <w:rsid w:val="00690F63"/>
    <w:rsid w:val="00691023"/>
    <w:rsid w:val="00691B40"/>
    <w:rsid w:val="00691C22"/>
    <w:rsid w:val="00691E7A"/>
    <w:rsid w:val="00692B4B"/>
    <w:rsid w:val="00692BCE"/>
    <w:rsid w:val="00692D2A"/>
    <w:rsid w:val="00693102"/>
    <w:rsid w:val="00693D3D"/>
    <w:rsid w:val="00694906"/>
    <w:rsid w:val="00696093"/>
    <w:rsid w:val="006965BE"/>
    <w:rsid w:val="00697827"/>
    <w:rsid w:val="00697C05"/>
    <w:rsid w:val="00697D45"/>
    <w:rsid w:val="006A15FF"/>
    <w:rsid w:val="006A1628"/>
    <w:rsid w:val="006A16F5"/>
    <w:rsid w:val="006A2A40"/>
    <w:rsid w:val="006A2C2D"/>
    <w:rsid w:val="006A372E"/>
    <w:rsid w:val="006A4AD5"/>
    <w:rsid w:val="006A6543"/>
    <w:rsid w:val="006A700A"/>
    <w:rsid w:val="006A74D3"/>
    <w:rsid w:val="006B03BB"/>
    <w:rsid w:val="006B0453"/>
    <w:rsid w:val="006B0BBB"/>
    <w:rsid w:val="006B1143"/>
    <w:rsid w:val="006B15F1"/>
    <w:rsid w:val="006B1F94"/>
    <w:rsid w:val="006B2CC8"/>
    <w:rsid w:val="006B3685"/>
    <w:rsid w:val="006B45E5"/>
    <w:rsid w:val="006B4C49"/>
    <w:rsid w:val="006B5CB1"/>
    <w:rsid w:val="006B66CD"/>
    <w:rsid w:val="006B6755"/>
    <w:rsid w:val="006B67ED"/>
    <w:rsid w:val="006B69A8"/>
    <w:rsid w:val="006B7A46"/>
    <w:rsid w:val="006B7EEB"/>
    <w:rsid w:val="006C0421"/>
    <w:rsid w:val="006C0677"/>
    <w:rsid w:val="006C1233"/>
    <w:rsid w:val="006C19A9"/>
    <w:rsid w:val="006C2176"/>
    <w:rsid w:val="006C2240"/>
    <w:rsid w:val="006C287A"/>
    <w:rsid w:val="006C3EDE"/>
    <w:rsid w:val="006C4190"/>
    <w:rsid w:val="006C46B6"/>
    <w:rsid w:val="006C4CEB"/>
    <w:rsid w:val="006C53C8"/>
    <w:rsid w:val="006C5928"/>
    <w:rsid w:val="006C7545"/>
    <w:rsid w:val="006C7CC9"/>
    <w:rsid w:val="006D0114"/>
    <w:rsid w:val="006D0ADD"/>
    <w:rsid w:val="006D2202"/>
    <w:rsid w:val="006D2AAB"/>
    <w:rsid w:val="006D393D"/>
    <w:rsid w:val="006D3A2D"/>
    <w:rsid w:val="006D3B87"/>
    <w:rsid w:val="006D410F"/>
    <w:rsid w:val="006D43F4"/>
    <w:rsid w:val="006D46C1"/>
    <w:rsid w:val="006D55FE"/>
    <w:rsid w:val="006D584A"/>
    <w:rsid w:val="006D5CE9"/>
    <w:rsid w:val="006D61D5"/>
    <w:rsid w:val="006D650E"/>
    <w:rsid w:val="006D7982"/>
    <w:rsid w:val="006E01F5"/>
    <w:rsid w:val="006E0849"/>
    <w:rsid w:val="006E0F0A"/>
    <w:rsid w:val="006E27DA"/>
    <w:rsid w:val="006E2A84"/>
    <w:rsid w:val="006E46DD"/>
    <w:rsid w:val="006E55CD"/>
    <w:rsid w:val="006E5615"/>
    <w:rsid w:val="006E6263"/>
    <w:rsid w:val="006E6DF6"/>
    <w:rsid w:val="006E734E"/>
    <w:rsid w:val="006E7416"/>
    <w:rsid w:val="006E7605"/>
    <w:rsid w:val="006F011B"/>
    <w:rsid w:val="006F0EA1"/>
    <w:rsid w:val="006F1671"/>
    <w:rsid w:val="006F167D"/>
    <w:rsid w:val="006F194B"/>
    <w:rsid w:val="006F260F"/>
    <w:rsid w:val="006F2674"/>
    <w:rsid w:val="006F303C"/>
    <w:rsid w:val="006F3274"/>
    <w:rsid w:val="006F3E55"/>
    <w:rsid w:val="006F5DDF"/>
    <w:rsid w:val="006F5F10"/>
    <w:rsid w:val="006F66C1"/>
    <w:rsid w:val="0070036C"/>
    <w:rsid w:val="0070085E"/>
    <w:rsid w:val="00702177"/>
    <w:rsid w:val="00702C7A"/>
    <w:rsid w:val="00702CF0"/>
    <w:rsid w:val="00704181"/>
    <w:rsid w:val="00704DE8"/>
    <w:rsid w:val="007050E9"/>
    <w:rsid w:val="00705236"/>
    <w:rsid w:val="007052B3"/>
    <w:rsid w:val="00705A7C"/>
    <w:rsid w:val="00705BA3"/>
    <w:rsid w:val="007070C6"/>
    <w:rsid w:val="007071DF"/>
    <w:rsid w:val="007103FF"/>
    <w:rsid w:val="007106DA"/>
    <w:rsid w:val="007113B9"/>
    <w:rsid w:val="007115B3"/>
    <w:rsid w:val="007123CF"/>
    <w:rsid w:val="00712A59"/>
    <w:rsid w:val="0071322E"/>
    <w:rsid w:val="007137B1"/>
    <w:rsid w:val="0071396F"/>
    <w:rsid w:val="00713E28"/>
    <w:rsid w:val="007141AD"/>
    <w:rsid w:val="0071443B"/>
    <w:rsid w:val="007147E5"/>
    <w:rsid w:val="00714C22"/>
    <w:rsid w:val="007150FF"/>
    <w:rsid w:val="00715782"/>
    <w:rsid w:val="00715C33"/>
    <w:rsid w:val="00715E1A"/>
    <w:rsid w:val="007162B5"/>
    <w:rsid w:val="00716490"/>
    <w:rsid w:val="0071684F"/>
    <w:rsid w:val="00717222"/>
    <w:rsid w:val="007175B9"/>
    <w:rsid w:val="00717703"/>
    <w:rsid w:val="007205E2"/>
    <w:rsid w:val="00720BFA"/>
    <w:rsid w:val="00720C3E"/>
    <w:rsid w:val="00720C4E"/>
    <w:rsid w:val="00721C52"/>
    <w:rsid w:val="0072384F"/>
    <w:rsid w:val="00723AE7"/>
    <w:rsid w:val="007243AD"/>
    <w:rsid w:val="007244F1"/>
    <w:rsid w:val="00724D0B"/>
    <w:rsid w:val="00724F0C"/>
    <w:rsid w:val="0072540D"/>
    <w:rsid w:val="00726203"/>
    <w:rsid w:val="00726BF5"/>
    <w:rsid w:val="00726E02"/>
    <w:rsid w:val="0072759B"/>
    <w:rsid w:val="007278C7"/>
    <w:rsid w:val="0072792A"/>
    <w:rsid w:val="00727D80"/>
    <w:rsid w:val="00730112"/>
    <w:rsid w:val="00730136"/>
    <w:rsid w:val="007305E5"/>
    <w:rsid w:val="00732AF5"/>
    <w:rsid w:val="00732D7F"/>
    <w:rsid w:val="0073382E"/>
    <w:rsid w:val="007349BC"/>
    <w:rsid w:val="00734B59"/>
    <w:rsid w:val="00736CDA"/>
    <w:rsid w:val="00737137"/>
    <w:rsid w:val="00740C4D"/>
    <w:rsid w:val="00740EE8"/>
    <w:rsid w:val="00741748"/>
    <w:rsid w:val="00742483"/>
    <w:rsid w:val="00742607"/>
    <w:rsid w:val="00742852"/>
    <w:rsid w:val="00742854"/>
    <w:rsid w:val="00743236"/>
    <w:rsid w:val="00745575"/>
    <w:rsid w:val="0074591D"/>
    <w:rsid w:val="00745CAA"/>
    <w:rsid w:val="0074631D"/>
    <w:rsid w:val="00746BBF"/>
    <w:rsid w:val="00746C69"/>
    <w:rsid w:val="007474D9"/>
    <w:rsid w:val="00747594"/>
    <w:rsid w:val="00747C25"/>
    <w:rsid w:val="00750BDD"/>
    <w:rsid w:val="007513EB"/>
    <w:rsid w:val="007514AB"/>
    <w:rsid w:val="00752461"/>
    <w:rsid w:val="00752870"/>
    <w:rsid w:val="00753514"/>
    <w:rsid w:val="00753D1A"/>
    <w:rsid w:val="00753D29"/>
    <w:rsid w:val="00753EF1"/>
    <w:rsid w:val="00754F6C"/>
    <w:rsid w:val="00755603"/>
    <w:rsid w:val="00755CD9"/>
    <w:rsid w:val="00755D5F"/>
    <w:rsid w:val="00755DDA"/>
    <w:rsid w:val="00756AF8"/>
    <w:rsid w:val="00757572"/>
    <w:rsid w:val="00757E3D"/>
    <w:rsid w:val="007609AE"/>
    <w:rsid w:val="00760F3C"/>
    <w:rsid w:val="007625AE"/>
    <w:rsid w:val="0076541E"/>
    <w:rsid w:val="007673CD"/>
    <w:rsid w:val="0076740D"/>
    <w:rsid w:val="007716A6"/>
    <w:rsid w:val="007717F2"/>
    <w:rsid w:val="0077256F"/>
    <w:rsid w:val="00772F7E"/>
    <w:rsid w:val="007733DD"/>
    <w:rsid w:val="007737F2"/>
    <w:rsid w:val="00774295"/>
    <w:rsid w:val="007745C4"/>
    <w:rsid w:val="007746D0"/>
    <w:rsid w:val="0077597F"/>
    <w:rsid w:val="00776362"/>
    <w:rsid w:val="00780307"/>
    <w:rsid w:val="00780EB6"/>
    <w:rsid w:val="0078136D"/>
    <w:rsid w:val="007825CF"/>
    <w:rsid w:val="00782ED5"/>
    <w:rsid w:val="00782FC8"/>
    <w:rsid w:val="007831A3"/>
    <w:rsid w:val="00783F63"/>
    <w:rsid w:val="0078441C"/>
    <w:rsid w:val="0078478A"/>
    <w:rsid w:val="0078564E"/>
    <w:rsid w:val="007856A8"/>
    <w:rsid w:val="00785E84"/>
    <w:rsid w:val="00786441"/>
    <w:rsid w:val="0078676C"/>
    <w:rsid w:val="00786AA4"/>
    <w:rsid w:val="0078759A"/>
    <w:rsid w:val="00787826"/>
    <w:rsid w:val="00787FBA"/>
    <w:rsid w:val="007901BB"/>
    <w:rsid w:val="007908D6"/>
    <w:rsid w:val="00790E5B"/>
    <w:rsid w:val="00791059"/>
    <w:rsid w:val="00791448"/>
    <w:rsid w:val="007921A7"/>
    <w:rsid w:val="00792352"/>
    <w:rsid w:val="00792CEC"/>
    <w:rsid w:val="00792F26"/>
    <w:rsid w:val="0079357D"/>
    <w:rsid w:val="00793EB8"/>
    <w:rsid w:val="007942F3"/>
    <w:rsid w:val="00794C04"/>
    <w:rsid w:val="00794DF5"/>
    <w:rsid w:val="007961DB"/>
    <w:rsid w:val="0079653B"/>
    <w:rsid w:val="0079672E"/>
    <w:rsid w:val="00796B88"/>
    <w:rsid w:val="00796D92"/>
    <w:rsid w:val="007A0013"/>
    <w:rsid w:val="007A041E"/>
    <w:rsid w:val="007A0820"/>
    <w:rsid w:val="007A0FE8"/>
    <w:rsid w:val="007A17F9"/>
    <w:rsid w:val="007A1954"/>
    <w:rsid w:val="007A21D4"/>
    <w:rsid w:val="007A27F2"/>
    <w:rsid w:val="007A29B2"/>
    <w:rsid w:val="007A3F20"/>
    <w:rsid w:val="007A4564"/>
    <w:rsid w:val="007A4C5D"/>
    <w:rsid w:val="007A50C2"/>
    <w:rsid w:val="007A51AB"/>
    <w:rsid w:val="007A5262"/>
    <w:rsid w:val="007A6657"/>
    <w:rsid w:val="007B06CA"/>
    <w:rsid w:val="007B078F"/>
    <w:rsid w:val="007B0B0C"/>
    <w:rsid w:val="007B0E62"/>
    <w:rsid w:val="007B18A7"/>
    <w:rsid w:val="007B2832"/>
    <w:rsid w:val="007B3836"/>
    <w:rsid w:val="007B3CA2"/>
    <w:rsid w:val="007B3DC7"/>
    <w:rsid w:val="007B41EF"/>
    <w:rsid w:val="007B4282"/>
    <w:rsid w:val="007B42E0"/>
    <w:rsid w:val="007B4AF1"/>
    <w:rsid w:val="007B5567"/>
    <w:rsid w:val="007B5FFA"/>
    <w:rsid w:val="007B66C6"/>
    <w:rsid w:val="007B6A20"/>
    <w:rsid w:val="007B6A96"/>
    <w:rsid w:val="007B6AA9"/>
    <w:rsid w:val="007B6C03"/>
    <w:rsid w:val="007B6F39"/>
    <w:rsid w:val="007B71BF"/>
    <w:rsid w:val="007B76AE"/>
    <w:rsid w:val="007C04AA"/>
    <w:rsid w:val="007C15F3"/>
    <w:rsid w:val="007C2B8C"/>
    <w:rsid w:val="007C3839"/>
    <w:rsid w:val="007C3B16"/>
    <w:rsid w:val="007C3FB2"/>
    <w:rsid w:val="007C6B77"/>
    <w:rsid w:val="007D0A6C"/>
    <w:rsid w:val="007D2542"/>
    <w:rsid w:val="007D2706"/>
    <w:rsid w:val="007D29A9"/>
    <w:rsid w:val="007D2A7F"/>
    <w:rsid w:val="007D362A"/>
    <w:rsid w:val="007D42AA"/>
    <w:rsid w:val="007D43A6"/>
    <w:rsid w:val="007D47FC"/>
    <w:rsid w:val="007D4A59"/>
    <w:rsid w:val="007D4CBF"/>
    <w:rsid w:val="007D4E5E"/>
    <w:rsid w:val="007D5679"/>
    <w:rsid w:val="007D5DEF"/>
    <w:rsid w:val="007D5FD0"/>
    <w:rsid w:val="007D63BB"/>
    <w:rsid w:val="007D657F"/>
    <w:rsid w:val="007D7672"/>
    <w:rsid w:val="007E0BC6"/>
    <w:rsid w:val="007E1048"/>
    <w:rsid w:val="007E10BF"/>
    <w:rsid w:val="007E1867"/>
    <w:rsid w:val="007E1988"/>
    <w:rsid w:val="007E24FB"/>
    <w:rsid w:val="007E2585"/>
    <w:rsid w:val="007E3297"/>
    <w:rsid w:val="007E44C4"/>
    <w:rsid w:val="007E51B2"/>
    <w:rsid w:val="007E5678"/>
    <w:rsid w:val="007E5E26"/>
    <w:rsid w:val="007E616A"/>
    <w:rsid w:val="007E6414"/>
    <w:rsid w:val="007E64B8"/>
    <w:rsid w:val="007E67AA"/>
    <w:rsid w:val="007E6953"/>
    <w:rsid w:val="007E6D44"/>
    <w:rsid w:val="007E7545"/>
    <w:rsid w:val="007E7863"/>
    <w:rsid w:val="007E7EE7"/>
    <w:rsid w:val="007F05B6"/>
    <w:rsid w:val="007F085F"/>
    <w:rsid w:val="007F08FC"/>
    <w:rsid w:val="007F0CAD"/>
    <w:rsid w:val="007F1170"/>
    <w:rsid w:val="007F1DC5"/>
    <w:rsid w:val="007F24A9"/>
    <w:rsid w:val="007F2D5D"/>
    <w:rsid w:val="007F3262"/>
    <w:rsid w:val="007F3612"/>
    <w:rsid w:val="007F36DB"/>
    <w:rsid w:val="007F40C5"/>
    <w:rsid w:val="007F4CDF"/>
    <w:rsid w:val="007F5A91"/>
    <w:rsid w:val="008000BE"/>
    <w:rsid w:val="00801D7C"/>
    <w:rsid w:val="008042B9"/>
    <w:rsid w:val="00805217"/>
    <w:rsid w:val="008052F3"/>
    <w:rsid w:val="008054B2"/>
    <w:rsid w:val="00806D22"/>
    <w:rsid w:val="00807F08"/>
    <w:rsid w:val="00811466"/>
    <w:rsid w:val="008117DD"/>
    <w:rsid w:val="00811876"/>
    <w:rsid w:val="00811B77"/>
    <w:rsid w:val="008120F9"/>
    <w:rsid w:val="00812AFA"/>
    <w:rsid w:val="00812BEC"/>
    <w:rsid w:val="008131A1"/>
    <w:rsid w:val="008148E6"/>
    <w:rsid w:val="00814DEA"/>
    <w:rsid w:val="00814E5D"/>
    <w:rsid w:val="00815E1B"/>
    <w:rsid w:val="00816353"/>
    <w:rsid w:val="00816B7C"/>
    <w:rsid w:val="00817476"/>
    <w:rsid w:val="00817926"/>
    <w:rsid w:val="0082031F"/>
    <w:rsid w:val="008206F6"/>
    <w:rsid w:val="00820E99"/>
    <w:rsid w:val="0082161A"/>
    <w:rsid w:val="00822B7E"/>
    <w:rsid w:val="008230E4"/>
    <w:rsid w:val="00823256"/>
    <w:rsid w:val="00823E3A"/>
    <w:rsid w:val="00825F53"/>
    <w:rsid w:val="00826834"/>
    <w:rsid w:val="00827001"/>
    <w:rsid w:val="008276C5"/>
    <w:rsid w:val="00830979"/>
    <w:rsid w:val="008309C6"/>
    <w:rsid w:val="00830A3C"/>
    <w:rsid w:val="0083111F"/>
    <w:rsid w:val="0083182A"/>
    <w:rsid w:val="00831E34"/>
    <w:rsid w:val="00832285"/>
    <w:rsid w:val="00832603"/>
    <w:rsid w:val="00833079"/>
    <w:rsid w:val="0083355C"/>
    <w:rsid w:val="0083360A"/>
    <w:rsid w:val="00833994"/>
    <w:rsid w:val="00833E45"/>
    <w:rsid w:val="00833F68"/>
    <w:rsid w:val="00834543"/>
    <w:rsid w:val="00834BB3"/>
    <w:rsid w:val="00835327"/>
    <w:rsid w:val="00835483"/>
    <w:rsid w:val="008354D8"/>
    <w:rsid w:val="00835E0C"/>
    <w:rsid w:val="00836204"/>
    <w:rsid w:val="00836DF4"/>
    <w:rsid w:val="00836EE4"/>
    <w:rsid w:val="008370AA"/>
    <w:rsid w:val="0084019A"/>
    <w:rsid w:val="00840797"/>
    <w:rsid w:val="008407CC"/>
    <w:rsid w:val="008409B7"/>
    <w:rsid w:val="00841B6D"/>
    <w:rsid w:val="00841E71"/>
    <w:rsid w:val="0084208E"/>
    <w:rsid w:val="0084238A"/>
    <w:rsid w:val="00842553"/>
    <w:rsid w:val="00843193"/>
    <w:rsid w:val="008434AE"/>
    <w:rsid w:val="00843A6F"/>
    <w:rsid w:val="00843CDF"/>
    <w:rsid w:val="00843CEC"/>
    <w:rsid w:val="00844BF6"/>
    <w:rsid w:val="00845332"/>
    <w:rsid w:val="008459CE"/>
    <w:rsid w:val="00846D95"/>
    <w:rsid w:val="00847F47"/>
    <w:rsid w:val="00847F9D"/>
    <w:rsid w:val="0085174F"/>
    <w:rsid w:val="00853492"/>
    <w:rsid w:val="0085368F"/>
    <w:rsid w:val="00853A96"/>
    <w:rsid w:val="00853B26"/>
    <w:rsid w:val="00853CED"/>
    <w:rsid w:val="00857508"/>
    <w:rsid w:val="0085750C"/>
    <w:rsid w:val="008577EF"/>
    <w:rsid w:val="00857A70"/>
    <w:rsid w:val="008603E5"/>
    <w:rsid w:val="00860AF1"/>
    <w:rsid w:val="00861D56"/>
    <w:rsid w:val="00861DF9"/>
    <w:rsid w:val="00862102"/>
    <w:rsid w:val="008621BC"/>
    <w:rsid w:val="00863015"/>
    <w:rsid w:val="008634B0"/>
    <w:rsid w:val="00863634"/>
    <w:rsid w:val="008639D9"/>
    <w:rsid w:val="00864132"/>
    <w:rsid w:val="0086478C"/>
    <w:rsid w:val="00864F55"/>
    <w:rsid w:val="00865AE6"/>
    <w:rsid w:val="00865B7D"/>
    <w:rsid w:val="00866C1C"/>
    <w:rsid w:val="008701BF"/>
    <w:rsid w:val="008725D5"/>
    <w:rsid w:val="00873417"/>
    <w:rsid w:val="008738A3"/>
    <w:rsid w:val="00873A37"/>
    <w:rsid w:val="00873D5D"/>
    <w:rsid w:val="00873DB8"/>
    <w:rsid w:val="00874B4D"/>
    <w:rsid w:val="008750A0"/>
    <w:rsid w:val="0087558F"/>
    <w:rsid w:val="00875E7A"/>
    <w:rsid w:val="00875EC7"/>
    <w:rsid w:val="00875F28"/>
    <w:rsid w:val="0087600A"/>
    <w:rsid w:val="00876957"/>
    <w:rsid w:val="00876E8A"/>
    <w:rsid w:val="008771AF"/>
    <w:rsid w:val="0087758F"/>
    <w:rsid w:val="00880215"/>
    <w:rsid w:val="0088027B"/>
    <w:rsid w:val="00881955"/>
    <w:rsid w:val="00881D18"/>
    <w:rsid w:val="00882103"/>
    <w:rsid w:val="00883011"/>
    <w:rsid w:val="00884030"/>
    <w:rsid w:val="00884198"/>
    <w:rsid w:val="0088439E"/>
    <w:rsid w:val="008848A9"/>
    <w:rsid w:val="00884A6B"/>
    <w:rsid w:val="00884B0B"/>
    <w:rsid w:val="00884B72"/>
    <w:rsid w:val="0088558D"/>
    <w:rsid w:val="00886BF2"/>
    <w:rsid w:val="00887224"/>
    <w:rsid w:val="0088775B"/>
    <w:rsid w:val="00887992"/>
    <w:rsid w:val="00887E4E"/>
    <w:rsid w:val="008900F0"/>
    <w:rsid w:val="00890214"/>
    <w:rsid w:val="00890416"/>
    <w:rsid w:val="00890C97"/>
    <w:rsid w:val="0089108C"/>
    <w:rsid w:val="00892392"/>
    <w:rsid w:val="00892C3E"/>
    <w:rsid w:val="00892D5B"/>
    <w:rsid w:val="008950AB"/>
    <w:rsid w:val="00897537"/>
    <w:rsid w:val="00897947"/>
    <w:rsid w:val="00897A00"/>
    <w:rsid w:val="008A0730"/>
    <w:rsid w:val="008A0990"/>
    <w:rsid w:val="008A0F0B"/>
    <w:rsid w:val="008A28D2"/>
    <w:rsid w:val="008A3DD3"/>
    <w:rsid w:val="008A4284"/>
    <w:rsid w:val="008A502F"/>
    <w:rsid w:val="008A5059"/>
    <w:rsid w:val="008A547B"/>
    <w:rsid w:val="008A5C03"/>
    <w:rsid w:val="008A640A"/>
    <w:rsid w:val="008A6CCA"/>
    <w:rsid w:val="008B078C"/>
    <w:rsid w:val="008B0CD4"/>
    <w:rsid w:val="008B146B"/>
    <w:rsid w:val="008B17BD"/>
    <w:rsid w:val="008B2144"/>
    <w:rsid w:val="008B22FC"/>
    <w:rsid w:val="008B2829"/>
    <w:rsid w:val="008B2868"/>
    <w:rsid w:val="008B2C3F"/>
    <w:rsid w:val="008B4C18"/>
    <w:rsid w:val="008B56A0"/>
    <w:rsid w:val="008B629B"/>
    <w:rsid w:val="008B6549"/>
    <w:rsid w:val="008B6843"/>
    <w:rsid w:val="008B7F84"/>
    <w:rsid w:val="008C124D"/>
    <w:rsid w:val="008C17F6"/>
    <w:rsid w:val="008C1E62"/>
    <w:rsid w:val="008C1EC6"/>
    <w:rsid w:val="008C267B"/>
    <w:rsid w:val="008C2D1A"/>
    <w:rsid w:val="008C36CF"/>
    <w:rsid w:val="008C3988"/>
    <w:rsid w:val="008C3AB7"/>
    <w:rsid w:val="008C4B7F"/>
    <w:rsid w:val="008C4F7D"/>
    <w:rsid w:val="008C4FCC"/>
    <w:rsid w:val="008C5121"/>
    <w:rsid w:val="008C65E3"/>
    <w:rsid w:val="008C669E"/>
    <w:rsid w:val="008C75DE"/>
    <w:rsid w:val="008C7815"/>
    <w:rsid w:val="008C7939"/>
    <w:rsid w:val="008D0AF2"/>
    <w:rsid w:val="008D0DE7"/>
    <w:rsid w:val="008D0EB7"/>
    <w:rsid w:val="008D105A"/>
    <w:rsid w:val="008D1253"/>
    <w:rsid w:val="008D18C0"/>
    <w:rsid w:val="008D2307"/>
    <w:rsid w:val="008D2359"/>
    <w:rsid w:val="008D2CCE"/>
    <w:rsid w:val="008D2EE2"/>
    <w:rsid w:val="008D323C"/>
    <w:rsid w:val="008D34DB"/>
    <w:rsid w:val="008D37B5"/>
    <w:rsid w:val="008D3896"/>
    <w:rsid w:val="008D48A9"/>
    <w:rsid w:val="008D4AC3"/>
    <w:rsid w:val="008D51F0"/>
    <w:rsid w:val="008D5C09"/>
    <w:rsid w:val="008D695F"/>
    <w:rsid w:val="008D6B39"/>
    <w:rsid w:val="008D7790"/>
    <w:rsid w:val="008D78DA"/>
    <w:rsid w:val="008D7BA8"/>
    <w:rsid w:val="008D7BC7"/>
    <w:rsid w:val="008D7D72"/>
    <w:rsid w:val="008E0E07"/>
    <w:rsid w:val="008E1258"/>
    <w:rsid w:val="008E130C"/>
    <w:rsid w:val="008E13DF"/>
    <w:rsid w:val="008E1CD2"/>
    <w:rsid w:val="008E206D"/>
    <w:rsid w:val="008E250F"/>
    <w:rsid w:val="008E2636"/>
    <w:rsid w:val="008E33A1"/>
    <w:rsid w:val="008E507E"/>
    <w:rsid w:val="008E577F"/>
    <w:rsid w:val="008E5FC7"/>
    <w:rsid w:val="008E600C"/>
    <w:rsid w:val="008E6DE1"/>
    <w:rsid w:val="008E714B"/>
    <w:rsid w:val="008E78EF"/>
    <w:rsid w:val="008F0206"/>
    <w:rsid w:val="008F057B"/>
    <w:rsid w:val="008F080F"/>
    <w:rsid w:val="008F1865"/>
    <w:rsid w:val="008F1BD2"/>
    <w:rsid w:val="008F42A9"/>
    <w:rsid w:val="008F43B4"/>
    <w:rsid w:val="008F43E5"/>
    <w:rsid w:val="008F5360"/>
    <w:rsid w:val="008F567D"/>
    <w:rsid w:val="008F5C67"/>
    <w:rsid w:val="008F5DEC"/>
    <w:rsid w:val="008F6154"/>
    <w:rsid w:val="008F6D61"/>
    <w:rsid w:val="008F7788"/>
    <w:rsid w:val="009000CF"/>
    <w:rsid w:val="009005C3"/>
    <w:rsid w:val="00901200"/>
    <w:rsid w:val="00901684"/>
    <w:rsid w:val="00901E9D"/>
    <w:rsid w:val="00902CC1"/>
    <w:rsid w:val="009034E7"/>
    <w:rsid w:val="00903A77"/>
    <w:rsid w:val="00903AD3"/>
    <w:rsid w:val="009046C9"/>
    <w:rsid w:val="0090491F"/>
    <w:rsid w:val="00905663"/>
    <w:rsid w:val="00905D31"/>
    <w:rsid w:val="0090636D"/>
    <w:rsid w:val="0090673F"/>
    <w:rsid w:val="00906896"/>
    <w:rsid w:val="00906B82"/>
    <w:rsid w:val="00906E12"/>
    <w:rsid w:val="00907861"/>
    <w:rsid w:val="0091004E"/>
    <w:rsid w:val="009104E6"/>
    <w:rsid w:val="00911525"/>
    <w:rsid w:val="00911715"/>
    <w:rsid w:val="00911F39"/>
    <w:rsid w:val="00913328"/>
    <w:rsid w:val="009135E0"/>
    <w:rsid w:val="00913978"/>
    <w:rsid w:val="00915407"/>
    <w:rsid w:val="0091559B"/>
    <w:rsid w:val="009160E2"/>
    <w:rsid w:val="009163CB"/>
    <w:rsid w:val="009165E2"/>
    <w:rsid w:val="009167A6"/>
    <w:rsid w:val="00917156"/>
    <w:rsid w:val="009172B1"/>
    <w:rsid w:val="00917312"/>
    <w:rsid w:val="009177F2"/>
    <w:rsid w:val="00917AF9"/>
    <w:rsid w:val="00920F84"/>
    <w:rsid w:val="00921DF6"/>
    <w:rsid w:val="00922CAE"/>
    <w:rsid w:val="009239BE"/>
    <w:rsid w:val="009239F9"/>
    <w:rsid w:val="00924055"/>
    <w:rsid w:val="009240CD"/>
    <w:rsid w:val="00924C30"/>
    <w:rsid w:val="00924FAC"/>
    <w:rsid w:val="009250C6"/>
    <w:rsid w:val="00925E75"/>
    <w:rsid w:val="00926351"/>
    <w:rsid w:val="00926A0A"/>
    <w:rsid w:val="00926A78"/>
    <w:rsid w:val="00926D8D"/>
    <w:rsid w:val="00930057"/>
    <w:rsid w:val="00930591"/>
    <w:rsid w:val="00931D3A"/>
    <w:rsid w:val="00932B11"/>
    <w:rsid w:val="00932B76"/>
    <w:rsid w:val="0093311F"/>
    <w:rsid w:val="009354A4"/>
    <w:rsid w:val="00935533"/>
    <w:rsid w:val="00935805"/>
    <w:rsid w:val="009364B2"/>
    <w:rsid w:val="00936619"/>
    <w:rsid w:val="0093712E"/>
    <w:rsid w:val="009378C9"/>
    <w:rsid w:val="00941133"/>
    <w:rsid w:val="0094126C"/>
    <w:rsid w:val="00941D08"/>
    <w:rsid w:val="00942090"/>
    <w:rsid w:val="0094240C"/>
    <w:rsid w:val="00943633"/>
    <w:rsid w:val="00944262"/>
    <w:rsid w:val="009450F3"/>
    <w:rsid w:val="009463D1"/>
    <w:rsid w:val="009466F7"/>
    <w:rsid w:val="009469D3"/>
    <w:rsid w:val="00946A79"/>
    <w:rsid w:val="00946E38"/>
    <w:rsid w:val="00947B10"/>
    <w:rsid w:val="00950294"/>
    <w:rsid w:val="00950EF7"/>
    <w:rsid w:val="00951B0B"/>
    <w:rsid w:val="0095215C"/>
    <w:rsid w:val="00952A6F"/>
    <w:rsid w:val="00952E97"/>
    <w:rsid w:val="00953975"/>
    <w:rsid w:val="009544DA"/>
    <w:rsid w:val="00954636"/>
    <w:rsid w:val="0095471E"/>
    <w:rsid w:val="00954805"/>
    <w:rsid w:val="00954CD9"/>
    <w:rsid w:val="00954D3E"/>
    <w:rsid w:val="0095569D"/>
    <w:rsid w:val="00955722"/>
    <w:rsid w:val="009563AF"/>
    <w:rsid w:val="00956471"/>
    <w:rsid w:val="00957277"/>
    <w:rsid w:val="00957A2A"/>
    <w:rsid w:val="00957C5C"/>
    <w:rsid w:val="0096039B"/>
    <w:rsid w:val="00960FC3"/>
    <w:rsid w:val="00961B13"/>
    <w:rsid w:val="00961BCA"/>
    <w:rsid w:val="009630BD"/>
    <w:rsid w:val="00963F4E"/>
    <w:rsid w:val="009642D7"/>
    <w:rsid w:val="00964919"/>
    <w:rsid w:val="00965421"/>
    <w:rsid w:val="00971BE1"/>
    <w:rsid w:val="00972A77"/>
    <w:rsid w:val="00972E7D"/>
    <w:rsid w:val="00973703"/>
    <w:rsid w:val="009737AB"/>
    <w:rsid w:val="00973B23"/>
    <w:rsid w:val="00973E28"/>
    <w:rsid w:val="00974284"/>
    <w:rsid w:val="00974390"/>
    <w:rsid w:val="00974414"/>
    <w:rsid w:val="0097486B"/>
    <w:rsid w:val="00977522"/>
    <w:rsid w:val="00980DD1"/>
    <w:rsid w:val="00980FA4"/>
    <w:rsid w:val="00981FE6"/>
    <w:rsid w:val="00982733"/>
    <w:rsid w:val="00982B70"/>
    <w:rsid w:val="0098340C"/>
    <w:rsid w:val="00983799"/>
    <w:rsid w:val="009847FC"/>
    <w:rsid w:val="009850E8"/>
    <w:rsid w:val="0098578E"/>
    <w:rsid w:val="0098601C"/>
    <w:rsid w:val="00986466"/>
    <w:rsid w:val="00986DA6"/>
    <w:rsid w:val="00986FE8"/>
    <w:rsid w:val="00987085"/>
    <w:rsid w:val="009872F6"/>
    <w:rsid w:val="0098761B"/>
    <w:rsid w:val="00990665"/>
    <w:rsid w:val="009916D4"/>
    <w:rsid w:val="00991B31"/>
    <w:rsid w:val="00991B7F"/>
    <w:rsid w:val="00991D0B"/>
    <w:rsid w:val="0099220C"/>
    <w:rsid w:val="00992D56"/>
    <w:rsid w:val="009935EF"/>
    <w:rsid w:val="00993BA6"/>
    <w:rsid w:val="0099494B"/>
    <w:rsid w:val="009949A9"/>
    <w:rsid w:val="00995CD7"/>
    <w:rsid w:val="00995F33"/>
    <w:rsid w:val="00996C57"/>
    <w:rsid w:val="00997E45"/>
    <w:rsid w:val="009A04FD"/>
    <w:rsid w:val="009A0527"/>
    <w:rsid w:val="009A0651"/>
    <w:rsid w:val="009A1906"/>
    <w:rsid w:val="009A1DD5"/>
    <w:rsid w:val="009A25B9"/>
    <w:rsid w:val="009A2903"/>
    <w:rsid w:val="009A30D3"/>
    <w:rsid w:val="009A3D9A"/>
    <w:rsid w:val="009A41AE"/>
    <w:rsid w:val="009A4B01"/>
    <w:rsid w:val="009A573A"/>
    <w:rsid w:val="009A5EFF"/>
    <w:rsid w:val="009A60FD"/>
    <w:rsid w:val="009A68DE"/>
    <w:rsid w:val="009A718E"/>
    <w:rsid w:val="009A7473"/>
    <w:rsid w:val="009A780A"/>
    <w:rsid w:val="009A7ADE"/>
    <w:rsid w:val="009A7DD5"/>
    <w:rsid w:val="009A7DEE"/>
    <w:rsid w:val="009B0D8B"/>
    <w:rsid w:val="009B0F35"/>
    <w:rsid w:val="009B25B7"/>
    <w:rsid w:val="009B30CD"/>
    <w:rsid w:val="009B3613"/>
    <w:rsid w:val="009B3A6C"/>
    <w:rsid w:val="009B4562"/>
    <w:rsid w:val="009B5580"/>
    <w:rsid w:val="009B57F4"/>
    <w:rsid w:val="009B6AE0"/>
    <w:rsid w:val="009B6EA9"/>
    <w:rsid w:val="009B71D9"/>
    <w:rsid w:val="009C0C69"/>
    <w:rsid w:val="009C1033"/>
    <w:rsid w:val="009C14C0"/>
    <w:rsid w:val="009C24CE"/>
    <w:rsid w:val="009C54E2"/>
    <w:rsid w:val="009C5AFA"/>
    <w:rsid w:val="009C6040"/>
    <w:rsid w:val="009C734C"/>
    <w:rsid w:val="009D0080"/>
    <w:rsid w:val="009D023F"/>
    <w:rsid w:val="009D0633"/>
    <w:rsid w:val="009D07BB"/>
    <w:rsid w:val="009D0A08"/>
    <w:rsid w:val="009D0DD3"/>
    <w:rsid w:val="009D138F"/>
    <w:rsid w:val="009D1531"/>
    <w:rsid w:val="009D1547"/>
    <w:rsid w:val="009D23D6"/>
    <w:rsid w:val="009D2832"/>
    <w:rsid w:val="009D2CFA"/>
    <w:rsid w:val="009D2DC3"/>
    <w:rsid w:val="009D39E1"/>
    <w:rsid w:val="009D3C80"/>
    <w:rsid w:val="009D56E0"/>
    <w:rsid w:val="009D62B7"/>
    <w:rsid w:val="009D6B98"/>
    <w:rsid w:val="009D6BF7"/>
    <w:rsid w:val="009D6D35"/>
    <w:rsid w:val="009D6EF4"/>
    <w:rsid w:val="009D78E7"/>
    <w:rsid w:val="009D7AC8"/>
    <w:rsid w:val="009D7BA0"/>
    <w:rsid w:val="009D7C6F"/>
    <w:rsid w:val="009E0B70"/>
    <w:rsid w:val="009E0C47"/>
    <w:rsid w:val="009E0F48"/>
    <w:rsid w:val="009E1377"/>
    <w:rsid w:val="009E2566"/>
    <w:rsid w:val="009E258F"/>
    <w:rsid w:val="009E283E"/>
    <w:rsid w:val="009E4417"/>
    <w:rsid w:val="009E488D"/>
    <w:rsid w:val="009E49C6"/>
    <w:rsid w:val="009E4FC0"/>
    <w:rsid w:val="009E52A2"/>
    <w:rsid w:val="009E598F"/>
    <w:rsid w:val="009E5AF3"/>
    <w:rsid w:val="009E6790"/>
    <w:rsid w:val="009E6E98"/>
    <w:rsid w:val="009E76A2"/>
    <w:rsid w:val="009F0002"/>
    <w:rsid w:val="009F230E"/>
    <w:rsid w:val="009F24B5"/>
    <w:rsid w:val="009F361E"/>
    <w:rsid w:val="009F41AC"/>
    <w:rsid w:val="009F4746"/>
    <w:rsid w:val="009F4BBD"/>
    <w:rsid w:val="009F560E"/>
    <w:rsid w:val="009F5914"/>
    <w:rsid w:val="009F5C57"/>
    <w:rsid w:val="009F5E71"/>
    <w:rsid w:val="009F6B07"/>
    <w:rsid w:val="009F6ED0"/>
    <w:rsid w:val="009F6EE7"/>
    <w:rsid w:val="009F75DC"/>
    <w:rsid w:val="009F7AED"/>
    <w:rsid w:val="009F7FE6"/>
    <w:rsid w:val="00A00230"/>
    <w:rsid w:val="00A00E82"/>
    <w:rsid w:val="00A017DA"/>
    <w:rsid w:val="00A01A73"/>
    <w:rsid w:val="00A01DC4"/>
    <w:rsid w:val="00A02145"/>
    <w:rsid w:val="00A0288F"/>
    <w:rsid w:val="00A02A48"/>
    <w:rsid w:val="00A02C5D"/>
    <w:rsid w:val="00A03440"/>
    <w:rsid w:val="00A03B65"/>
    <w:rsid w:val="00A0432C"/>
    <w:rsid w:val="00A06029"/>
    <w:rsid w:val="00A067E6"/>
    <w:rsid w:val="00A06B19"/>
    <w:rsid w:val="00A06BBB"/>
    <w:rsid w:val="00A07445"/>
    <w:rsid w:val="00A07CC1"/>
    <w:rsid w:val="00A07DA5"/>
    <w:rsid w:val="00A07DCC"/>
    <w:rsid w:val="00A10035"/>
    <w:rsid w:val="00A105DB"/>
    <w:rsid w:val="00A11306"/>
    <w:rsid w:val="00A11694"/>
    <w:rsid w:val="00A11841"/>
    <w:rsid w:val="00A11DC9"/>
    <w:rsid w:val="00A122AF"/>
    <w:rsid w:val="00A12E4F"/>
    <w:rsid w:val="00A12F22"/>
    <w:rsid w:val="00A12F44"/>
    <w:rsid w:val="00A137B8"/>
    <w:rsid w:val="00A13F20"/>
    <w:rsid w:val="00A14BEF"/>
    <w:rsid w:val="00A14EDD"/>
    <w:rsid w:val="00A14F47"/>
    <w:rsid w:val="00A15A2C"/>
    <w:rsid w:val="00A15F3C"/>
    <w:rsid w:val="00A1769C"/>
    <w:rsid w:val="00A2035D"/>
    <w:rsid w:val="00A2066B"/>
    <w:rsid w:val="00A20D0D"/>
    <w:rsid w:val="00A21514"/>
    <w:rsid w:val="00A22839"/>
    <w:rsid w:val="00A22B27"/>
    <w:rsid w:val="00A231BA"/>
    <w:rsid w:val="00A23B9E"/>
    <w:rsid w:val="00A23F38"/>
    <w:rsid w:val="00A24142"/>
    <w:rsid w:val="00A24684"/>
    <w:rsid w:val="00A25534"/>
    <w:rsid w:val="00A30115"/>
    <w:rsid w:val="00A30AC1"/>
    <w:rsid w:val="00A30CCB"/>
    <w:rsid w:val="00A30D68"/>
    <w:rsid w:val="00A30FCD"/>
    <w:rsid w:val="00A314F7"/>
    <w:rsid w:val="00A3150E"/>
    <w:rsid w:val="00A31FA2"/>
    <w:rsid w:val="00A32285"/>
    <w:rsid w:val="00A330AC"/>
    <w:rsid w:val="00A33951"/>
    <w:rsid w:val="00A347FB"/>
    <w:rsid w:val="00A34FA4"/>
    <w:rsid w:val="00A35FA5"/>
    <w:rsid w:val="00A363A3"/>
    <w:rsid w:val="00A365D4"/>
    <w:rsid w:val="00A36B83"/>
    <w:rsid w:val="00A401DF"/>
    <w:rsid w:val="00A40428"/>
    <w:rsid w:val="00A42712"/>
    <w:rsid w:val="00A432FF"/>
    <w:rsid w:val="00A43ED4"/>
    <w:rsid w:val="00A44133"/>
    <w:rsid w:val="00A447F2"/>
    <w:rsid w:val="00A44DFE"/>
    <w:rsid w:val="00A45104"/>
    <w:rsid w:val="00A4617A"/>
    <w:rsid w:val="00A4683E"/>
    <w:rsid w:val="00A47356"/>
    <w:rsid w:val="00A50660"/>
    <w:rsid w:val="00A507E7"/>
    <w:rsid w:val="00A51187"/>
    <w:rsid w:val="00A51755"/>
    <w:rsid w:val="00A524FB"/>
    <w:rsid w:val="00A533EF"/>
    <w:rsid w:val="00A54044"/>
    <w:rsid w:val="00A548F5"/>
    <w:rsid w:val="00A54F4D"/>
    <w:rsid w:val="00A5537B"/>
    <w:rsid w:val="00A55457"/>
    <w:rsid w:val="00A55530"/>
    <w:rsid w:val="00A55ACE"/>
    <w:rsid w:val="00A560EF"/>
    <w:rsid w:val="00A563ED"/>
    <w:rsid w:val="00A56F9C"/>
    <w:rsid w:val="00A5730C"/>
    <w:rsid w:val="00A57346"/>
    <w:rsid w:val="00A578E5"/>
    <w:rsid w:val="00A57F12"/>
    <w:rsid w:val="00A6000B"/>
    <w:rsid w:val="00A609B3"/>
    <w:rsid w:val="00A60E4E"/>
    <w:rsid w:val="00A62E4A"/>
    <w:rsid w:val="00A62F60"/>
    <w:rsid w:val="00A634B1"/>
    <w:rsid w:val="00A63638"/>
    <w:rsid w:val="00A636FE"/>
    <w:rsid w:val="00A648AA"/>
    <w:rsid w:val="00A66193"/>
    <w:rsid w:val="00A6677E"/>
    <w:rsid w:val="00A66D7D"/>
    <w:rsid w:val="00A66F96"/>
    <w:rsid w:val="00A6723F"/>
    <w:rsid w:val="00A67675"/>
    <w:rsid w:val="00A67781"/>
    <w:rsid w:val="00A67843"/>
    <w:rsid w:val="00A67975"/>
    <w:rsid w:val="00A67C8D"/>
    <w:rsid w:val="00A700D4"/>
    <w:rsid w:val="00A701FD"/>
    <w:rsid w:val="00A71350"/>
    <w:rsid w:val="00A71779"/>
    <w:rsid w:val="00A73496"/>
    <w:rsid w:val="00A737E2"/>
    <w:rsid w:val="00A73AFC"/>
    <w:rsid w:val="00A7544A"/>
    <w:rsid w:val="00A760F9"/>
    <w:rsid w:val="00A76A29"/>
    <w:rsid w:val="00A776F6"/>
    <w:rsid w:val="00A77D64"/>
    <w:rsid w:val="00A8002C"/>
    <w:rsid w:val="00A80A40"/>
    <w:rsid w:val="00A81569"/>
    <w:rsid w:val="00A81849"/>
    <w:rsid w:val="00A82477"/>
    <w:rsid w:val="00A829FD"/>
    <w:rsid w:val="00A82DDC"/>
    <w:rsid w:val="00A832E2"/>
    <w:rsid w:val="00A837A6"/>
    <w:rsid w:val="00A84833"/>
    <w:rsid w:val="00A84B43"/>
    <w:rsid w:val="00A84CEA"/>
    <w:rsid w:val="00A852B1"/>
    <w:rsid w:val="00A85470"/>
    <w:rsid w:val="00A85B79"/>
    <w:rsid w:val="00A85C37"/>
    <w:rsid w:val="00A872EF"/>
    <w:rsid w:val="00A87797"/>
    <w:rsid w:val="00A903D0"/>
    <w:rsid w:val="00A91360"/>
    <w:rsid w:val="00A91485"/>
    <w:rsid w:val="00A9173C"/>
    <w:rsid w:val="00A91C7C"/>
    <w:rsid w:val="00A92484"/>
    <w:rsid w:val="00A9314D"/>
    <w:rsid w:val="00A93608"/>
    <w:rsid w:val="00A93E37"/>
    <w:rsid w:val="00A949A2"/>
    <w:rsid w:val="00A95285"/>
    <w:rsid w:val="00A95483"/>
    <w:rsid w:val="00A95E82"/>
    <w:rsid w:val="00A96118"/>
    <w:rsid w:val="00A9642E"/>
    <w:rsid w:val="00A96E6D"/>
    <w:rsid w:val="00A973FE"/>
    <w:rsid w:val="00A9754F"/>
    <w:rsid w:val="00AA0D81"/>
    <w:rsid w:val="00AA1328"/>
    <w:rsid w:val="00AA18F0"/>
    <w:rsid w:val="00AA2041"/>
    <w:rsid w:val="00AA361A"/>
    <w:rsid w:val="00AA3B49"/>
    <w:rsid w:val="00AA42C1"/>
    <w:rsid w:val="00AA4388"/>
    <w:rsid w:val="00AA49A0"/>
    <w:rsid w:val="00AA5A90"/>
    <w:rsid w:val="00AB05FB"/>
    <w:rsid w:val="00AB0C0C"/>
    <w:rsid w:val="00AB17E6"/>
    <w:rsid w:val="00AB18D7"/>
    <w:rsid w:val="00AB18FA"/>
    <w:rsid w:val="00AB23EA"/>
    <w:rsid w:val="00AB27F5"/>
    <w:rsid w:val="00AB3AD3"/>
    <w:rsid w:val="00AB55F8"/>
    <w:rsid w:val="00AB5AED"/>
    <w:rsid w:val="00AB5D0B"/>
    <w:rsid w:val="00AB732C"/>
    <w:rsid w:val="00AB73DA"/>
    <w:rsid w:val="00AB7CCA"/>
    <w:rsid w:val="00AB7E68"/>
    <w:rsid w:val="00AC1065"/>
    <w:rsid w:val="00AC199E"/>
    <w:rsid w:val="00AC1C4C"/>
    <w:rsid w:val="00AC1D58"/>
    <w:rsid w:val="00AC2286"/>
    <w:rsid w:val="00AC2299"/>
    <w:rsid w:val="00AC277D"/>
    <w:rsid w:val="00AC34F4"/>
    <w:rsid w:val="00AC45DF"/>
    <w:rsid w:val="00AC45F6"/>
    <w:rsid w:val="00AC6E59"/>
    <w:rsid w:val="00AC77A2"/>
    <w:rsid w:val="00AC79B3"/>
    <w:rsid w:val="00AD0089"/>
    <w:rsid w:val="00AD08BA"/>
    <w:rsid w:val="00AD1147"/>
    <w:rsid w:val="00AD165A"/>
    <w:rsid w:val="00AD179C"/>
    <w:rsid w:val="00AD1A36"/>
    <w:rsid w:val="00AD1C02"/>
    <w:rsid w:val="00AD1D8C"/>
    <w:rsid w:val="00AD1FF8"/>
    <w:rsid w:val="00AD29BD"/>
    <w:rsid w:val="00AD31BF"/>
    <w:rsid w:val="00AD3A43"/>
    <w:rsid w:val="00AD3A61"/>
    <w:rsid w:val="00AD4240"/>
    <w:rsid w:val="00AD4E9C"/>
    <w:rsid w:val="00AD52EE"/>
    <w:rsid w:val="00AD6CFF"/>
    <w:rsid w:val="00AD7459"/>
    <w:rsid w:val="00AE0279"/>
    <w:rsid w:val="00AE121F"/>
    <w:rsid w:val="00AE151F"/>
    <w:rsid w:val="00AE20E1"/>
    <w:rsid w:val="00AE21BF"/>
    <w:rsid w:val="00AE22CC"/>
    <w:rsid w:val="00AE32CA"/>
    <w:rsid w:val="00AE3492"/>
    <w:rsid w:val="00AE39ED"/>
    <w:rsid w:val="00AE41EF"/>
    <w:rsid w:val="00AE53CB"/>
    <w:rsid w:val="00AE6047"/>
    <w:rsid w:val="00AE65FF"/>
    <w:rsid w:val="00AE710F"/>
    <w:rsid w:val="00AE749F"/>
    <w:rsid w:val="00AE7813"/>
    <w:rsid w:val="00AE78B4"/>
    <w:rsid w:val="00AF063E"/>
    <w:rsid w:val="00AF0726"/>
    <w:rsid w:val="00AF07FF"/>
    <w:rsid w:val="00AF31C7"/>
    <w:rsid w:val="00AF40B2"/>
    <w:rsid w:val="00AF484F"/>
    <w:rsid w:val="00AF58E6"/>
    <w:rsid w:val="00AF6164"/>
    <w:rsid w:val="00AF67F5"/>
    <w:rsid w:val="00AF6BC0"/>
    <w:rsid w:val="00AF6E82"/>
    <w:rsid w:val="00AF77C2"/>
    <w:rsid w:val="00B00232"/>
    <w:rsid w:val="00B002AA"/>
    <w:rsid w:val="00B01686"/>
    <w:rsid w:val="00B01C8B"/>
    <w:rsid w:val="00B024BD"/>
    <w:rsid w:val="00B025B4"/>
    <w:rsid w:val="00B02CB9"/>
    <w:rsid w:val="00B02D2C"/>
    <w:rsid w:val="00B0325F"/>
    <w:rsid w:val="00B05DB7"/>
    <w:rsid w:val="00B05FFF"/>
    <w:rsid w:val="00B06BDF"/>
    <w:rsid w:val="00B0711B"/>
    <w:rsid w:val="00B12D4D"/>
    <w:rsid w:val="00B138D7"/>
    <w:rsid w:val="00B140BB"/>
    <w:rsid w:val="00B14D80"/>
    <w:rsid w:val="00B1501C"/>
    <w:rsid w:val="00B15520"/>
    <w:rsid w:val="00B15A8E"/>
    <w:rsid w:val="00B16D2D"/>
    <w:rsid w:val="00B17C13"/>
    <w:rsid w:val="00B200AC"/>
    <w:rsid w:val="00B20952"/>
    <w:rsid w:val="00B20CCD"/>
    <w:rsid w:val="00B21DC3"/>
    <w:rsid w:val="00B21E0A"/>
    <w:rsid w:val="00B22295"/>
    <w:rsid w:val="00B2272F"/>
    <w:rsid w:val="00B22DAE"/>
    <w:rsid w:val="00B23437"/>
    <w:rsid w:val="00B2360E"/>
    <w:rsid w:val="00B23B72"/>
    <w:rsid w:val="00B24367"/>
    <w:rsid w:val="00B243DA"/>
    <w:rsid w:val="00B253EC"/>
    <w:rsid w:val="00B257C5"/>
    <w:rsid w:val="00B25CAF"/>
    <w:rsid w:val="00B264F7"/>
    <w:rsid w:val="00B266F9"/>
    <w:rsid w:val="00B26C9D"/>
    <w:rsid w:val="00B26CC4"/>
    <w:rsid w:val="00B306EA"/>
    <w:rsid w:val="00B32585"/>
    <w:rsid w:val="00B33097"/>
    <w:rsid w:val="00B33645"/>
    <w:rsid w:val="00B337A1"/>
    <w:rsid w:val="00B34376"/>
    <w:rsid w:val="00B34B7D"/>
    <w:rsid w:val="00B35271"/>
    <w:rsid w:val="00B35272"/>
    <w:rsid w:val="00B3546C"/>
    <w:rsid w:val="00B35C66"/>
    <w:rsid w:val="00B36542"/>
    <w:rsid w:val="00B367E9"/>
    <w:rsid w:val="00B37F62"/>
    <w:rsid w:val="00B402A6"/>
    <w:rsid w:val="00B4038B"/>
    <w:rsid w:val="00B40F5B"/>
    <w:rsid w:val="00B411DA"/>
    <w:rsid w:val="00B41F19"/>
    <w:rsid w:val="00B4243B"/>
    <w:rsid w:val="00B425E7"/>
    <w:rsid w:val="00B4273A"/>
    <w:rsid w:val="00B4274C"/>
    <w:rsid w:val="00B42CEA"/>
    <w:rsid w:val="00B42EA0"/>
    <w:rsid w:val="00B4329E"/>
    <w:rsid w:val="00B435DB"/>
    <w:rsid w:val="00B43DB1"/>
    <w:rsid w:val="00B43F86"/>
    <w:rsid w:val="00B444E6"/>
    <w:rsid w:val="00B44E6F"/>
    <w:rsid w:val="00B45CFD"/>
    <w:rsid w:val="00B45FDE"/>
    <w:rsid w:val="00B466B7"/>
    <w:rsid w:val="00B4674B"/>
    <w:rsid w:val="00B4786A"/>
    <w:rsid w:val="00B478CE"/>
    <w:rsid w:val="00B479B5"/>
    <w:rsid w:val="00B47B9F"/>
    <w:rsid w:val="00B47E2D"/>
    <w:rsid w:val="00B5165A"/>
    <w:rsid w:val="00B517DB"/>
    <w:rsid w:val="00B519AD"/>
    <w:rsid w:val="00B51BB5"/>
    <w:rsid w:val="00B5285C"/>
    <w:rsid w:val="00B52BE2"/>
    <w:rsid w:val="00B53147"/>
    <w:rsid w:val="00B54099"/>
    <w:rsid w:val="00B556C6"/>
    <w:rsid w:val="00B55895"/>
    <w:rsid w:val="00B55E94"/>
    <w:rsid w:val="00B5668A"/>
    <w:rsid w:val="00B57DCB"/>
    <w:rsid w:val="00B57DE5"/>
    <w:rsid w:val="00B60249"/>
    <w:rsid w:val="00B61F63"/>
    <w:rsid w:val="00B62169"/>
    <w:rsid w:val="00B62500"/>
    <w:rsid w:val="00B62727"/>
    <w:rsid w:val="00B62AE4"/>
    <w:rsid w:val="00B62E52"/>
    <w:rsid w:val="00B648E3"/>
    <w:rsid w:val="00B64D37"/>
    <w:rsid w:val="00B64FA5"/>
    <w:rsid w:val="00B6549C"/>
    <w:rsid w:val="00B65804"/>
    <w:rsid w:val="00B66676"/>
    <w:rsid w:val="00B66901"/>
    <w:rsid w:val="00B669F0"/>
    <w:rsid w:val="00B66B37"/>
    <w:rsid w:val="00B679A2"/>
    <w:rsid w:val="00B67A7F"/>
    <w:rsid w:val="00B67F7E"/>
    <w:rsid w:val="00B7155B"/>
    <w:rsid w:val="00B71680"/>
    <w:rsid w:val="00B7222B"/>
    <w:rsid w:val="00B72AF2"/>
    <w:rsid w:val="00B73C2D"/>
    <w:rsid w:val="00B7452D"/>
    <w:rsid w:val="00B747EA"/>
    <w:rsid w:val="00B74BD2"/>
    <w:rsid w:val="00B75528"/>
    <w:rsid w:val="00B75FF4"/>
    <w:rsid w:val="00B7647A"/>
    <w:rsid w:val="00B76D8B"/>
    <w:rsid w:val="00B770F9"/>
    <w:rsid w:val="00B77B85"/>
    <w:rsid w:val="00B801AD"/>
    <w:rsid w:val="00B81D1B"/>
    <w:rsid w:val="00B82054"/>
    <w:rsid w:val="00B82083"/>
    <w:rsid w:val="00B83708"/>
    <w:rsid w:val="00B83A92"/>
    <w:rsid w:val="00B84308"/>
    <w:rsid w:val="00B84DA4"/>
    <w:rsid w:val="00B85FA7"/>
    <w:rsid w:val="00B8619C"/>
    <w:rsid w:val="00B86B8E"/>
    <w:rsid w:val="00B86E88"/>
    <w:rsid w:val="00B87075"/>
    <w:rsid w:val="00B90209"/>
    <w:rsid w:val="00B90535"/>
    <w:rsid w:val="00B90551"/>
    <w:rsid w:val="00B906C0"/>
    <w:rsid w:val="00B90740"/>
    <w:rsid w:val="00B90756"/>
    <w:rsid w:val="00B90D85"/>
    <w:rsid w:val="00B9141F"/>
    <w:rsid w:val="00B91638"/>
    <w:rsid w:val="00B91C33"/>
    <w:rsid w:val="00B91F33"/>
    <w:rsid w:val="00B93350"/>
    <w:rsid w:val="00B93419"/>
    <w:rsid w:val="00B93607"/>
    <w:rsid w:val="00B9475A"/>
    <w:rsid w:val="00B94D39"/>
    <w:rsid w:val="00B957F8"/>
    <w:rsid w:val="00B95FE4"/>
    <w:rsid w:val="00B960F8"/>
    <w:rsid w:val="00B9662E"/>
    <w:rsid w:val="00B96AF1"/>
    <w:rsid w:val="00B96EB6"/>
    <w:rsid w:val="00BA0A4C"/>
    <w:rsid w:val="00BA0F76"/>
    <w:rsid w:val="00BA14A8"/>
    <w:rsid w:val="00BA1714"/>
    <w:rsid w:val="00BA18AC"/>
    <w:rsid w:val="00BA1D86"/>
    <w:rsid w:val="00BA3043"/>
    <w:rsid w:val="00BA3B6A"/>
    <w:rsid w:val="00BA3D51"/>
    <w:rsid w:val="00BA3DD9"/>
    <w:rsid w:val="00BA4668"/>
    <w:rsid w:val="00BA4A05"/>
    <w:rsid w:val="00BA4CD9"/>
    <w:rsid w:val="00BA6586"/>
    <w:rsid w:val="00BA6605"/>
    <w:rsid w:val="00BA69B5"/>
    <w:rsid w:val="00BA6DB0"/>
    <w:rsid w:val="00BA6FF3"/>
    <w:rsid w:val="00BA71F4"/>
    <w:rsid w:val="00BA72B0"/>
    <w:rsid w:val="00BA7889"/>
    <w:rsid w:val="00BA7D4B"/>
    <w:rsid w:val="00BB03DE"/>
    <w:rsid w:val="00BB06B9"/>
    <w:rsid w:val="00BB06D2"/>
    <w:rsid w:val="00BB0A2E"/>
    <w:rsid w:val="00BB1107"/>
    <w:rsid w:val="00BB1239"/>
    <w:rsid w:val="00BB1483"/>
    <w:rsid w:val="00BB1F3E"/>
    <w:rsid w:val="00BB25BE"/>
    <w:rsid w:val="00BB25CA"/>
    <w:rsid w:val="00BB2A41"/>
    <w:rsid w:val="00BB33F3"/>
    <w:rsid w:val="00BB3413"/>
    <w:rsid w:val="00BB3DDE"/>
    <w:rsid w:val="00BB4C5C"/>
    <w:rsid w:val="00BB4CFE"/>
    <w:rsid w:val="00BB522E"/>
    <w:rsid w:val="00BB5551"/>
    <w:rsid w:val="00BB590E"/>
    <w:rsid w:val="00BB5F86"/>
    <w:rsid w:val="00BB6C37"/>
    <w:rsid w:val="00BB72CA"/>
    <w:rsid w:val="00BC0251"/>
    <w:rsid w:val="00BC0875"/>
    <w:rsid w:val="00BC133B"/>
    <w:rsid w:val="00BC1C74"/>
    <w:rsid w:val="00BC1CDC"/>
    <w:rsid w:val="00BC3708"/>
    <w:rsid w:val="00BC3781"/>
    <w:rsid w:val="00BC3CE0"/>
    <w:rsid w:val="00BC43F9"/>
    <w:rsid w:val="00BC495C"/>
    <w:rsid w:val="00BC6007"/>
    <w:rsid w:val="00BC65AF"/>
    <w:rsid w:val="00BD16F0"/>
    <w:rsid w:val="00BD1984"/>
    <w:rsid w:val="00BD1B4A"/>
    <w:rsid w:val="00BD20D4"/>
    <w:rsid w:val="00BD2227"/>
    <w:rsid w:val="00BD35D2"/>
    <w:rsid w:val="00BD4615"/>
    <w:rsid w:val="00BD483A"/>
    <w:rsid w:val="00BD4F25"/>
    <w:rsid w:val="00BD4F6A"/>
    <w:rsid w:val="00BD53A7"/>
    <w:rsid w:val="00BD5C19"/>
    <w:rsid w:val="00BD5C3F"/>
    <w:rsid w:val="00BD5C71"/>
    <w:rsid w:val="00BD5F6D"/>
    <w:rsid w:val="00BD66FA"/>
    <w:rsid w:val="00BD673D"/>
    <w:rsid w:val="00BD6F1B"/>
    <w:rsid w:val="00BD7832"/>
    <w:rsid w:val="00BD78C6"/>
    <w:rsid w:val="00BE015A"/>
    <w:rsid w:val="00BE0A70"/>
    <w:rsid w:val="00BE13E9"/>
    <w:rsid w:val="00BE24FA"/>
    <w:rsid w:val="00BE2AC5"/>
    <w:rsid w:val="00BE2B33"/>
    <w:rsid w:val="00BE2B44"/>
    <w:rsid w:val="00BE2BCB"/>
    <w:rsid w:val="00BE307A"/>
    <w:rsid w:val="00BE518F"/>
    <w:rsid w:val="00BE6822"/>
    <w:rsid w:val="00BE728A"/>
    <w:rsid w:val="00BF0849"/>
    <w:rsid w:val="00BF0899"/>
    <w:rsid w:val="00BF1E4B"/>
    <w:rsid w:val="00BF2C42"/>
    <w:rsid w:val="00BF3191"/>
    <w:rsid w:val="00BF3AA0"/>
    <w:rsid w:val="00BF3B8F"/>
    <w:rsid w:val="00BF3C30"/>
    <w:rsid w:val="00BF4004"/>
    <w:rsid w:val="00BF5384"/>
    <w:rsid w:val="00BF5F74"/>
    <w:rsid w:val="00BF604D"/>
    <w:rsid w:val="00BF7F43"/>
    <w:rsid w:val="00C00DF7"/>
    <w:rsid w:val="00C01982"/>
    <w:rsid w:val="00C03F71"/>
    <w:rsid w:val="00C045F2"/>
    <w:rsid w:val="00C04D1E"/>
    <w:rsid w:val="00C057C5"/>
    <w:rsid w:val="00C058E8"/>
    <w:rsid w:val="00C060E5"/>
    <w:rsid w:val="00C06C51"/>
    <w:rsid w:val="00C10978"/>
    <w:rsid w:val="00C10A3F"/>
    <w:rsid w:val="00C12CCD"/>
    <w:rsid w:val="00C1377D"/>
    <w:rsid w:val="00C14AB5"/>
    <w:rsid w:val="00C15133"/>
    <w:rsid w:val="00C1529D"/>
    <w:rsid w:val="00C159CA"/>
    <w:rsid w:val="00C15DFA"/>
    <w:rsid w:val="00C15E91"/>
    <w:rsid w:val="00C16304"/>
    <w:rsid w:val="00C16F27"/>
    <w:rsid w:val="00C17C3C"/>
    <w:rsid w:val="00C20033"/>
    <w:rsid w:val="00C202B9"/>
    <w:rsid w:val="00C206E6"/>
    <w:rsid w:val="00C22F4F"/>
    <w:rsid w:val="00C23DF6"/>
    <w:rsid w:val="00C24A29"/>
    <w:rsid w:val="00C24DB2"/>
    <w:rsid w:val="00C253F4"/>
    <w:rsid w:val="00C255EC"/>
    <w:rsid w:val="00C25BC6"/>
    <w:rsid w:val="00C27EBE"/>
    <w:rsid w:val="00C3007F"/>
    <w:rsid w:val="00C30578"/>
    <w:rsid w:val="00C30E69"/>
    <w:rsid w:val="00C3167B"/>
    <w:rsid w:val="00C31E3D"/>
    <w:rsid w:val="00C33960"/>
    <w:rsid w:val="00C33C30"/>
    <w:rsid w:val="00C33EFA"/>
    <w:rsid w:val="00C35027"/>
    <w:rsid w:val="00C35DB4"/>
    <w:rsid w:val="00C362C2"/>
    <w:rsid w:val="00C36A8A"/>
    <w:rsid w:val="00C36FB6"/>
    <w:rsid w:val="00C37837"/>
    <w:rsid w:val="00C378B9"/>
    <w:rsid w:val="00C37B26"/>
    <w:rsid w:val="00C37E37"/>
    <w:rsid w:val="00C4038A"/>
    <w:rsid w:val="00C40A3E"/>
    <w:rsid w:val="00C41BB6"/>
    <w:rsid w:val="00C41BBD"/>
    <w:rsid w:val="00C42106"/>
    <w:rsid w:val="00C43439"/>
    <w:rsid w:val="00C43B8C"/>
    <w:rsid w:val="00C44580"/>
    <w:rsid w:val="00C455B1"/>
    <w:rsid w:val="00C45E3B"/>
    <w:rsid w:val="00C46D1B"/>
    <w:rsid w:val="00C5041C"/>
    <w:rsid w:val="00C50DF2"/>
    <w:rsid w:val="00C5123B"/>
    <w:rsid w:val="00C51679"/>
    <w:rsid w:val="00C51E38"/>
    <w:rsid w:val="00C528A5"/>
    <w:rsid w:val="00C5358F"/>
    <w:rsid w:val="00C53DC7"/>
    <w:rsid w:val="00C541DB"/>
    <w:rsid w:val="00C556C2"/>
    <w:rsid w:val="00C55DDB"/>
    <w:rsid w:val="00C56080"/>
    <w:rsid w:val="00C5619A"/>
    <w:rsid w:val="00C566A3"/>
    <w:rsid w:val="00C56A5D"/>
    <w:rsid w:val="00C56C55"/>
    <w:rsid w:val="00C600DA"/>
    <w:rsid w:val="00C60221"/>
    <w:rsid w:val="00C6052A"/>
    <w:rsid w:val="00C61470"/>
    <w:rsid w:val="00C61604"/>
    <w:rsid w:val="00C61702"/>
    <w:rsid w:val="00C61AB0"/>
    <w:rsid w:val="00C62EA0"/>
    <w:rsid w:val="00C63038"/>
    <w:rsid w:val="00C631B7"/>
    <w:rsid w:val="00C6320E"/>
    <w:rsid w:val="00C63AEE"/>
    <w:rsid w:val="00C63D90"/>
    <w:rsid w:val="00C642D2"/>
    <w:rsid w:val="00C652BD"/>
    <w:rsid w:val="00C6664D"/>
    <w:rsid w:val="00C6746D"/>
    <w:rsid w:val="00C67FB1"/>
    <w:rsid w:val="00C7037D"/>
    <w:rsid w:val="00C7069C"/>
    <w:rsid w:val="00C71015"/>
    <w:rsid w:val="00C712AC"/>
    <w:rsid w:val="00C713AE"/>
    <w:rsid w:val="00C71A55"/>
    <w:rsid w:val="00C729AB"/>
    <w:rsid w:val="00C73164"/>
    <w:rsid w:val="00C73771"/>
    <w:rsid w:val="00C73DE0"/>
    <w:rsid w:val="00C750CC"/>
    <w:rsid w:val="00C7533D"/>
    <w:rsid w:val="00C76A0B"/>
    <w:rsid w:val="00C76D28"/>
    <w:rsid w:val="00C76DBB"/>
    <w:rsid w:val="00C770A2"/>
    <w:rsid w:val="00C77846"/>
    <w:rsid w:val="00C77B54"/>
    <w:rsid w:val="00C8004C"/>
    <w:rsid w:val="00C81D84"/>
    <w:rsid w:val="00C81E9F"/>
    <w:rsid w:val="00C82BD0"/>
    <w:rsid w:val="00C82E3A"/>
    <w:rsid w:val="00C83C98"/>
    <w:rsid w:val="00C83D9A"/>
    <w:rsid w:val="00C8529D"/>
    <w:rsid w:val="00C85574"/>
    <w:rsid w:val="00C85A95"/>
    <w:rsid w:val="00C86C59"/>
    <w:rsid w:val="00C87179"/>
    <w:rsid w:val="00C905FB"/>
    <w:rsid w:val="00C917BC"/>
    <w:rsid w:val="00C91856"/>
    <w:rsid w:val="00C9285A"/>
    <w:rsid w:val="00C929C6"/>
    <w:rsid w:val="00C933F8"/>
    <w:rsid w:val="00C93A17"/>
    <w:rsid w:val="00C94D5E"/>
    <w:rsid w:val="00C9520C"/>
    <w:rsid w:val="00C9595E"/>
    <w:rsid w:val="00C95AB0"/>
    <w:rsid w:val="00C95DA8"/>
    <w:rsid w:val="00C9698F"/>
    <w:rsid w:val="00C96BF5"/>
    <w:rsid w:val="00C96D58"/>
    <w:rsid w:val="00C96DB8"/>
    <w:rsid w:val="00C96FAE"/>
    <w:rsid w:val="00C9754E"/>
    <w:rsid w:val="00C97EDB"/>
    <w:rsid w:val="00CA0581"/>
    <w:rsid w:val="00CA0E7D"/>
    <w:rsid w:val="00CA2177"/>
    <w:rsid w:val="00CA21B8"/>
    <w:rsid w:val="00CA23C8"/>
    <w:rsid w:val="00CA2CB1"/>
    <w:rsid w:val="00CA3168"/>
    <w:rsid w:val="00CA3511"/>
    <w:rsid w:val="00CA38EE"/>
    <w:rsid w:val="00CA3A21"/>
    <w:rsid w:val="00CA418E"/>
    <w:rsid w:val="00CA4C8C"/>
    <w:rsid w:val="00CA4F5B"/>
    <w:rsid w:val="00CA5EB7"/>
    <w:rsid w:val="00CA694C"/>
    <w:rsid w:val="00CA69A8"/>
    <w:rsid w:val="00CA6AF2"/>
    <w:rsid w:val="00CA6BD7"/>
    <w:rsid w:val="00CA7049"/>
    <w:rsid w:val="00CA78B4"/>
    <w:rsid w:val="00CA7F30"/>
    <w:rsid w:val="00CB04A3"/>
    <w:rsid w:val="00CB1265"/>
    <w:rsid w:val="00CB17ED"/>
    <w:rsid w:val="00CB18FF"/>
    <w:rsid w:val="00CB2306"/>
    <w:rsid w:val="00CB27BC"/>
    <w:rsid w:val="00CB27FB"/>
    <w:rsid w:val="00CB2C91"/>
    <w:rsid w:val="00CB2D90"/>
    <w:rsid w:val="00CB40CC"/>
    <w:rsid w:val="00CB4468"/>
    <w:rsid w:val="00CB5168"/>
    <w:rsid w:val="00CB56FA"/>
    <w:rsid w:val="00CB5F8A"/>
    <w:rsid w:val="00CB68EC"/>
    <w:rsid w:val="00CB69E4"/>
    <w:rsid w:val="00CB6E44"/>
    <w:rsid w:val="00CB723B"/>
    <w:rsid w:val="00CB7663"/>
    <w:rsid w:val="00CB7747"/>
    <w:rsid w:val="00CB7CC1"/>
    <w:rsid w:val="00CC02CA"/>
    <w:rsid w:val="00CC05FB"/>
    <w:rsid w:val="00CC0A7E"/>
    <w:rsid w:val="00CC0AD8"/>
    <w:rsid w:val="00CC0C72"/>
    <w:rsid w:val="00CC1088"/>
    <w:rsid w:val="00CC22A0"/>
    <w:rsid w:val="00CC2361"/>
    <w:rsid w:val="00CC3A57"/>
    <w:rsid w:val="00CC3BD6"/>
    <w:rsid w:val="00CC3C49"/>
    <w:rsid w:val="00CC483C"/>
    <w:rsid w:val="00CC5123"/>
    <w:rsid w:val="00CC5BAA"/>
    <w:rsid w:val="00CC5E82"/>
    <w:rsid w:val="00CC61C2"/>
    <w:rsid w:val="00CC719C"/>
    <w:rsid w:val="00CC798A"/>
    <w:rsid w:val="00CD1209"/>
    <w:rsid w:val="00CD1750"/>
    <w:rsid w:val="00CD1FB1"/>
    <w:rsid w:val="00CD2148"/>
    <w:rsid w:val="00CD2700"/>
    <w:rsid w:val="00CD2896"/>
    <w:rsid w:val="00CD2F04"/>
    <w:rsid w:val="00CD438C"/>
    <w:rsid w:val="00CD4D93"/>
    <w:rsid w:val="00CD5671"/>
    <w:rsid w:val="00CD5B8D"/>
    <w:rsid w:val="00CD5B8F"/>
    <w:rsid w:val="00CD61FC"/>
    <w:rsid w:val="00CD632E"/>
    <w:rsid w:val="00CD64AB"/>
    <w:rsid w:val="00CD66A6"/>
    <w:rsid w:val="00CD6B4D"/>
    <w:rsid w:val="00CD6BA9"/>
    <w:rsid w:val="00CD6BF2"/>
    <w:rsid w:val="00CD75DA"/>
    <w:rsid w:val="00CD79E7"/>
    <w:rsid w:val="00CD7A81"/>
    <w:rsid w:val="00CD7C59"/>
    <w:rsid w:val="00CE0C51"/>
    <w:rsid w:val="00CE0FB0"/>
    <w:rsid w:val="00CE12FD"/>
    <w:rsid w:val="00CE176B"/>
    <w:rsid w:val="00CE2431"/>
    <w:rsid w:val="00CE2815"/>
    <w:rsid w:val="00CE2B76"/>
    <w:rsid w:val="00CE3797"/>
    <w:rsid w:val="00CE3A9B"/>
    <w:rsid w:val="00CE3ABF"/>
    <w:rsid w:val="00CE3F81"/>
    <w:rsid w:val="00CE4051"/>
    <w:rsid w:val="00CE40C5"/>
    <w:rsid w:val="00CE41AF"/>
    <w:rsid w:val="00CE55DA"/>
    <w:rsid w:val="00CE57F4"/>
    <w:rsid w:val="00CE5FFA"/>
    <w:rsid w:val="00CE768F"/>
    <w:rsid w:val="00CE7EE6"/>
    <w:rsid w:val="00CE7FDE"/>
    <w:rsid w:val="00CF0224"/>
    <w:rsid w:val="00CF0553"/>
    <w:rsid w:val="00CF08FE"/>
    <w:rsid w:val="00CF0AC2"/>
    <w:rsid w:val="00CF1096"/>
    <w:rsid w:val="00CF227B"/>
    <w:rsid w:val="00CF2D8B"/>
    <w:rsid w:val="00CF36D8"/>
    <w:rsid w:val="00CF455B"/>
    <w:rsid w:val="00CF48D0"/>
    <w:rsid w:val="00CF48D1"/>
    <w:rsid w:val="00CF4A09"/>
    <w:rsid w:val="00CF4A19"/>
    <w:rsid w:val="00CF518F"/>
    <w:rsid w:val="00CF5229"/>
    <w:rsid w:val="00CF53AC"/>
    <w:rsid w:val="00CF5FFD"/>
    <w:rsid w:val="00CF604C"/>
    <w:rsid w:val="00CF6BBB"/>
    <w:rsid w:val="00CF74C9"/>
    <w:rsid w:val="00D0015F"/>
    <w:rsid w:val="00D01771"/>
    <w:rsid w:val="00D02E22"/>
    <w:rsid w:val="00D02EBE"/>
    <w:rsid w:val="00D02F39"/>
    <w:rsid w:val="00D03091"/>
    <w:rsid w:val="00D036D7"/>
    <w:rsid w:val="00D054C5"/>
    <w:rsid w:val="00D056F5"/>
    <w:rsid w:val="00D0592F"/>
    <w:rsid w:val="00D06C7E"/>
    <w:rsid w:val="00D06E14"/>
    <w:rsid w:val="00D07341"/>
    <w:rsid w:val="00D0744A"/>
    <w:rsid w:val="00D079BC"/>
    <w:rsid w:val="00D1016A"/>
    <w:rsid w:val="00D10DAC"/>
    <w:rsid w:val="00D10FEE"/>
    <w:rsid w:val="00D1103C"/>
    <w:rsid w:val="00D1111C"/>
    <w:rsid w:val="00D1187A"/>
    <w:rsid w:val="00D11E70"/>
    <w:rsid w:val="00D12A2C"/>
    <w:rsid w:val="00D138AC"/>
    <w:rsid w:val="00D1392D"/>
    <w:rsid w:val="00D13CC8"/>
    <w:rsid w:val="00D1408C"/>
    <w:rsid w:val="00D151A0"/>
    <w:rsid w:val="00D1691C"/>
    <w:rsid w:val="00D179A4"/>
    <w:rsid w:val="00D17E94"/>
    <w:rsid w:val="00D17EAA"/>
    <w:rsid w:val="00D212DE"/>
    <w:rsid w:val="00D21E8E"/>
    <w:rsid w:val="00D22234"/>
    <w:rsid w:val="00D2299F"/>
    <w:rsid w:val="00D23CD2"/>
    <w:rsid w:val="00D255BE"/>
    <w:rsid w:val="00D2587B"/>
    <w:rsid w:val="00D25B39"/>
    <w:rsid w:val="00D26026"/>
    <w:rsid w:val="00D26128"/>
    <w:rsid w:val="00D27EB9"/>
    <w:rsid w:val="00D317DA"/>
    <w:rsid w:val="00D3204F"/>
    <w:rsid w:val="00D32343"/>
    <w:rsid w:val="00D325DC"/>
    <w:rsid w:val="00D326F3"/>
    <w:rsid w:val="00D33F8C"/>
    <w:rsid w:val="00D34075"/>
    <w:rsid w:val="00D3449D"/>
    <w:rsid w:val="00D346B8"/>
    <w:rsid w:val="00D3611A"/>
    <w:rsid w:val="00D3633D"/>
    <w:rsid w:val="00D36A7D"/>
    <w:rsid w:val="00D40F0B"/>
    <w:rsid w:val="00D42036"/>
    <w:rsid w:val="00D42CB7"/>
    <w:rsid w:val="00D43630"/>
    <w:rsid w:val="00D43F4D"/>
    <w:rsid w:val="00D443B8"/>
    <w:rsid w:val="00D444A9"/>
    <w:rsid w:val="00D4491E"/>
    <w:rsid w:val="00D44AA1"/>
    <w:rsid w:val="00D44B98"/>
    <w:rsid w:val="00D44C5F"/>
    <w:rsid w:val="00D44CD7"/>
    <w:rsid w:val="00D44E79"/>
    <w:rsid w:val="00D45200"/>
    <w:rsid w:val="00D45960"/>
    <w:rsid w:val="00D45C4D"/>
    <w:rsid w:val="00D45F71"/>
    <w:rsid w:val="00D46436"/>
    <w:rsid w:val="00D46DB8"/>
    <w:rsid w:val="00D47348"/>
    <w:rsid w:val="00D474B4"/>
    <w:rsid w:val="00D47606"/>
    <w:rsid w:val="00D47784"/>
    <w:rsid w:val="00D477BD"/>
    <w:rsid w:val="00D47865"/>
    <w:rsid w:val="00D478AF"/>
    <w:rsid w:val="00D478B5"/>
    <w:rsid w:val="00D4799F"/>
    <w:rsid w:val="00D47F22"/>
    <w:rsid w:val="00D504B1"/>
    <w:rsid w:val="00D508A7"/>
    <w:rsid w:val="00D5107D"/>
    <w:rsid w:val="00D51E50"/>
    <w:rsid w:val="00D5205E"/>
    <w:rsid w:val="00D52C60"/>
    <w:rsid w:val="00D53BC9"/>
    <w:rsid w:val="00D53C38"/>
    <w:rsid w:val="00D53D5E"/>
    <w:rsid w:val="00D53EE1"/>
    <w:rsid w:val="00D541DA"/>
    <w:rsid w:val="00D54A60"/>
    <w:rsid w:val="00D54B80"/>
    <w:rsid w:val="00D5534A"/>
    <w:rsid w:val="00D55F33"/>
    <w:rsid w:val="00D56BD5"/>
    <w:rsid w:val="00D6089D"/>
    <w:rsid w:val="00D61084"/>
    <w:rsid w:val="00D6247D"/>
    <w:rsid w:val="00D62665"/>
    <w:rsid w:val="00D642A7"/>
    <w:rsid w:val="00D65921"/>
    <w:rsid w:val="00D662AF"/>
    <w:rsid w:val="00D66B37"/>
    <w:rsid w:val="00D70A28"/>
    <w:rsid w:val="00D71B5F"/>
    <w:rsid w:val="00D71E03"/>
    <w:rsid w:val="00D71EAA"/>
    <w:rsid w:val="00D72621"/>
    <w:rsid w:val="00D72C2D"/>
    <w:rsid w:val="00D72E21"/>
    <w:rsid w:val="00D7344F"/>
    <w:rsid w:val="00D7569B"/>
    <w:rsid w:val="00D75B68"/>
    <w:rsid w:val="00D75C46"/>
    <w:rsid w:val="00D75E1C"/>
    <w:rsid w:val="00D75F4A"/>
    <w:rsid w:val="00D760EF"/>
    <w:rsid w:val="00D7711E"/>
    <w:rsid w:val="00D7716F"/>
    <w:rsid w:val="00D7740A"/>
    <w:rsid w:val="00D80A09"/>
    <w:rsid w:val="00D80D6E"/>
    <w:rsid w:val="00D81B43"/>
    <w:rsid w:val="00D81B52"/>
    <w:rsid w:val="00D81CD6"/>
    <w:rsid w:val="00D82390"/>
    <w:rsid w:val="00D8446E"/>
    <w:rsid w:val="00D84932"/>
    <w:rsid w:val="00D8560E"/>
    <w:rsid w:val="00D862E2"/>
    <w:rsid w:val="00D86799"/>
    <w:rsid w:val="00D874AF"/>
    <w:rsid w:val="00D87E0C"/>
    <w:rsid w:val="00D9004F"/>
    <w:rsid w:val="00D9055F"/>
    <w:rsid w:val="00D917D4"/>
    <w:rsid w:val="00D919A7"/>
    <w:rsid w:val="00D919F5"/>
    <w:rsid w:val="00D92156"/>
    <w:rsid w:val="00D926B2"/>
    <w:rsid w:val="00D92D8E"/>
    <w:rsid w:val="00D937F9"/>
    <w:rsid w:val="00D94247"/>
    <w:rsid w:val="00D94701"/>
    <w:rsid w:val="00D94B6F"/>
    <w:rsid w:val="00D95141"/>
    <w:rsid w:val="00D9685E"/>
    <w:rsid w:val="00D96DC6"/>
    <w:rsid w:val="00D97043"/>
    <w:rsid w:val="00D974E9"/>
    <w:rsid w:val="00D97E8D"/>
    <w:rsid w:val="00DA0439"/>
    <w:rsid w:val="00DA0D36"/>
    <w:rsid w:val="00DA0F73"/>
    <w:rsid w:val="00DA2802"/>
    <w:rsid w:val="00DA29D1"/>
    <w:rsid w:val="00DA2E71"/>
    <w:rsid w:val="00DA33D0"/>
    <w:rsid w:val="00DA37FF"/>
    <w:rsid w:val="00DA3850"/>
    <w:rsid w:val="00DA4405"/>
    <w:rsid w:val="00DA4B26"/>
    <w:rsid w:val="00DA4BCE"/>
    <w:rsid w:val="00DA4F59"/>
    <w:rsid w:val="00DA5057"/>
    <w:rsid w:val="00DA561F"/>
    <w:rsid w:val="00DA5622"/>
    <w:rsid w:val="00DA5D11"/>
    <w:rsid w:val="00DA6432"/>
    <w:rsid w:val="00DA6E03"/>
    <w:rsid w:val="00DA7E4C"/>
    <w:rsid w:val="00DA7F9D"/>
    <w:rsid w:val="00DB03C7"/>
    <w:rsid w:val="00DB0776"/>
    <w:rsid w:val="00DB0A3C"/>
    <w:rsid w:val="00DB125E"/>
    <w:rsid w:val="00DB20C5"/>
    <w:rsid w:val="00DB233A"/>
    <w:rsid w:val="00DB23AF"/>
    <w:rsid w:val="00DB251E"/>
    <w:rsid w:val="00DB2769"/>
    <w:rsid w:val="00DB31C2"/>
    <w:rsid w:val="00DB4237"/>
    <w:rsid w:val="00DB46BB"/>
    <w:rsid w:val="00DB51BD"/>
    <w:rsid w:val="00DB56B3"/>
    <w:rsid w:val="00DB5AA4"/>
    <w:rsid w:val="00DB5D11"/>
    <w:rsid w:val="00DB677D"/>
    <w:rsid w:val="00DB798E"/>
    <w:rsid w:val="00DB79BB"/>
    <w:rsid w:val="00DC1B10"/>
    <w:rsid w:val="00DC2157"/>
    <w:rsid w:val="00DC2445"/>
    <w:rsid w:val="00DC397C"/>
    <w:rsid w:val="00DC3C7D"/>
    <w:rsid w:val="00DC4268"/>
    <w:rsid w:val="00DC4644"/>
    <w:rsid w:val="00DC4846"/>
    <w:rsid w:val="00DC5764"/>
    <w:rsid w:val="00DC5A83"/>
    <w:rsid w:val="00DC61AF"/>
    <w:rsid w:val="00DC7ADE"/>
    <w:rsid w:val="00DC7AED"/>
    <w:rsid w:val="00DC7D17"/>
    <w:rsid w:val="00DD0338"/>
    <w:rsid w:val="00DD0D2A"/>
    <w:rsid w:val="00DD2D02"/>
    <w:rsid w:val="00DD2DD3"/>
    <w:rsid w:val="00DD3926"/>
    <w:rsid w:val="00DD3D36"/>
    <w:rsid w:val="00DD529D"/>
    <w:rsid w:val="00DD5CA7"/>
    <w:rsid w:val="00DD5D98"/>
    <w:rsid w:val="00DD6E58"/>
    <w:rsid w:val="00DE0308"/>
    <w:rsid w:val="00DE0A0B"/>
    <w:rsid w:val="00DE0CAF"/>
    <w:rsid w:val="00DE0DEE"/>
    <w:rsid w:val="00DE0F3B"/>
    <w:rsid w:val="00DE1604"/>
    <w:rsid w:val="00DE298B"/>
    <w:rsid w:val="00DE4466"/>
    <w:rsid w:val="00DE508A"/>
    <w:rsid w:val="00DE5180"/>
    <w:rsid w:val="00DE568C"/>
    <w:rsid w:val="00DE5C7A"/>
    <w:rsid w:val="00DE6997"/>
    <w:rsid w:val="00DE6F65"/>
    <w:rsid w:val="00DE7A14"/>
    <w:rsid w:val="00DF079F"/>
    <w:rsid w:val="00DF0D4A"/>
    <w:rsid w:val="00DF1539"/>
    <w:rsid w:val="00DF26F5"/>
    <w:rsid w:val="00DF348A"/>
    <w:rsid w:val="00DF3857"/>
    <w:rsid w:val="00DF4B8A"/>
    <w:rsid w:val="00DF5897"/>
    <w:rsid w:val="00DF6435"/>
    <w:rsid w:val="00DF6E5D"/>
    <w:rsid w:val="00DF7BD9"/>
    <w:rsid w:val="00E01BE6"/>
    <w:rsid w:val="00E01EB2"/>
    <w:rsid w:val="00E022AA"/>
    <w:rsid w:val="00E025D7"/>
    <w:rsid w:val="00E0319B"/>
    <w:rsid w:val="00E038C8"/>
    <w:rsid w:val="00E03B0A"/>
    <w:rsid w:val="00E043FB"/>
    <w:rsid w:val="00E05C77"/>
    <w:rsid w:val="00E05D37"/>
    <w:rsid w:val="00E06A4C"/>
    <w:rsid w:val="00E075CE"/>
    <w:rsid w:val="00E07621"/>
    <w:rsid w:val="00E079E1"/>
    <w:rsid w:val="00E10005"/>
    <w:rsid w:val="00E108DA"/>
    <w:rsid w:val="00E12364"/>
    <w:rsid w:val="00E1285B"/>
    <w:rsid w:val="00E12C62"/>
    <w:rsid w:val="00E13333"/>
    <w:rsid w:val="00E13B34"/>
    <w:rsid w:val="00E1434B"/>
    <w:rsid w:val="00E14876"/>
    <w:rsid w:val="00E150C0"/>
    <w:rsid w:val="00E15931"/>
    <w:rsid w:val="00E15F6B"/>
    <w:rsid w:val="00E16D2A"/>
    <w:rsid w:val="00E17236"/>
    <w:rsid w:val="00E1745B"/>
    <w:rsid w:val="00E17BE3"/>
    <w:rsid w:val="00E17D18"/>
    <w:rsid w:val="00E20268"/>
    <w:rsid w:val="00E20833"/>
    <w:rsid w:val="00E20FCF"/>
    <w:rsid w:val="00E22307"/>
    <w:rsid w:val="00E227F0"/>
    <w:rsid w:val="00E22EEE"/>
    <w:rsid w:val="00E24505"/>
    <w:rsid w:val="00E25DAD"/>
    <w:rsid w:val="00E2704F"/>
    <w:rsid w:val="00E273F8"/>
    <w:rsid w:val="00E27AB2"/>
    <w:rsid w:val="00E30309"/>
    <w:rsid w:val="00E306EF"/>
    <w:rsid w:val="00E30B6E"/>
    <w:rsid w:val="00E30BCC"/>
    <w:rsid w:val="00E31403"/>
    <w:rsid w:val="00E31773"/>
    <w:rsid w:val="00E31FB0"/>
    <w:rsid w:val="00E320A1"/>
    <w:rsid w:val="00E3228A"/>
    <w:rsid w:val="00E324AB"/>
    <w:rsid w:val="00E34492"/>
    <w:rsid w:val="00E34E9F"/>
    <w:rsid w:val="00E350D4"/>
    <w:rsid w:val="00E35117"/>
    <w:rsid w:val="00E35C9F"/>
    <w:rsid w:val="00E35FCF"/>
    <w:rsid w:val="00E361EC"/>
    <w:rsid w:val="00E36EE8"/>
    <w:rsid w:val="00E370EE"/>
    <w:rsid w:val="00E37196"/>
    <w:rsid w:val="00E40206"/>
    <w:rsid w:val="00E4083E"/>
    <w:rsid w:val="00E41B68"/>
    <w:rsid w:val="00E4211A"/>
    <w:rsid w:val="00E42854"/>
    <w:rsid w:val="00E43736"/>
    <w:rsid w:val="00E45757"/>
    <w:rsid w:val="00E47127"/>
    <w:rsid w:val="00E50CE6"/>
    <w:rsid w:val="00E512BE"/>
    <w:rsid w:val="00E51E17"/>
    <w:rsid w:val="00E52364"/>
    <w:rsid w:val="00E524DB"/>
    <w:rsid w:val="00E527AD"/>
    <w:rsid w:val="00E52832"/>
    <w:rsid w:val="00E536BD"/>
    <w:rsid w:val="00E549B7"/>
    <w:rsid w:val="00E54A61"/>
    <w:rsid w:val="00E54B30"/>
    <w:rsid w:val="00E5549E"/>
    <w:rsid w:val="00E555A4"/>
    <w:rsid w:val="00E55ABC"/>
    <w:rsid w:val="00E55C10"/>
    <w:rsid w:val="00E55EC3"/>
    <w:rsid w:val="00E572F7"/>
    <w:rsid w:val="00E575E8"/>
    <w:rsid w:val="00E57BB6"/>
    <w:rsid w:val="00E57C4A"/>
    <w:rsid w:val="00E60DC5"/>
    <w:rsid w:val="00E60FE5"/>
    <w:rsid w:val="00E62369"/>
    <w:rsid w:val="00E63720"/>
    <w:rsid w:val="00E639C6"/>
    <w:rsid w:val="00E63C10"/>
    <w:rsid w:val="00E640EB"/>
    <w:rsid w:val="00E64C4A"/>
    <w:rsid w:val="00E64FE0"/>
    <w:rsid w:val="00E660E5"/>
    <w:rsid w:val="00E67AFD"/>
    <w:rsid w:val="00E704E8"/>
    <w:rsid w:val="00E726CB"/>
    <w:rsid w:val="00E7289B"/>
    <w:rsid w:val="00E72B68"/>
    <w:rsid w:val="00E72C80"/>
    <w:rsid w:val="00E741F9"/>
    <w:rsid w:val="00E74497"/>
    <w:rsid w:val="00E744F0"/>
    <w:rsid w:val="00E74925"/>
    <w:rsid w:val="00E750F3"/>
    <w:rsid w:val="00E7685A"/>
    <w:rsid w:val="00E80090"/>
    <w:rsid w:val="00E80868"/>
    <w:rsid w:val="00E80B72"/>
    <w:rsid w:val="00E81431"/>
    <w:rsid w:val="00E8165F"/>
    <w:rsid w:val="00E81ABE"/>
    <w:rsid w:val="00E8321B"/>
    <w:rsid w:val="00E83F3F"/>
    <w:rsid w:val="00E83FB0"/>
    <w:rsid w:val="00E84987"/>
    <w:rsid w:val="00E849B1"/>
    <w:rsid w:val="00E84F16"/>
    <w:rsid w:val="00E853C9"/>
    <w:rsid w:val="00E859A8"/>
    <w:rsid w:val="00E85A72"/>
    <w:rsid w:val="00E8643B"/>
    <w:rsid w:val="00E86D2E"/>
    <w:rsid w:val="00E87078"/>
    <w:rsid w:val="00E871F0"/>
    <w:rsid w:val="00E878C0"/>
    <w:rsid w:val="00E87F08"/>
    <w:rsid w:val="00E91134"/>
    <w:rsid w:val="00E912FA"/>
    <w:rsid w:val="00E91440"/>
    <w:rsid w:val="00E91EE6"/>
    <w:rsid w:val="00E91F63"/>
    <w:rsid w:val="00E929B8"/>
    <w:rsid w:val="00E93389"/>
    <w:rsid w:val="00E934C4"/>
    <w:rsid w:val="00E9387E"/>
    <w:rsid w:val="00E93C70"/>
    <w:rsid w:val="00E94510"/>
    <w:rsid w:val="00E95005"/>
    <w:rsid w:val="00E95582"/>
    <w:rsid w:val="00E95B14"/>
    <w:rsid w:val="00E95BA1"/>
    <w:rsid w:val="00E966D5"/>
    <w:rsid w:val="00E96ACA"/>
    <w:rsid w:val="00E96BA5"/>
    <w:rsid w:val="00EA06D9"/>
    <w:rsid w:val="00EA07B1"/>
    <w:rsid w:val="00EA096D"/>
    <w:rsid w:val="00EA1860"/>
    <w:rsid w:val="00EA1D45"/>
    <w:rsid w:val="00EA2A27"/>
    <w:rsid w:val="00EA362A"/>
    <w:rsid w:val="00EA40DA"/>
    <w:rsid w:val="00EA49C0"/>
    <w:rsid w:val="00EA6085"/>
    <w:rsid w:val="00EA77B9"/>
    <w:rsid w:val="00EB0C92"/>
    <w:rsid w:val="00EB2261"/>
    <w:rsid w:val="00EB23B2"/>
    <w:rsid w:val="00EB3C60"/>
    <w:rsid w:val="00EB41D6"/>
    <w:rsid w:val="00EB562B"/>
    <w:rsid w:val="00EB5712"/>
    <w:rsid w:val="00EB7427"/>
    <w:rsid w:val="00EC0B96"/>
    <w:rsid w:val="00EC1034"/>
    <w:rsid w:val="00EC195B"/>
    <w:rsid w:val="00EC1A76"/>
    <w:rsid w:val="00EC33AD"/>
    <w:rsid w:val="00EC350E"/>
    <w:rsid w:val="00EC37BB"/>
    <w:rsid w:val="00EC3B05"/>
    <w:rsid w:val="00EC42B8"/>
    <w:rsid w:val="00EC4515"/>
    <w:rsid w:val="00EC455A"/>
    <w:rsid w:val="00EC4708"/>
    <w:rsid w:val="00EC4E05"/>
    <w:rsid w:val="00EC4FAC"/>
    <w:rsid w:val="00EC5313"/>
    <w:rsid w:val="00EC605B"/>
    <w:rsid w:val="00EC621E"/>
    <w:rsid w:val="00EC6319"/>
    <w:rsid w:val="00EC66F2"/>
    <w:rsid w:val="00EC67B6"/>
    <w:rsid w:val="00EC6CFB"/>
    <w:rsid w:val="00EC7CAB"/>
    <w:rsid w:val="00EC7FE9"/>
    <w:rsid w:val="00ED02AD"/>
    <w:rsid w:val="00ED0D67"/>
    <w:rsid w:val="00ED1044"/>
    <w:rsid w:val="00ED115A"/>
    <w:rsid w:val="00ED14ED"/>
    <w:rsid w:val="00ED2068"/>
    <w:rsid w:val="00ED24A5"/>
    <w:rsid w:val="00ED2E2E"/>
    <w:rsid w:val="00ED4BD7"/>
    <w:rsid w:val="00ED4E52"/>
    <w:rsid w:val="00ED5ED1"/>
    <w:rsid w:val="00ED6346"/>
    <w:rsid w:val="00ED75E8"/>
    <w:rsid w:val="00ED7934"/>
    <w:rsid w:val="00EE1B3F"/>
    <w:rsid w:val="00EE2196"/>
    <w:rsid w:val="00EE282F"/>
    <w:rsid w:val="00EE2AE4"/>
    <w:rsid w:val="00EE3247"/>
    <w:rsid w:val="00EE39FC"/>
    <w:rsid w:val="00EE3DA0"/>
    <w:rsid w:val="00EE4DBD"/>
    <w:rsid w:val="00EE5B76"/>
    <w:rsid w:val="00EE5C83"/>
    <w:rsid w:val="00EF1BF4"/>
    <w:rsid w:val="00EF20B1"/>
    <w:rsid w:val="00EF3340"/>
    <w:rsid w:val="00EF3391"/>
    <w:rsid w:val="00EF3947"/>
    <w:rsid w:val="00EF44A5"/>
    <w:rsid w:val="00EF4916"/>
    <w:rsid w:val="00EF516B"/>
    <w:rsid w:val="00EF5233"/>
    <w:rsid w:val="00EF540B"/>
    <w:rsid w:val="00EF5C25"/>
    <w:rsid w:val="00EF5D04"/>
    <w:rsid w:val="00EF637B"/>
    <w:rsid w:val="00EF6BB7"/>
    <w:rsid w:val="00EF6E83"/>
    <w:rsid w:val="00EF726F"/>
    <w:rsid w:val="00EF743C"/>
    <w:rsid w:val="00F003FA"/>
    <w:rsid w:val="00F00AAA"/>
    <w:rsid w:val="00F01215"/>
    <w:rsid w:val="00F02ABB"/>
    <w:rsid w:val="00F02FF5"/>
    <w:rsid w:val="00F0429B"/>
    <w:rsid w:val="00F04333"/>
    <w:rsid w:val="00F04729"/>
    <w:rsid w:val="00F04FB2"/>
    <w:rsid w:val="00F0518F"/>
    <w:rsid w:val="00F05448"/>
    <w:rsid w:val="00F05B1E"/>
    <w:rsid w:val="00F061B4"/>
    <w:rsid w:val="00F0649A"/>
    <w:rsid w:val="00F064C6"/>
    <w:rsid w:val="00F07C18"/>
    <w:rsid w:val="00F10102"/>
    <w:rsid w:val="00F108F7"/>
    <w:rsid w:val="00F10BCB"/>
    <w:rsid w:val="00F1302D"/>
    <w:rsid w:val="00F13278"/>
    <w:rsid w:val="00F13FD4"/>
    <w:rsid w:val="00F1438F"/>
    <w:rsid w:val="00F1450E"/>
    <w:rsid w:val="00F149B5"/>
    <w:rsid w:val="00F14D5C"/>
    <w:rsid w:val="00F15359"/>
    <w:rsid w:val="00F15A98"/>
    <w:rsid w:val="00F15C4C"/>
    <w:rsid w:val="00F16B03"/>
    <w:rsid w:val="00F1765E"/>
    <w:rsid w:val="00F21D00"/>
    <w:rsid w:val="00F21E4F"/>
    <w:rsid w:val="00F21EA4"/>
    <w:rsid w:val="00F220B6"/>
    <w:rsid w:val="00F22571"/>
    <w:rsid w:val="00F23A7B"/>
    <w:rsid w:val="00F2400E"/>
    <w:rsid w:val="00F249C0"/>
    <w:rsid w:val="00F25EBF"/>
    <w:rsid w:val="00F2629C"/>
    <w:rsid w:val="00F26A82"/>
    <w:rsid w:val="00F26D78"/>
    <w:rsid w:val="00F26DB3"/>
    <w:rsid w:val="00F26E67"/>
    <w:rsid w:val="00F27369"/>
    <w:rsid w:val="00F27723"/>
    <w:rsid w:val="00F31AD9"/>
    <w:rsid w:val="00F32642"/>
    <w:rsid w:val="00F33029"/>
    <w:rsid w:val="00F3303B"/>
    <w:rsid w:val="00F3347C"/>
    <w:rsid w:val="00F33B77"/>
    <w:rsid w:val="00F33D65"/>
    <w:rsid w:val="00F34088"/>
    <w:rsid w:val="00F34299"/>
    <w:rsid w:val="00F3469A"/>
    <w:rsid w:val="00F34BF7"/>
    <w:rsid w:val="00F34E3B"/>
    <w:rsid w:val="00F35DDA"/>
    <w:rsid w:val="00F36AAF"/>
    <w:rsid w:val="00F36EDE"/>
    <w:rsid w:val="00F375E5"/>
    <w:rsid w:val="00F37CF8"/>
    <w:rsid w:val="00F427A9"/>
    <w:rsid w:val="00F4294F"/>
    <w:rsid w:val="00F43366"/>
    <w:rsid w:val="00F43662"/>
    <w:rsid w:val="00F43E0B"/>
    <w:rsid w:val="00F46308"/>
    <w:rsid w:val="00F46F33"/>
    <w:rsid w:val="00F4734C"/>
    <w:rsid w:val="00F47B8D"/>
    <w:rsid w:val="00F50C9F"/>
    <w:rsid w:val="00F50DDD"/>
    <w:rsid w:val="00F519C3"/>
    <w:rsid w:val="00F520BC"/>
    <w:rsid w:val="00F5248D"/>
    <w:rsid w:val="00F52685"/>
    <w:rsid w:val="00F53486"/>
    <w:rsid w:val="00F54A65"/>
    <w:rsid w:val="00F55791"/>
    <w:rsid w:val="00F55AE7"/>
    <w:rsid w:val="00F56013"/>
    <w:rsid w:val="00F56E03"/>
    <w:rsid w:val="00F5777D"/>
    <w:rsid w:val="00F57B0C"/>
    <w:rsid w:val="00F57C1B"/>
    <w:rsid w:val="00F61B55"/>
    <w:rsid w:val="00F62176"/>
    <w:rsid w:val="00F624DC"/>
    <w:rsid w:val="00F62930"/>
    <w:rsid w:val="00F62FF9"/>
    <w:rsid w:val="00F63207"/>
    <w:rsid w:val="00F637D9"/>
    <w:rsid w:val="00F63DD5"/>
    <w:rsid w:val="00F6435C"/>
    <w:rsid w:val="00F6589E"/>
    <w:rsid w:val="00F65954"/>
    <w:rsid w:val="00F65D94"/>
    <w:rsid w:val="00F65E38"/>
    <w:rsid w:val="00F66A99"/>
    <w:rsid w:val="00F66E6A"/>
    <w:rsid w:val="00F676B0"/>
    <w:rsid w:val="00F701A6"/>
    <w:rsid w:val="00F703C7"/>
    <w:rsid w:val="00F70832"/>
    <w:rsid w:val="00F7161C"/>
    <w:rsid w:val="00F71807"/>
    <w:rsid w:val="00F728B2"/>
    <w:rsid w:val="00F72D90"/>
    <w:rsid w:val="00F72DEA"/>
    <w:rsid w:val="00F7300E"/>
    <w:rsid w:val="00F73215"/>
    <w:rsid w:val="00F73650"/>
    <w:rsid w:val="00F749B2"/>
    <w:rsid w:val="00F7568C"/>
    <w:rsid w:val="00F756BB"/>
    <w:rsid w:val="00F76AB2"/>
    <w:rsid w:val="00F76CC4"/>
    <w:rsid w:val="00F76D62"/>
    <w:rsid w:val="00F779A4"/>
    <w:rsid w:val="00F77B1C"/>
    <w:rsid w:val="00F77DF0"/>
    <w:rsid w:val="00F805E5"/>
    <w:rsid w:val="00F81B92"/>
    <w:rsid w:val="00F822C6"/>
    <w:rsid w:val="00F8297E"/>
    <w:rsid w:val="00F82DA8"/>
    <w:rsid w:val="00F841B4"/>
    <w:rsid w:val="00F84452"/>
    <w:rsid w:val="00F84521"/>
    <w:rsid w:val="00F84CD5"/>
    <w:rsid w:val="00F8580E"/>
    <w:rsid w:val="00F859A6"/>
    <w:rsid w:val="00F85D84"/>
    <w:rsid w:val="00F86127"/>
    <w:rsid w:val="00F86D28"/>
    <w:rsid w:val="00F86EA6"/>
    <w:rsid w:val="00F871D6"/>
    <w:rsid w:val="00F90B5A"/>
    <w:rsid w:val="00F913D0"/>
    <w:rsid w:val="00F92013"/>
    <w:rsid w:val="00F932AD"/>
    <w:rsid w:val="00F93C23"/>
    <w:rsid w:val="00F93E01"/>
    <w:rsid w:val="00F93E0E"/>
    <w:rsid w:val="00F94084"/>
    <w:rsid w:val="00F9445A"/>
    <w:rsid w:val="00F94550"/>
    <w:rsid w:val="00F94B74"/>
    <w:rsid w:val="00F94C97"/>
    <w:rsid w:val="00F94D14"/>
    <w:rsid w:val="00F9791D"/>
    <w:rsid w:val="00FA04EF"/>
    <w:rsid w:val="00FA2C31"/>
    <w:rsid w:val="00FA2E89"/>
    <w:rsid w:val="00FA3198"/>
    <w:rsid w:val="00FA38DF"/>
    <w:rsid w:val="00FA3A76"/>
    <w:rsid w:val="00FA3DF1"/>
    <w:rsid w:val="00FA3E9D"/>
    <w:rsid w:val="00FA4273"/>
    <w:rsid w:val="00FA42C7"/>
    <w:rsid w:val="00FA47C6"/>
    <w:rsid w:val="00FA4862"/>
    <w:rsid w:val="00FA5428"/>
    <w:rsid w:val="00FA577D"/>
    <w:rsid w:val="00FA5A15"/>
    <w:rsid w:val="00FA5D86"/>
    <w:rsid w:val="00FA60D7"/>
    <w:rsid w:val="00FA61A5"/>
    <w:rsid w:val="00FA6709"/>
    <w:rsid w:val="00FA6C53"/>
    <w:rsid w:val="00FA6F0E"/>
    <w:rsid w:val="00FA70A2"/>
    <w:rsid w:val="00FA7FF2"/>
    <w:rsid w:val="00FB022D"/>
    <w:rsid w:val="00FB036F"/>
    <w:rsid w:val="00FB0546"/>
    <w:rsid w:val="00FB06E2"/>
    <w:rsid w:val="00FB0F5E"/>
    <w:rsid w:val="00FB1EC4"/>
    <w:rsid w:val="00FB1EDF"/>
    <w:rsid w:val="00FB2B51"/>
    <w:rsid w:val="00FB2C17"/>
    <w:rsid w:val="00FB3A46"/>
    <w:rsid w:val="00FB3C09"/>
    <w:rsid w:val="00FB54FF"/>
    <w:rsid w:val="00FB5BA0"/>
    <w:rsid w:val="00FB5E0C"/>
    <w:rsid w:val="00FB746D"/>
    <w:rsid w:val="00FB7DE7"/>
    <w:rsid w:val="00FC066B"/>
    <w:rsid w:val="00FC09C0"/>
    <w:rsid w:val="00FC0BE9"/>
    <w:rsid w:val="00FC0D62"/>
    <w:rsid w:val="00FC26A5"/>
    <w:rsid w:val="00FC2BB2"/>
    <w:rsid w:val="00FC37E8"/>
    <w:rsid w:val="00FC3CA8"/>
    <w:rsid w:val="00FC42A6"/>
    <w:rsid w:val="00FC46E9"/>
    <w:rsid w:val="00FC480E"/>
    <w:rsid w:val="00FC56AF"/>
    <w:rsid w:val="00FC66E2"/>
    <w:rsid w:val="00FC6924"/>
    <w:rsid w:val="00FC7ACE"/>
    <w:rsid w:val="00FD0327"/>
    <w:rsid w:val="00FD213F"/>
    <w:rsid w:val="00FD265A"/>
    <w:rsid w:val="00FD2C63"/>
    <w:rsid w:val="00FD3435"/>
    <w:rsid w:val="00FD3638"/>
    <w:rsid w:val="00FD41E2"/>
    <w:rsid w:val="00FD43EA"/>
    <w:rsid w:val="00FD4B6A"/>
    <w:rsid w:val="00FD52DB"/>
    <w:rsid w:val="00FD581A"/>
    <w:rsid w:val="00FD6C97"/>
    <w:rsid w:val="00FD7A60"/>
    <w:rsid w:val="00FE0116"/>
    <w:rsid w:val="00FE02B8"/>
    <w:rsid w:val="00FE0D85"/>
    <w:rsid w:val="00FE15A2"/>
    <w:rsid w:val="00FE1E5D"/>
    <w:rsid w:val="00FE1F08"/>
    <w:rsid w:val="00FE20FC"/>
    <w:rsid w:val="00FE2C2A"/>
    <w:rsid w:val="00FE2FBD"/>
    <w:rsid w:val="00FE3B64"/>
    <w:rsid w:val="00FE41CF"/>
    <w:rsid w:val="00FE4B8B"/>
    <w:rsid w:val="00FE4D86"/>
    <w:rsid w:val="00FE6D1C"/>
    <w:rsid w:val="00FE77BB"/>
    <w:rsid w:val="00FE7994"/>
    <w:rsid w:val="00FF02C8"/>
    <w:rsid w:val="00FF0EB4"/>
    <w:rsid w:val="00FF1ECD"/>
    <w:rsid w:val="00FF1EE9"/>
    <w:rsid w:val="00FF1FE8"/>
    <w:rsid w:val="00FF308B"/>
    <w:rsid w:val="00FF3408"/>
    <w:rsid w:val="00FF382A"/>
    <w:rsid w:val="00FF45B7"/>
    <w:rsid w:val="00FF4893"/>
    <w:rsid w:val="00FF4957"/>
    <w:rsid w:val="00FF524F"/>
    <w:rsid w:val="00FF62BA"/>
    <w:rsid w:val="00FF6336"/>
    <w:rsid w:val="00FF693C"/>
    <w:rsid w:val="00FF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0086"/>
    <w:pPr>
      <w:spacing w:after="120"/>
    </w:pPr>
    <w:rPr>
      <w:rFonts w:ascii="Arial" w:hAnsi="Arial"/>
    </w:rPr>
  </w:style>
  <w:style w:type="paragraph" w:styleId="Heading1">
    <w:name w:val="heading 1"/>
    <w:aliases w:val="H1"/>
    <w:basedOn w:val="Normal"/>
    <w:next w:val="Normal"/>
    <w:link w:val="Heading1Char"/>
    <w:autoRedefine/>
    <w:qFormat/>
    <w:rsid w:val="006E6263"/>
    <w:pPr>
      <w:pageBreakBefore/>
      <w:spacing w:before="120"/>
      <w:ind w:left="-720"/>
      <w:outlineLvl w:val="0"/>
    </w:pPr>
    <w:rPr>
      <w:rFonts w:ascii="Arial Black" w:hAnsi="Arial Black"/>
      <w:b/>
      <w:kern w:val="28"/>
      <w:sz w:val="24"/>
    </w:rPr>
  </w:style>
  <w:style w:type="paragraph" w:styleId="Heading2">
    <w:name w:val="heading 2"/>
    <w:basedOn w:val="Normal"/>
    <w:next w:val="Body-noindent"/>
    <w:qFormat/>
    <w:rsid w:val="00272935"/>
    <w:pPr>
      <w:keepNext/>
      <w:spacing w:before="280" w:after="0"/>
      <w:outlineLvl w:val="1"/>
    </w:pPr>
    <w:rPr>
      <w:rFonts w:ascii="Arial Black" w:hAnsi="Arial Black"/>
    </w:rPr>
  </w:style>
  <w:style w:type="paragraph" w:styleId="Heading3">
    <w:name w:val="heading 3"/>
    <w:basedOn w:val="Normal"/>
    <w:next w:val="Body-noindent"/>
    <w:qFormat/>
    <w:rsid w:val="00337D60"/>
    <w:pPr>
      <w:keepNext/>
      <w:spacing w:before="280" w:after="60"/>
      <w:outlineLvl w:val="2"/>
    </w:pPr>
    <w:rPr>
      <w:b/>
    </w:rPr>
  </w:style>
  <w:style w:type="paragraph" w:styleId="Heading4">
    <w:name w:val="heading 4"/>
    <w:basedOn w:val="Normal"/>
    <w:next w:val="Body-noindent"/>
    <w:qFormat/>
    <w:rsid w:val="00C96FAE"/>
    <w:pPr>
      <w:keepNext/>
      <w:spacing w:before="280" w:after="0"/>
      <w:outlineLvl w:val="3"/>
    </w:pPr>
    <w:rPr>
      <w:b/>
      <w:i/>
      <w:sz w:val="18"/>
    </w:rPr>
  </w:style>
  <w:style w:type="paragraph" w:styleId="Heading5">
    <w:name w:val="heading 5"/>
    <w:basedOn w:val="Normal"/>
    <w:next w:val="Normal"/>
    <w:qFormat/>
    <w:rsid w:val="00842553"/>
    <w:pPr>
      <w:spacing w:before="240" w:after="40"/>
      <w:outlineLvl w:val="4"/>
    </w:pPr>
    <w:rPr>
      <w:sz w:val="18"/>
      <w:u w:val="single"/>
    </w:rPr>
  </w:style>
  <w:style w:type="paragraph" w:styleId="Heading6">
    <w:name w:val="heading 6"/>
    <w:basedOn w:val="Normal"/>
    <w:next w:val="Normal"/>
    <w:qFormat/>
    <w:rsid w:val="005B0086"/>
    <w:pPr>
      <w:numPr>
        <w:ilvl w:val="5"/>
        <w:numId w:val="5"/>
      </w:numPr>
      <w:spacing w:before="240" w:after="60"/>
      <w:outlineLvl w:val="5"/>
    </w:pPr>
    <w:rPr>
      <w:i/>
      <w:sz w:val="22"/>
    </w:rPr>
  </w:style>
  <w:style w:type="paragraph" w:styleId="Heading7">
    <w:name w:val="heading 7"/>
    <w:basedOn w:val="Normal"/>
    <w:next w:val="Normal"/>
    <w:qFormat/>
    <w:rsid w:val="005B0086"/>
    <w:pPr>
      <w:numPr>
        <w:ilvl w:val="6"/>
        <w:numId w:val="5"/>
      </w:numPr>
      <w:spacing w:before="240" w:after="60"/>
      <w:outlineLvl w:val="6"/>
    </w:pPr>
  </w:style>
  <w:style w:type="paragraph" w:styleId="Heading8">
    <w:name w:val="heading 8"/>
    <w:basedOn w:val="Normal"/>
    <w:next w:val="Normal"/>
    <w:qFormat/>
    <w:rsid w:val="005B0086"/>
    <w:pPr>
      <w:numPr>
        <w:ilvl w:val="7"/>
        <w:numId w:val="5"/>
      </w:numPr>
      <w:spacing w:before="240" w:after="60"/>
      <w:outlineLvl w:val="7"/>
    </w:pPr>
    <w:rPr>
      <w:i/>
    </w:rPr>
  </w:style>
  <w:style w:type="paragraph" w:styleId="Heading9">
    <w:name w:val="heading 9"/>
    <w:basedOn w:val="Normal"/>
    <w:next w:val="Normal"/>
    <w:qFormat/>
    <w:rsid w:val="005B0086"/>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Picture1Small"/>
    <w:rsid w:val="005B0086"/>
    <w:pPr>
      <w:framePr w:wrap="auto"/>
      <w:spacing w:after="0"/>
    </w:pPr>
    <w:rPr>
      <w:noProof/>
    </w:rPr>
  </w:style>
  <w:style w:type="paragraph" w:customStyle="1" w:styleId="Companyname">
    <w:name w:val="Company name"/>
    <w:basedOn w:val="Title"/>
    <w:rsid w:val="005B0086"/>
    <w:pPr>
      <w:spacing w:after="0" w:line="440" w:lineRule="exact"/>
    </w:pPr>
    <w:rPr>
      <w:rFonts w:ascii="Arial Narrow" w:hAnsi="Arial Narrow"/>
      <w:b w:val="0"/>
      <w:spacing w:val="-5"/>
      <w:sz w:val="44"/>
    </w:rPr>
  </w:style>
  <w:style w:type="paragraph" w:styleId="Title">
    <w:name w:val="Title"/>
    <w:basedOn w:val="Normal"/>
    <w:next w:val="Normal"/>
    <w:qFormat/>
    <w:rsid w:val="005B0086"/>
    <w:pPr>
      <w:spacing w:before="480" w:after="960"/>
      <w:ind w:right="-14"/>
      <w:outlineLvl w:val="0"/>
    </w:pPr>
    <w:rPr>
      <w:b/>
      <w:kern w:val="28"/>
      <w:sz w:val="24"/>
    </w:rPr>
  </w:style>
  <w:style w:type="paragraph" w:customStyle="1" w:styleId="ProductName">
    <w:name w:val="Product Name"/>
    <w:basedOn w:val="Heading2"/>
    <w:rsid w:val="005B0086"/>
    <w:pPr>
      <w:spacing w:before="0" w:line="660" w:lineRule="exact"/>
      <w:ind w:firstLine="720"/>
    </w:pPr>
    <w:rPr>
      <w:spacing w:val="-40"/>
      <w:kern w:val="56"/>
      <w:sz w:val="72"/>
    </w:rPr>
  </w:style>
  <w:style w:type="paragraph" w:customStyle="1" w:styleId="ProductDescriptor">
    <w:name w:val="Product Descriptor"/>
    <w:rsid w:val="005B0086"/>
    <w:pPr>
      <w:spacing w:after="1040" w:line="200" w:lineRule="exact"/>
      <w:ind w:left="792"/>
    </w:pPr>
    <w:rPr>
      <w:rFonts w:ascii="Arial" w:hAnsi="Arial"/>
      <w:i/>
    </w:rPr>
  </w:style>
  <w:style w:type="paragraph" w:customStyle="1" w:styleId="SubjectTitle">
    <w:name w:val="Subject Title"/>
    <w:basedOn w:val="Normal"/>
    <w:rsid w:val="005B0086"/>
    <w:pPr>
      <w:spacing w:before="40"/>
      <w:ind w:right="360"/>
    </w:pPr>
    <w:rPr>
      <w:sz w:val="32"/>
    </w:rPr>
  </w:style>
  <w:style w:type="paragraph" w:customStyle="1" w:styleId="AbstractTitle">
    <w:name w:val="Abstract Title"/>
    <w:basedOn w:val="Normal"/>
    <w:rsid w:val="00F04729"/>
    <w:pPr>
      <w:numPr>
        <w:numId w:val="1"/>
      </w:numPr>
      <w:pBdr>
        <w:top w:val="single" w:sz="4" w:space="3" w:color="auto"/>
      </w:pBdr>
      <w:tabs>
        <w:tab w:val="clear" w:pos="360"/>
      </w:tabs>
      <w:spacing w:before="40"/>
      <w:ind w:left="0" w:right="144" w:firstLine="0"/>
    </w:pPr>
    <w:rPr>
      <w:b/>
      <w:sz w:val="19"/>
    </w:rPr>
  </w:style>
  <w:style w:type="paragraph" w:customStyle="1" w:styleId="AbstractText">
    <w:name w:val="Abstract Text"/>
    <w:rsid w:val="005B0086"/>
    <w:pPr>
      <w:tabs>
        <w:tab w:val="left" w:pos="1680"/>
      </w:tabs>
      <w:spacing w:line="280" w:lineRule="exact"/>
    </w:pPr>
    <w:rPr>
      <w:rFonts w:ascii="Arial" w:hAnsi="Arial"/>
      <w:sz w:val="19"/>
    </w:rPr>
  </w:style>
  <w:style w:type="paragraph" w:customStyle="1" w:styleId="Legalese-Space">
    <w:name w:val="Legalese-Space"/>
    <w:next w:val="Legalese"/>
    <w:rsid w:val="005B0086"/>
    <w:pPr>
      <w:spacing w:before="5430" w:after="70" w:line="140" w:lineRule="exact"/>
      <w:ind w:left="3768"/>
    </w:pPr>
    <w:rPr>
      <w:rFonts w:ascii="Arial" w:hAnsi="Arial"/>
      <w:i/>
      <w:sz w:val="13"/>
    </w:rPr>
  </w:style>
  <w:style w:type="paragraph" w:customStyle="1" w:styleId="Legalese">
    <w:name w:val="Legalese"/>
    <w:basedOn w:val="Normal"/>
    <w:rsid w:val="005B0086"/>
    <w:pPr>
      <w:tabs>
        <w:tab w:val="left" w:pos="4440"/>
      </w:tabs>
      <w:spacing w:after="70" w:line="140" w:lineRule="exact"/>
      <w:ind w:left="3773"/>
    </w:pPr>
    <w:rPr>
      <w:i/>
      <w:sz w:val="16"/>
    </w:rPr>
  </w:style>
  <w:style w:type="paragraph" w:customStyle="1" w:styleId="Contents">
    <w:name w:val="Contents"/>
    <w:basedOn w:val="Heading1"/>
    <w:rsid w:val="005B0086"/>
    <w:rPr>
      <w:bCs/>
    </w:rPr>
  </w:style>
  <w:style w:type="paragraph" w:styleId="TOC1">
    <w:name w:val="toc 1"/>
    <w:basedOn w:val="Normal"/>
    <w:next w:val="TOC2"/>
    <w:autoRedefine/>
    <w:uiPriority w:val="39"/>
    <w:rsid w:val="005B0086"/>
    <w:pPr>
      <w:tabs>
        <w:tab w:val="right" w:leader="dot" w:pos="9720"/>
      </w:tabs>
      <w:spacing w:before="280" w:line="280" w:lineRule="atLeast"/>
    </w:pPr>
    <w:rPr>
      <w:b/>
      <w:noProof/>
    </w:rPr>
  </w:style>
  <w:style w:type="paragraph" w:styleId="TOC2">
    <w:name w:val="toc 2"/>
    <w:basedOn w:val="Normal"/>
    <w:autoRedefine/>
    <w:uiPriority w:val="39"/>
    <w:rsid w:val="005B0086"/>
    <w:pPr>
      <w:tabs>
        <w:tab w:val="right" w:pos="9720"/>
      </w:tabs>
    </w:pPr>
    <w:rPr>
      <w:noProof/>
      <w:sz w:val="19"/>
    </w:rPr>
  </w:style>
  <w:style w:type="paragraph" w:styleId="Header">
    <w:name w:val="header"/>
    <w:basedOn w:val="Normal"/>
    <w:rsid w:val="005B0086"/>
    <w:pPr>
      <w:tabs>
        <w:tab w:val="center" w:pos="4320"/>
        <w:tab w:val="right" w:pos="8640"/>
      </w:tabs>
    </w:pPr>
  </w:style>
  <w:style w:type="paragraph" w:styleId="Footer">
    <w:name w:val="footer"/>
    <w:aliases w:val="Footer-Even"/>
    <w:basedOn w:val="Normal"/>
    <w:rsid w:val="005B0086"/>
    <w:pPr>
      <w:tabs>
        <w:tab w:val="center" w:pos="4320"/>
        <w:tab w:val="right" w:pos="8640"/>
      </w:tabs>
    </w:pPr>
  </w:style>
  <w:style w:type="paragraph" w:customStyle="1" w:styleId="Body-noindent">
    <w:name w:val="Body-no indent"/>
    <w:link w:val="Body-noindentChar"/>
    <w:rsid w:val="005B0086"/>
    <w:pPr>
      <w:widowControl w:val="0"/>
      <w:tabs>
        <w:tab w:val="left" w:pos="7920"/>
      </w:tabs>
      <w:spacing w:after="120" w:line="280" w:lineRule="exact"/>
      <w:ind w:right="-14"/>
    </w:pPr>
    <w:rPr>
      <w:rFonts w:ascii="Arial" w:hAnsi="Arial"/>
      <w:sz w:val="19"/>
    </w:rPr>
  </w:style>
  <w:style w:type="paragraph" w:styleId="BodyText">
    <w:name w:val="Body Text"/>
    <w:basedOn w:val="Normal"/>
    <w:rsid w:val="005B0086"/>
    <w:pPr>
      <w:spacing w:after="0"/>
    </w:pPr>
    <w:rPr>
      <w:rFonts w:ascii="Verdana" w:hAnsi="Verdana"/>
      <w:snapToGrid w:val="0"/>
    </w:rPr>
  </w:style>
  <w:style w:type="paragraph" w:styleId="BodyTextIndent">
    <w:name w:val="Body Text Indent"/>
    <w:basedOn w:val="Normal"/>
    <w:rsid w:val="005B0086"/>
    <w:pPr>
      <w:spacing w:after="60"/>
      <w:ind w:left="360"/>
    </w:pPr>
    <w:rPr>
      <w:rFonts w:ascii="Century Schoolbook" w:hAnsi="Century Schoolbook"/>
    </w:rPr>
  </w:style>
  <w:style w:type="paragraph" w:customStyle="1" w:styleId="Body-indent">
    <w:name w:val="Body-indent"/>
    <w:basedOn w:val="Normal"/>
    <w:link w:val="Body-indentChar"/>
    <w:rsid w:val="005B0086"/>
    <w:pPr>
      <w:widowControl w:val="0"/>
      <w:spacing w:after="0"/>
      <w:ind w:right="-19" w:firstLine="240"/>
    </w:pPr>
    <w:rPr>
      <w:sz w:val="19"/>
    </w:rPr>
  </w:style>
  <w:style w:type="paragraph" w:customStyle="1" w:styleId="Bullet1">
    <w:name w:val="Bullet 1"/>
    <w:basedOn w:val="Normal"/>
    <w:link w:val="Bullet1Char"/>
    <w:rsid w:val="005C033C"/>
    <w:pPr>
      <w:widowControl w:val="0"/>
      <w:numPr>
        <w:numId w:val="8"/>
      </w:numPr>
      <w:tabs>
        <w:tab w:val="clear" w:pos="1080"/>
        <w:tab w:val="num" w:pos="270"/>
        <w:tab w:val="left" w:pos="7920"/>
      </w:tabs>
      <w:spacing w:after="0" w:line="280" w:lineRule="exact"/>
      <w:ind w:left="270" w:hanging="270"/>
    </w:pPr>
    <w:rPr>
      <w:sz w:val="19"/>
    </w:rPr>
  </w:style>
  <w:style w:type="paragraph" w:customStyle="1" w:styleId="Bullet2">
    <w:name w:val="Bullet 2"/>
    <w:basedOn w:val="Normal"/>
    <w:rsid w:val="007E6414"/>
    <w:pPr>
      <w:widowControl w:val="0"/>
      <w:numPr>
        <w:numId w:val="9"/>
      </w:numPr>
      <w:spacing w:after="0" w:line="280" w:lineRule="exact"/>
      <w:ind w:left="540"/>
    </w:pPr>
  </w:style>
  <w:style w:type="paragraph" w:customStyle="1" w:styleId="Bullet3">
    <w:name w:val="Bullet 3"/>
    <w:basedOn w:val="Normal"/>
    <w:rsid w:val="005B0086"/>
    <w:pPr>
      <w:widowControl w:val="0"/>
      <w:numPr>
        <w:numId w:val="4"/>
      </w:numPr>
      <w:spacing w:after="160"/>
    </w:pPr>
  </w:style>
  <w:style w:type="paragraph" w:customStyle="1" w:styleId="Bullet4">
    <w:name w:val="Bullet 4"/>
    <w:basedOn w:val="Normal"/>
    <w:rsid w:val="005B0086"/>
    <w:pPr>
      <w:widowControl w:val="0"/>
      <w:tabs>
        <w:tab w:val="left" w:pos="7920"/>
      </w:tabs>
      <w:spacing w:after="0"/>
      <w:ind w:left="480" w:hanging="240"/>
    </w:pPr>
    <w:rPr>
      <w:sz w:val="19"/>
    </w:rPr>
  </w:style>
  <w:style w:type="paragraph" w:customStyle="1" w:styleId="Bullet5">
    <w:name w:val="Bullet 5"/>
    <w:basedOn w:val="Bullet4"/>
    <w:rsid w:val="005B0086"/>
    <w:pPr>
      <w:spacing w:after="280"/>
    </w:pPr>
  </w:style>
  <w:style w:type="paragraph" w:customStyle="1" w:styleId="Bulletbodyindentsecond">
    <w:name w:val="Bullet body indent second"/>
    <w:basedOn w:val="Normal"/>
    <w:rsid w:val="005B0086"/>
    <w:pPr>
      <w:widowControl w:val="0"/>
      <w:tabs>
        <w:tab w:val="left" w:pos="7920"/>
      </w:tabs>
      <w:spacing w:after="0"/>
      <w:ind w:left="648"/>
    </w:pPr>
    <w:rPr>
      <w:sz w:val="19"/>
    </w:rPr>
  </w:style>
  <w:style w:type="paragraph" w:customStyle="1" w:styleId="Bullet-bodyindent">
    <w:name w:val="Bullet-body indent"/>
    <w:basedOn w:val="Bullet1"/>
    <w:rsid w:val="005B0086"/>
    <w:pPr>
      <w:numPr>
        <w:numId w:val="2"/>
      </w:numPr>
    </w:pPr>
  </w:style>
  <w:style w:type="paragraph" w:customStyle="1" w:styleId="Callout">
    <w:name w:val="Callout"/>
    <w:basedOn w:val="Normal"/>
    <w:rsid w:val="005B0086"/>
    <w:pPr>
      <w:framePr w:w="3336" w:hSpace="180" w:wrap="auto" w:vAnchor="text" w:hAnchor="page" w:x="721" w:y="289"/>
      <w:spacing w:after="280"/>
    </w:pPr>
    <w:rPr>
      <w:rFonts w:ascii="Arial Narrow" w:hAnsi="Arial Narrow"/>
      <w:b/>
      <w:noProof/>
      <w:sz w:val="19"/>
    </w:rPr>
  </w:style>
  <w:style w:type="paragraph" w:customStyle="1" w:styleId="Caption1Small">
    <w:name w:val="Caption1 Small"/>
    <w:basedOn w:val="Normal"/>
    <w:rsid w:val="005B0086"/>
    <w:pPr>
      <w:framePr w:w="3336" w:wrap="auto" w:hAnchor="page" w:x="817" w:y="3162"/>
      <w:spacing w:before="60" w:after="280" w:line="200" w:lineRule="exact"/>
    </w:pPr>
    <w:rPr>
      <w:i/>
      <w:sz w:val="14"/>
    </w:rPr>
  </w:style>
  <w:style w:type="paragraph" w:customStyle="1" w:styleId="Caption2Med">
    <w:name w:val="Caption2 Med"/>
    <w:basedOn w:val="Normal"/>
    <w:rsid w:val="005B0086"/>
    <w:pPr>
      <w:spacing w:before="60" w:after="280" w:line="200" w:lineRule="exact"/>
    </w:pPr>
    <w:rPr>
      <w:i/>
      <w:sz w:val="14"/>
    </w:rPr>
  </w:style>
  <w:style w:type="paragraph" w:customStyle="1" w:styleId="Caption3Large">
    <w:name w:val="Caption3 Large"/>
    <w:basedOn w:val="Normal"/>
    <w:rsid w:val="005B0086"/>
    <w:pPr>
      <w:spacing w:before="60" w:after="280" w:line="200" w:lineRule="exact"/>
      <w:ind w:left="-3744"/>
    </w:pPr>
    <w:rPr>
      <w:i/>
      <w:sz w:val="14"/>
    </w:rPr>
  </w:style>
  <w:style w:type="paragraph" w:customStyle="1" w:styleId="CODE">
    <w:name w:val="CODE"/>
    <w:basedOn w:val="Normal"/>
    <w:link w:val="CODEChar"/>
    <w:rsid w:val="005B0086"/>
    <w:pPr>
      <w:spacing w:after="0" w:line="180" w:lineRule="exact"/>
    </w:pPr>
    <w:rPr>
      <w:rFonts w:ascii="Lucida Console" w:hAnsi="Lucida Console"/>
      <w:sz w:val="16"/>
    </w:rPr>
  </w:style>
  <w:style w:type="paragraph" w:customStyle="1" w:styleId="DOSPrompt">
    <w:name w:val="DOS Prompt"/>
    <w:basedOn w:val="Body-indent"/>
    <w:rsid w:val="005B0086"/>
    <w:pPr>
      <w:spacing w:before="280" w:after="280"/>
      <w:ind w:left="240" w:firstLine="0"/>
    </w:pPr>
    <w:rPr>
      <w:rFonts w:ascii="Courier New" w:hAnsi="Courier New"/>
      <w:sz w:val="18"/>
    </w:rPr>
  </w:style>
  <w:style w:type="paragraph" w:customStyle="1" w:styleId="Footer-even">
    <w:name w:val="Footer-even"/>
    <w:basedOn w:val="Normal"/>
    <w:rsid w:val="005B0086"/>
    <w:pPr>
      <w:pBdr>
        <w:top w:val="single" w:sz="6" w:space="1" w:color="auto"/>
      </w:pBdr>
      <w:tabs>
        <w:tab w:val="center" w:pos="-2016"/>
      </w:tabs>
      <w:ind w:left="-3787"/>
    </w:pPr>
    <w:rPr>
      <w:b/>
      <w:sz w:val="15"/>
    </w:rPr>
  </w:style>
  <w:style w:type="paragraph" w:customStyle="1" w:styleId="Footer-odd">
    <w:name w:val="Footer-odd"/>
    <w:basedOn w:val="Normal"/>
    <w:rsid w:val="005B0086"/>
    <w:pPr>
      <w:pBdr>
        <w:top w:val="single" w:sz="6" w:space="1" w:color="auto"/>
      </w:pBdr>
      <w:tabs>
        <w:tab w:val="left" w:pos="3870"/>
        <w:tab w:val="left" w:pos="7056"/>
      </w:tabs>
      <w:ind w:left="-3787"/>
    </w:pPr>
    <w:rPr>
      <w:b/>
      <w:sz w:val="15"/>
    </w:rPr>
  </w:style>
  <w:style w:type="paragraph" w:customStyle="1" w:styleId="Picture1Small">
    <w:name w:val="Picture1 Small"/>
    <w:basedOn w:val="Normal"/>
    <w:next w:val="Normal"/>
    <w:rsid w:val="005B0086"/>
    <w:pPr>
      <w:framePr w:w="3336" w:wrap="auto" w:hAnchor="page" w:x="817" w:y="3162"/>
      <w:jc w:val="center"/>
    </w:pPr>
    <w:rPr>
      <w:i/>
      <w:sz w:val="15"/>
    </w:rPr>
  </w:style>
  <w:style w:type="paragraph" w:customStyle="1" w:styleId="NoteCaution">
    <w:name w:val="Note/Caution"/>
    <w:basedOn w:val="Body-indent"/>
    <w:next w:val="Body-indent"/>
    <w:rsid w:val="005B0086"/>
    <w:pPr>
      <w:tabs>
        <w:tab w:val="left" w:pos="7920"/>
      </w:tabs>
      <w:spacing w:before="140" w:after="120"/>
      <w:ind w:right="-14" w:firstLine="0"/>
    </w:pPr>
    <w:rPr>
      <w:rFonts w:ascii="Arial Narrow" w:hAnsi="Arial Narrow"/>
      <w:b/>
    </w:rPr>
  </w:style>
  <w:style w:type="paragraph" w:customStyle="1" w:styleId="Number">
    <w:name w:val="Number"/>
    <w:basedOn w:val="Normal"/>
    <w:rsid w:val="00F05B1E"/>
    <w:pPr>
      <w:widowControl w:val="0"/>
      <w:tabs>
        <w:tab w:val="left" w:pos="7920"/>
      </w:tabs>
      <w:spacing w:after="0" w:line="280" w:lineRule="exact"/>
      <w:ind w:left="216" w:hanging="216"/>
    </w:pPr>
  </w:style>
  <w:style w:type="paragraph" w:customStyle="1" w:styleId="numberindent">
    <w:name w:val="number indent"/>
    <w:basedOn w:val="Number"/>
    <w:rsid w:val="005B0086"/>
    <w:pPr>
      <w:ind w:left="605"/>
    </w:pPr>
    <w:rPr>
      <w:sz w:val="19"/>
    </w:rPr>
  </w:style>
  <w:style w:type="character" w:styleId="PageNumber">
    <w:name w:val="page number"/>
    <w:basedOn w:val="DefaultParagraphFont"/>
    <w:rsid w:val="005B0086"/>
  </w:style>
  <w:style w:type="paragraph" w:customStyle="1" w:styleId="Picture2Med">
    <w:name w:val="Picture2 Med"/>
    <w:basedOn w:val="Normal"/>
    <w:next w:val="CaptionNormal"/>
    <w:rsid w:val="005B0086"/>
    <w:pPr>
      <w:keepNext/>
      <w:spacing w:before="280"/>
    </w:pPr>
    <w:rPr>
      <w:noProof/>
    </w:rPr>
  </w:style>
  <w:style w:type="paragraph" w:customStyle="1" w:styleId="Picture3Large">
    <w:name w:val="Picture3 Large"/>
    <w:basedOn w:val="Normal"/>
    <w:next w:val="CaptionLargePicture"/>
    <w:rsid w:val="005B0086"/>
    <w:pPr>
      <w:keepNext/>
      <w:spacing w:before="280"/>
      <w:ind w:left="-3744"/>
    </w:pPr>
    <w:rPr>
      <w:noProof/>
    </w:rPr>
  </w:style>
  <w:style w:type="paragraph" w:customStyle="1" w:styleId="TableBody2">
    <w:name w:val="Table Body 2"/>
    <w:basedOn w:val="Normal"/>
    <w:rsid w:val="002210ED"/>
    <w:pPr>
      <w:spacing w:before="40" w:after="40"/>
      <w:ind w:right="115"/>
    </w:pPr>
    <w:rPr>
      <w:sz w:val="16"/>
    </w:rPr>
  </w:style>
  <w:style w:type="paragraph" w:customStyle="1" w:styleId="TableBold2">
    <w:name w:val="Table Bold 2"/>
    <w:basedOn w:val="Normal"/>
    <w:rsid w:val="005B0086"/>
    <w:pPr>
      <w:spacing w:after="60"/>
      <w:ind w:left="24" w:right="115"/>
    </w:pPr>
    <w:rPr>
      <w:rFonts w:ascii="Arial Narrow" w:hAnsi="Arial Narrow"/>
      <w:b/>
      <w:sz w:val="19"/>
    </w:rPr>
  </w:style>
  <w:style w:type="paragraph" w:customStyle="1" w:styleId="TableBullet1">
    <w:name w:val="Table Bullet 1"/>
    <w:basedOn w:val="TableBullet"/>
    <w:rsid w:val="000A0C3C"/>
    <w:pPr>
      <w:tabs>
        <w:tab w:val="clear" w:pos="360"/>
        <w:tab w:val="num" w:pos="177"/>
      </w:tabs>
    </w:pPr>
    <w:rPr>
      <w:b w:val="0"/>
    </w:rPr>
  </w:style>
  <w:style w:type="paragraph" w:customStyle="1" w:styleId="TableBullet2">
    <w:name w:val="Table Bullet 2"/>
    <w:basedOn w:val="TableBullet3"/>
    <w:rsid w:val="00D94701"/>
    <w:pPr>
      <w:spacing w:after="0"/>
      <w:ind w:hanging="403"/>
    </w:pPr>
  </w:style>
  <w:style w:type="paragraph" w:customStyle="1" w:styleId="TableBullet3">
    <w:name w:val="Table Bullet 3"/>
    <w:basedOn w:val="TableBullet1"/>
    <w:rsid w:val="005B0086"/>
    <w:pPr>
      <w:numPr>
        <w:numId w:val="3"/>
      </w:numPr>
      <w:spacing w:after="40"/>
      <w:ind w:left="576"/>
    </w:pPr>
  </w:style>
  <w:style w:type="paragraph" w:customStyle="1" w:styleId="TableHead">
    <w:name w:val="Table Head"/>
    <w:basedOn w:val="Normal"/>
    <w:rsid w:val="005B0086"/>
    <w:pPr>
      <w:spacing w:after="60"/>
    </w:pPr>
    <w:rPr>
      <w:rFonts w:ascii="Arial Narrow" w:hAnsi="Arial Narrow"/>
      <w:b/>
      <w:sz w:val="19"/>
    </w:rPr>
  </w:style>
  <w:style w:type="paragraph" w:styleId="TOC3">
    <w:name w:val="toc 3"/>
    <w:basedOn w:val="Normal"/>
    <w:autoRedefine/>
    <w:semiHidden/>
    <w:rsid w:val="005B0086"/>
    <w:pPr>
      <w:tabs>
        <w:tab w:val="right" w:pos="9720"/>
      </w:tabs>
      <w:ind w:left="240"/>
    </w:pPr>
    <w:rPr>
      <w:noProof/>
      <w:sz w:val="19"/>
    </w:rPr>
  </w:style>
  <w:style w:type="paragraph" w:styleId="TOC4">
    <w:name w:val="toc 4"/>
    <w:basedOn w:val="Normal"/>
    <w:autoRedefine/>
    <w:semiHidden/>
    <w:rsid w:val="005B0086"/>
    <w:pPr>
      <w:tabs>
        <w:tab w:val="right" w:pos="7056"/>
      </w:tabs>
      <w:ind w:left="480"/>
    </w:pPr>
    <w:rPr>
      <w:noProof/>
      <w:sz w:val="19"/>
    </w:rPr>
  </w:style>
  <w:style w:type="paragraph" w:styleId="TOC5">
    <w:name w:val="toc 5"/>
    <w:basedOn w:val="Normal"/>
    <w:next w:val="Normal"/>
    <w:autoRedefine/>
    <w:semiHidden/>
    <w:rsid w:val="005B0086"/>
    <w:pPr>
      <w:ind w:left="800"/>
    </w:pPr>
  </w:style>
  <w:style w:type="paragraph" w:styleId="TOC6">
    <w:name w:val="toc 6"/>
    <w:basedOn w:val="Normal"/>
    <w:next w:val="Normal"/>
    <w:autoRedefine/>
    <w:semiHidden/>
    <w:rsid w:val="005B0086"/>
    <w:pPr>
      <w:ind w:left="1000"/>
    </w:pPr>
  </w:style>
  <w:style w:type="paragraph" w:styleId="TOC7">
    <w:name w:val="toc 7"/>
    <w:basedOn w:val="Normal"/>
    <w:next w:val="Normal"/>
    <w:autoRedefine/>
    <w:semiHidden/>
    <w:rsid w:val="005B0086"/>
    <w:pPr>
      <w:ind w:left="1200"/>
    </w:pPr>
  </w:style>
  <w:style w:type="paragraph" w:styleId="TOC8">
    <w:name w:val="toc 8"/>
    <w:basedOn w:val="Normal"/>
    <w:next w:val="Normal"/>
    <w:autoRedefine/>
    <w:semiHidden/>
    <w:rsid w:val="005B0086"/>
    <w:pPr>
      <w:ind w:left="1400"/>
    </w:pPr>
  </w:style>
  <w:style w:type="paragraph" w:styleId="TOC9">
    <w:name w:val="toc 9"/>
    <w:basedOn w:val="Normal"/>
    <w:next w:val="Normal"/>
    <w:autoRedefine/>
    <w:semiHidden/>
    <w:rsid w:val="005B0086"/>
    <w:pPr>
      <w:ind w:left="1600"/>
    </w:pPr>
  </w:style>
  <w:style w:type="paragraph" w:customStyle="1" w:styleId="DocumentTitle">
    <w:name w:val="Document Title"/>
    <w:next w:val="Normal"/>
    <w:rsid w:val="005B0086"/>
    <w:pPr>
      <w:widowControl w:val="0"/>
      <w:spacing w:before="40" w:after="1060"/>
      <w:ind w:left="910"/>
    </w:pPr>
    <w:rPr>
      <w:rFonts w:ascii="Arial Narrow" w:hAnsi="Arial Narrow"/>
      <w:b/>
      <w:sz w:val="26"/>
    </w:rPr>
  </w:style>
  <w:style w:type="paragraph" w:customStyle="1" w:styleId="Logo-Connectivity">
    <w:name w:val="Logo-Connectivity"/>
    <w:rsid w:val="005B0086"/>
    <w:pPr>
      <w:widowControl w:val="0"/>
      <w:spacing w:line="1300" w:lineRule="exact"/>
      <w:ind w:left="912"/>
    </w:pPr>
  </w:style>
  <w:style w:type="paragraph" w:customStyle="1" w:styleId="Body-topof1stpage">
    <w:name w:val="Body-top of 1st page"/>
    <w:basedOn w:val="Body-noindent"/>
    <w:rsid w:val="005B0086"/>
    <w:pPr>
      <w:spacing w:before="280" w:after="0"/>
      <w:ind w:right="-19"/>
    </w:pPr>
  </w:style>
  <w:style w:type="paragraph" w:customStyle="1" w:styleId="Footer-pageone">
    <w:name w:val="Footer-page one"/>
    <w:basedOn w:val="ProductDescriptor"/>
    <w:rsid w:val="005B0086"/>
    <w:pPr>
      <w:widowControl w:val="0"/>
      <w:spacing w:before="170" w:after="0" w:line="310" w:lineRule="exact"/>
      <w:ind w:left="936"/>
    </w:pPr>
    <w:rPr>
      <w:rFonts w:ascii="Times New Roman" w:hAnsi="Times New Roman"/>
      <w:sz w:val="24"/>
    </w:rPr>
  </w:style>
  <w:style w:type="paragraph" w:customStyle="1" w:styleId="Footer-Odd0">
    <w:name w:val="Footer-Odd"/>
    <w:basedOn w:val="Footer"/>
    <w:rsid w:val="005B0086"/>
    <w:pPr>
      <w:widowControl w:val="0"/>
      <w:pBdr>
        <w:top w:val="single" w:sz="6" w:space="6" w:color="auto"/>
      </w:pBdr>
      <w:tabs>
        <w:tab w:val="clear" w:pos="4320"/>
        <w:tab w:val="clear" w:pos="8640"/>
        <w:tab w:val="right" w:pos="6720"/>
        <w:tab w:val="right" w:pos="7080"/>
        <w:tab w:val="right" w:pos="10440"/>
        <w:tab w:val="right" w:pos="10800"/>
      </w:tabs>
      <w:spacing w:after="0"/>
      <w:ind w:left="-3720"/>
    </w:pPr>
    <w:rPr>
      <w:rFonts w:ascii="Arial Narrow" w:hAnsi="Arial Narrow"/>
      <w:b/>
      <w:sz w:val="15"/>
    </w:rPr>
  </w:style>
  <w:style w:type="paragraph" w:customStyle="1" w:styleId="Masthead">
    <w:name w:val="Masthead"/>
    <w:next w:val="ProductDescriptor"/>
    <w:rsid w:val="005B0086"/>
    <w:pPr>
      <w:widowControl w:val="0"/>
    </w:pPr>
  </w:style>
  <w:style w:type="paragraph" w:customStyle="1" w:styleId="Masthead-small">
    <w:name w:val="Masthead-small"/>
    <w:basedOn w:val="Normal"/>
    <w:rsid w:val="005B0086"/>
    <w:pPr>
      <w:widowControl w:val="0"/>
      <w:tabs>
        <w:tab w:val="left" w:pos="7080"/>
      </w:tabs>
      <w:spacing w:before="560" w:after="0"/>
    </w:pPr>
    <w:rPr>
      <w:sz w:val="74"/>
    </w:rPr>
  </w:style>
  <w:style w:type="paragraph" w:customStyle="1" w:styleId="Number-Space">
    <w:name w:val="Number-Space"/>
    <w:basedOn w:val="Number"/>
    <w:next w:val="Body-noindent"/>
    <w:rsid w:val="005B0086"/>
    <w:pPr>
      <w:spacing w:after="280"/>
    </w:pPr>
    <w:rPr>
      <w:sz w:val="19"/>
    </w:rPr>
  </w:style>
  <w:style w:type="paragraph" w:customStyle="1" w:styleId="TableBold">
    <w:name w:val="Table Bold"/>
    <w:basedOn w:val="Normal"/>
    <w:rsid w:val="005B0086"/>
    <w:pPr>
      <w:widowControl w:val="0"/>
      <w:spacing w:before="40" w:after="40" w:line="250" w:lineRule="exact"/>
    </w:pPr>
    <w:rPr>
      <w:b/>
      <w:sz w:val="18"/>
    </w:rPr>
  </w:style>
  <w:style w:type="paragraph" w:customStyle="1" w:styleId="TableBody">
    <w:name w:val="Table Body"/>
    <w:basedOn w:val="Normal"/>
    <w:rsid w:val="005B0086"/>
    <w:pPr>
      <w:spacing w:before="40" w:after="40" w:line="250" w:lineRule="exact"/>
      <w:ind w:right="115"/>
    </w:pPr>
    <w:rPr>
      <w:b/>
      <w:sz w:val="16"/>
    </w:rPr>
  </w:style>
  <w:style w:type="paragraph" w:customStyle="1" w:styleId="Bullet6">
    <w:name w:val="Bullet 6"/>
    <w:basedOn w:val="Normal"/>
    <w:rsid w:val="005B0086"/>
    <w:pPr>
      <w:widowControl w:val="0"/>
      <w:tabs>
        <w:tab w:val="left" w:pos="7920"/>
      </w:tabs>
      <w:spacing w:after="0"/>
      <w:ind w:left="480" w:firstLine="240"/>
    </w:pPr>
    <w:rPr>
      <w:sz w:val="19"/>
    </w:rPr>
  </w:style>
  <w:style w:type="paragraph" w:customStyle="1" w:styleId="AbstractText-1stLine">
    <w:name w:val="Abstract Text-1st Line"/>
    <w:basedOn w:val="Normal"/>
    <w:rsid w:val="005B0086"/>
    <w:pPr>
      <w:widowControl w:val="0"/>
      <w:spacing w:before="880" w:after="4"/>
    </w:pPr>
    <w:rPr>
      <w:sz w:val="19"/>
    </w:rPr>
  </w:style>
  <w:style w:type="paragraph" w:customStyle="1" w:styleId="Table-Head">
    <w:name w:val="Table-Head"/>
    <w:basedOn w:val="Normal"/>
    <w:rsid w:val="005B0086"/>
    <w:pPr>
      <w:widowControl w:val="0"/>
      <w:spacing w:after="60"/>
    </w:pPr>
    <w:rPr>
      <w:rFonts w:ascii="Arial Narrow" w:hAnsi="Arial Narrow"/>
      <w:b/>
      <w:sz w:val="19"/>
    </w:rPr>
  </w:style>
  <w:style w:type="paragraph" w:customStyle="1" w:styleId="Table-Body">
    <w:name w:val="Table-Body"/>
    <w:basedOn w:val="Normal"/>
    <w:rsid w:val="005B0086"/>
    <w:pPr>
      <w:widowControl w:val="0"/>
      <w:spacing w:before="40" w:after="40" w:line="250" w:lineRule="exact"/>
    </w:pPr>
    <w:rPr>
      <w:sz w:val="16"/>
    </w:rPr>
  </w:style>
  <w:style w:type="paragraph" w:customStyle="1" w:styleId="ContentsHead">
    <w:name w:val="Contents Head"/>
    <w:basedOn w:val="Heading1"/>
    <w:rsid w:val="005B0086"/>
    <w:pPr>
      <w:keepNext/>
      <w:framePr w:w="2880" w:wrap="notBeside" w:hAnchor="page" w:x="721" w:y="13"/>
      <w:widowControl w:val="0"/>
      <w:spacing w:before="14" w:after="0"/>
      <w:outlineLvl w:val="9"/>
    </w:pPr>
    <w:rPr>
      <w:b w:val="0"/>
      <w:caps/>
      <w:sz w:val="21"/>
    </w:rPr>
  </w:style>
  <w:style w:type="paragraph" w:customStyle="1" w:styleId="t">
    <w:name w:val="t"/>
    <w:basedOn w:val="Bullet3"/>
    <w:rsid w:val="005B0086"/>
    <w:pPr>
      <w:tabs>
        <w:tab w:val="clear" w:pos="360"/>
        <w:tab w:val="left" w:pos="7920"/>
      </w:tabs>
      <w:spacing w:after="280"/>
      <w:ind w:left="240" w:hanging="240"/>
    </w:pPr>
    <w:rPr>
      <w:sz w:val="19"/>
    </w:rPr>
  </w:style>
  <w:style w:type="character" w:styleId="FootnoteReference">
    <w:name w:val="footnote reference"/>
    <w:basedOn w:val="DefaultParagraphFont"/>
    <w:semiHidden/>
    <w:rsid w:val="005B0086"/>
    <w:rPr>
      <w:vertAlign w:val="superscript"/>
    </w:rPr>
  </w:style>
  <w:style w:type="paragraph" w:styleId="FootnoteText">
    <w:name w:val="footnote text"/>
    <w:basedOn w:val="Normal"/>
    <w:semiHidden/>
    <w:rsid w:val="005B0086"/>
    <w:pPr>
      <w:widowControl w:val="0"/>
    </w:pPr>
    <w:rPr>
      <w:rFonts w:ascii="Times" w:hAnsi="Times"/>
      <w:sz w:val="16"/>
    </w:rPr>
  </w:style>
  <w:style w:type="paragraph" w:styleId="Caption">
    <w:name w:val="caption"/>
    <w:basedOn w:val="Normal"/>
    <w:next w:val="Normal"/>
    <w:qFormat/>
    <w:rsid w:val="00A87797"/>
    <w:pPr>
      <w:framePr w:w="4478" w:hSpace="180" w:wrap="auto" w:vAnchor="text" w:hAnchor="text" w:y="1"/>
      <w:widowControl w:val="0"/>
      <w:spacing w:before="120" w:line="280" w:lineRule="exact"/>
      <w:jc w:val="center"/>
    </w:pPr>
    <w:rPr>
      <w:i/>
      <w:sz w:val="19"/>
    </w:rPr>
  </w:style>
  <w:style w:type="paragraph" w:customStyle="1" w:styleId="Code0">
    <w:name w:val="Code"/>
    <w:basedOn w:val="Normal"/>
    <w:link w:val="CodeChar0"/>
    <w:rsid w:val="005B0086"/>
    <w:pPr>
      <w:spacing w:after="0" w:line="180" w:lineRule="exact"/>
    </w:pPr>
    <w:rPr>
      <w:rFonts w:ascii="Lucida Console" w:hAnsi="Lucida Console"/>
      <w:sz w:val="18"/>
    </w:rPr>
  </w:style>
  <w:style w:type="character" w:styleId="Hyperlink">
    <w:name w:val="Hyperlink"/>
    <w:basedOn w:val="DefaultParagraphFont"/>
    <w:uiPriority w:val="99"/>
    <w:rsid w:val="005B0086"/>
    <w:rPr>
      <w:color w:val="0000FF"/>
      <w:u w:val="single"/>
    </w:rPr>
  </w:style>
  <w:style w:type="paragraph" w:customStyle="1" w:styleId="Body">
    <w:name w:val="Body"/>
    <w:basedOn w:val="Normal"/>
    <w:rsid w:val="005B0086"/>
    <w:pPr>
      <w:spacing w:line="220" w:lineRule="atLeast"/>
      <w:ind w:left="720"/>
      <w:jc w:val="both"/>
    </w:pPr>
    <w:rPr>
      <w:snapToGrid w:val="0"/>
    </w:rPr>
  </w:style>
  <w:style w:type="paragraph" w:styleId="DocumentMap">
    <w:name w:val="Document Map"/>
    <w:basedOn w:val="Normal"/>
    <w:semiHidden/>
    <w:rsid w:val="00A87797"/>
    <w:pPr>
      <w:widowControl w:val="0"/>
      <w:shd w:val="clear" w:color="auto" w:fill="000080"/>
      <w:spacing w:line="280" w:lineRule="exact"/>
    </w:pPr>
    <w:rPr>
      <w:rFonts w:ascii="Tahoma" w:hAnsi="Tahoma"/>
      <w:sz w:val="19"/>
    </w:rPr>
  </w:style>
  <w:style w:type="character" w:styleId="CommentReference">
    <w:name w:val="annotation reference"/>
    <w:basedOn w:val="DefaultParagraphFont"/>
    <w:semiHidden/>
    <w:rsid w:val="005B0086"/>
    <w:rPr>
      <w:sz w:val="16"/>
      <w:szCs w:val="16"/>
    </w:rPr>
  </w:style>
  <w:style w:type="paragraph" w:styleId="CommentText">
    <w:name w:val="annotation text"/>
    <w:basedOn w:val="Normal"/>
    <w:semiHidden/>
    <w:rsid w:val="005B0086"/>
  </w:style>
  <w:style w:type="paragraph" w:styleId="BodyText2">
    <w:name w:val="Body Text 2"/>
    <w:basedOn w:val="Normal"/>
    <w:rsid w:val="005B0086"/>
    <w:pPr>
      <w:widowControl w:val="0"/>
      <w:tabs>
        <w:tab w:val="left" w:pos="7920"/>
      </w:tabs>
      <w:spacing w:line="280" w:lineRule="atLeast"/>
      <w:ind w:right="-144"/>
    </w:pPr>
    <w:rPr>
      <w:sz w:val="19"/>
    </w:rPr>
  </w:style>
  <w:style w:type="character" w:styleId="FollowedHyperlink">
    <w:name w:val="FollowedHyperlink"/>
    <w:basedOn w:val="DefaultParagraphFont"/>
    <w:rsid w:val="005B0086"/>
    <w:rPr>
      <w:color w:val="800080"/>
      <w:u w:val="single"/>
    </w:rPr>
  </w:style>
  <w:style w:type="paragraph" w:customStyle="1" w:styleId="H6p">
    <w:name w:val="H6p"/>
    <w:basedOn w:val="Normal"/>
    <w:next w:val="Normal"/>
    <w:rsid w:val="00A87797"/>
    <w:pPr>
      <w:spacing w:before="40"/>
    </w:pPr>
    <w:rPr>
      <w:rFonts w:ascii="Times New Roman" w:hAnsi="Times New Roman"/>
    </w:rPr>
  </w:style>
  <w:style w:type="paragraph" w:customStyle="1" w:styleId="Body-NoIndent0">
    <w:name w:val="Body-No Indent"/>
    <w:next w:val="Normal"/>
    <w:rsid w:val="00A87797"/>
    <w:pPr>
      <w:widowControl w:val="0"/>
      <w:tabs>
        <w:tab w:val="left" w:pos="7920"/>
      </w:tabs>
      <w:spacing w:line="280" w:lineRule="exact"/>
      <w:ind w:right="-19"/>
    </w:pPr>
    <w:rPr>
      <w:rFonts w:ascii="Arial" w:hAnsi="Arial"/>
      <w:sz w:val="19"/>
    </w:rPr>
  </w:style>
  <w:style w:type="paragraph" w:styleId="NormalWeb">
    <w:name w:val="Normal (Web)"/>
    <w:basedOn w:val="Normal"/>
    <w:rsid w:val="005B0086"/>
    <w:pPr>
      <w:spacing w:before="100" w:beforeAutospacing="1" w:after="100" w:afterAutospacing="1"/>
    </w:pPr>
    <w:rPr>
      <w:rFonts w:ascii="Times New Roman" w:hAnsi="Times New Roman"/>
      <w:sz w:val="24"/>
      <w:szCs w:val="24"/>
    </w:rPr>
  </w:style>
  <w:style w:type="character" w:styleId="Strong">
    <w:name w:val="Strong"/>
    <w:basedOn w:val="DefaultParagraphFont"/>
    <w:qFormat/>
    <w:rsid w:val="00A87797"/>
    <w:rPr>
      <w:b/>
      <w:bCs/>
    </w:rPr>
  </w:style>
  <w:style w:type="paragraph" w:customStyle="1" w:styleId="NumberIndentLast">
    <w:name w:val="Number Indent Last"/>
    <w:basedOn w:val="numberindent"/>
    <w:next w:val="Body-noindent"/>
    <w:rsid w:val="00A87797"/>
    <w:pPr>
      <w:numPr>
        <w:numId w:val="6"/>
      </w:numPr>
      <w:spacing w:after="120"/>
    </w:pPr>
  </w:style>
  <w:style w:type="paragraph" w:customStyle="1" w:styleId="Bullet-bodyindentlast">
    <w:name w:val="Bullet-body indent last"/>
    <w:basedOn w:val="Bullet-bodyindent"/>
    <w:next w:val="Body-noindent"/>
    <w:rsid w:val="00A87797"/>
    <w:pPr>
      <w:spacing w:after="120"/>
    </w:pPr>
  </w:style>
  <w:style w:type="paragraph" w:customStyle="1" w:styleId="Heading3NoTOC">
    <w:name w:val="Heading 3 No TOC"/>
    <w:basedOn w:val="Heading3"/>
    <w:next w:val="Body-noindent"/>
    <w:rsid w:val="00A87797"/>
  </w:style>
  <w:style w:type="paragraph" w:customStyle="1" w:styleId="NumberLast">
    <w:name w:val="Number Last"/>
    <w:basedOn w:val="Number"/>
    <w:next w:val="Body-noindent"/>
    <w:rsid w:val="00A87797"/>
    <w:pPr>
      <w:numPr>
        <w:numId w:val="7"/>
      </w:numPr>
      <w:spacing w:after="120"/>
    </w:pPr>
  </w:style>
  <w:style w:type="table" w:styleId="TableGrid">
    <w:name w:val="Table Grid"/>
    <w:basedOn w:val="TableNormal"/>
    <w:rsid w:val="005E5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IReq1">
    <w:name w:val="UI Req 1"/>
    <w:basedOn w:val="Bullet1"/>
    <w:link w:val="UIReq1Char"/>
    <w:rsid w:val="0046694D"/>
  </w:style>
  <w:style w:type="paragraph" w:customStyle="1" w:styleId="UIReq2">
    <w:name w:val="UI Req 2"/>
    <w:basedOn w:val="Bullet1"/>
    <w:link w:val="UIReq2Char"/>
    <w:rsid w:val="005C033C"/>
    <w:pPr>
      <w:tabs>
        <w:tab w:val="clear" w:pos="270"/>
        <w:tab w:val="num" w:pos="540"/>
      </w:tabs>
      <w:ind w:left="540"/>
    </w:pPr>
  </w:style>
  <w:style w:type="character" w:customStyle="1" w:styleId="Bullet1Char">
    <w:name w:val="Bullet 1 Char"/>
    <w:basedOn w:val="DefaultParagraphFont"/>
    <w:link w:val="Bullet1"/>
    <w:rsid w:val="005C033C"/>
    <w:rPr>
      <w:rFonts w:ascii="Arial" w:hAnsi="Arial"/>
      <w:sz w:val="19"/>
      <w:lang w:val="en-US" w:eastAsia="en-US" w:bidi="ar-SA"/>
    </w:rPr>
  </w:style>
  <w:style w:type="character" w:customStyle="1" w:styleId="UIReq1Char">
    <w:name w:val="UI Req 1 Char"/>
    <w:basedOn w:val="Bullet1Char"/>
    <w:link w:val="UIReq1"/>
    <w:rsid w:val="0046694D"/>
    <w:rPr>
      <w:rFonts w:ascii="Arial" w:hAnsi="Arial"/>
      <w:sz w:val="19"/>
      <w:lang w:val="en-US" w:eastAsia="en-US" w:bidi="ar-SA"/>
    </w:rPr>
  </w:style>
  <w:style w:type="character" w:customStyle="1" w:styleId="UIReq2Char">
    <w:name w:val="UI Req 2 Char"/>
    <w:basedOn w:val="UIReq1Char"/>
    <w:link w:val="UIReq2"/>
    <w:rsid w:val="005C033C"/>
    <w:rPr>
      <w:rFonts w:ascii="Arial" w:hAnsi="Arial"/>
      <w:sz w:val="19"/>
      <w:lang w:val="en-US" w:eastAsia="en-US" w:bidi="ar-SA"/>
    </w:rPr>
  </w:style>
  <w:style w:type="paragraph" w:customStyle="1" w:styleId="SystemReq1">
    <w:name w:val="System Req 1"/>
    <w:basedOn w:val="Bullet1"/>
    <w:rsid w:val="005B0086"/>
  </w:style>
  <w:style w:type="paragraph" w:customStyle="1" w:styleId="SystemReq2">
    <w:name w:val="System Req 2"/>
    <w:basedOn w:val="Bullet1"/>
    <w:link w:val="SystemReq2Char"/>
    <w:rsid w:val="00314055"/>
    <w:pPr>
      <w:tabs>
        <w:tab w:val="clear" w:pos="7920"/>
      </w:tabs>
      <w:ind w:left="540"/>
    </w:pPr>
  </w:style>
  <w:style w:type="paragraph" w:customStyle="1" w:styleId="UIComponent">
    <w:name w:val="UI Component"/>
    <w:basedOn w:val="Heading4"/>
    <w:next w:val="Body-noindent"/>
    <w:rsid w:val="007F0CAD"/>
    <w:pPr>
      <w:spacing w:after="60"/>
    </w:pPr>
  </w:style>
  <w:style w:type="paragraph" w:customStyle="1" w:styleId="UseCase">
    <w:name w:val="Use Case"/>
    <w:basedOn w:val="Heading2"/>
    <w:next w:val="Body-noindent"/>
    <w:rsid w:val="00A87797"/>
  </w:style>
  <w:style w:type="paragraph" w:customStyle="1" w:styleId="Message">
    <w:name w:val="Message"/>
    <w:basedOn w:val="TableBody2"/>
    <w:rsid w:val="00A87797"/>
  </w:style>
  <w:style w:type="paragraph" w:customStyle="1" w:styleId="UCAlternativeFlow">
    <w:name w:val="UC Alternative Flow"/>
    <w:basedOn w:val="Heading4"/>
    <w:next w:val="Body-noindent"/>
    <w:rsid w:val="00A87797"/>
  </w:style>
  <w:style w:type="paragraph" w:customStyle="1" w:styleId="GUIRequirement1">
    <w:name w:val="GUI Requirement 1"/>
    <w:basedOn w:val="Bullet1"/>
    <w:rsid w:val="00A87797"/>
    <w:pPr>
      <w:numPr>
        <w:numId w:val="0"/>
      </w:numPr>
    </w:pPr>
  </w:style>
  <w:style w:type="paragraph" w:customStyle="1" w:styleId="GUIRequirement2">
    <w:name w:val="GUI Requirement 2"/>
    <w:basedOn w:val="GUIRequirement1"/>
    <w:rsid w:val="00A87797"/>
  </w:style>
  <w:style w:type="paragraph" w:customStyle="1" w:styleId="SystemReq3">
    <w:name w:val="System Req 3"/>
    <w:basedOn w:val="Bullet1"/>
    <w:rsid w:val="00314055"/>
    <w:pPr>
      <w:tabs>
        <w:tab w:val="clear" w:pos="7920"/>
        <w:tab w:val="left" w:pos="270"/>
        <w:tab w:val="left" w:pos="810"/>
      </w:tabs>
      <w:ind w:left="810"/>
    </w:pPr>
  </w:style>
  <w:style w:type="paragraph" w:customStyle="1" w:styleId="SystemRequirement2">
    <w:name w:val="System Requirement 2"/>
    <w:basedOn w:val="Bullet1"/>
    <w:rsid w:val="00A87797"/>
    <w:pPr>
      <w:numPr>
        <w:numId w:val="0"/>
      </w:numPr>
    </w:pPr>
  </w:style>
  <w:style w:type="paragraph" w:styleId="BalloonText">
    <w:name w:val="Balloon Text"/>
    <w:basedOn w:val="Normal"/>
    <w:semiHidden/>
    <w:rsid w:val="005B0086"/>
    <w:rPr>
      <w:rFonts w:ascii="Tahoma" w:hAnsi="Tahoma" w:cs="Tahoma"/>
      <w:sz w:val="16"/>
      <w:szCs w:val="16"/>
    </w:rPr>
  </w:style>
  <w:style w:type="character" w:customStyle="1" w:styleId="SystemReq2Char">
    <w:name w:val="System Req 2 Char"/>
    <w:basedOn w:val="Bullet1Char"/>
    <w:link w:val="SystemReq2"/>
    <w:rsid w:val="00314055"/>
    <w:rPr>
      <w:rFonts w:ascii="Arial" w:hAnsi="Arial"/>
      <w:sz w:val="19"/>
      <w:lang w:val="en-US" w:eastAsia="en-US" w:bidi="ar-SA"/>
    </w:rPr>
  </w:style>
  <w:style w:type="paragraph" w:customStyle="1" w:styleId="HelpReq1">
    <w:name w:val="Help Req 1"/>
    <w:basedOn w:val="TableBody2"/>
    <w:rsid w:val="004D1030"/>
  </w:style>
  <w:style w:type="character" w:customStyle="1" w:styleId="Heading2Char">
    <w:name w:val="Heading 2 Char"/>
    <w:basedOn w:val="DefaultParagraphFont"/>
    <w:rsid w:val="005B0086"/>
    <w:rPr>
      <w:rFonts w:ascii="Arial Black" w:hAnsi="Arial Black"/>
      <w:lang w:val="en-US" w:eastAsia="en-US" w:bidi="ar-SA"/>
    </w:rPr>
  </w:style>
  <w:style w:type="paragraph" w:customStyle="1" w:styleId="CaptionLargePicture">
    <w:name w:val="Caption Large Picture"/>
    <w:basedOn w:val="Normal"/>
    <w:rsid w:val="005B0086"/>
    <w:pPr>
      <w:spacing w:before="60" w:after="280" w:line="200" w:lineRule="exact"/>
      <w:ind w:left="-3744"/>
    </w:pPr>
    <w:rPr>
      <w:i/>
      <w:sz w:val="18"/>
    </w:rPr>
  </w:style>
  <w:style w:type="paragraph" w:customStyle="1" w:styleId="CaptionNormal">
    <w:name w:val="Caption Normal"/>
    <w:basedOn w:val="Normal"/>
    <w:rsid w:val="005B0086"/>
    <w:pPr>
      <w:spacing w:before="60" w:after="280" w:line="200" w:lineRule="exact"/>
    </w:pPr>
    <w:rPr>
      <w:i/>
      <w:sz w:val="18"/>
    </w:rPr>
  </w:style>
  <w:style w:type="paragraph" w:customStyle="1" w:styleId="DocumentType">
    <w:name w:val="Document Type"/>
    <w:basedOn w:val="Normal"/>
    <w:autoRedefine/>
    <w:rsid w:val="005B0086"/>
    <w:pPr>
      <w:spacing w:before="480"/>
    </w:pPr>
    <w:rPr>
      <w:b/>
      <w:kern w:val="28"/>
    </w:rPr>
  </w:style>
  <w:style w:type="paragraph" w:customStyle="1" w:styleId="MastheadDescriptor">
    <w:name w:val="Masthead Descriptor"/>
    <w:basedOn w:val="Normal"/>
    <w:rsid w:val="005B0086"/>
    <w:pPr>
      <w:spacing w:after="1040" w:line="200" w:lineRule="exact"/>
      <w:ind w:left="792"/>
    </w:pPr>
    <w:rPr>
      <w:i/>
    </w:rPr>
  </w:style>
  <w:style w:type="paragraph" w:customStyle="1" w:styleId="Numberafterbullet">
    <w:name w:val="Number after bullet"/>
    <w:basedOn w:val="Number"/>
    <w:rsid w:val="005B0086"/>
    <w:pPr>
      <w:ind w:left="605"/>
    </w:pPr>
  </w:style>
  <w:style w:type="paragraph" w:customStyle="1" w:styleId="PaperTitle">
    <w:name w:val="Paper Title"/>
    <w:basedOn w:val="Normal"/>
    <w:rsid w:val="005B0086"/>
    <w:pPr>
      <w:spacing w:before="40"/>
      <w:ind w:right="360"/>
    </w:pPr>
    <w:rPr>
      <w:sz w:val="32"/>
    </w:rPr>
  </w:style>
  <w:style w:type="paragraph" w:customStyle="1" w:styleId="TableBullet">
    <w:name w:val="Table Bullet"/>
    <w:basedOn w:val="TableBody"/>
    <w:rsid w:val="00B17C13"/>
    <w:pPr>
      <w:numPr>
        <w:numId w:val="10"/>
      </w:numPr>
      <w:spacing w:before="0" w:after="0"/>
      <w:ind w:right="0"/>
    </w:pPr>
  </w:style>
  <w:style w:type="paragraph" w:customStyle="1" w:styleId="TableTitle">
    <w:name w:val="Table Title"/>
    <w:basedOn w:val="Heading3"/>
    <w:rsid w:val="005B0086"/>
    <w:pPr>
      <w:spacing w:after="120"/>
    </w:pPr>
  </w:style>
  <w:style w:type="paragraph" w:customStyle="1" w:styleId="Byline">
    <w:name w:val="Byline"/>
    <w:basedOn w:val="Normal"/>
    <w:autoRedefine/>
    <w:rsid w:val="005B0086"/>
    <w:pPr>
      <w:tabs>
        <w:tab w:val="left" w:pos="360"/>
      </w:tabs>
      <w:spacing w:after="0"/>
    </w:pPr>
    <w:rPr>
      <w:i/>
    </w:rPr>
  </w:style>
  <w:style w:type="paragraph" w:customStyle="1" w:styleId="Note">
    <w:name w:val="Note"/>
    <w:basedOn w:val="Normal"/>
    <w:autoRedefine/>
    <w:rsid w:val="005B0086"/>
    <w:pPr>
      <w:pBdr>
        <w:top w:val="single" w:sz="4" w:space="9" w:color="auto"/>
        <w:bottom w:val="single" w:sz="4" w:space="9" w:color="auto"/>
      </w:pBdr>
      <w:spacing w:before="180" w:after="180"/>
    </w:pPr>
    <w:rPr>
      <w:bCs/>
      <w:sz w:val="18"/>
    </w:rPr>
  </w:style>
  <w:style w:type="paragraph" w:styleId="Index1">
    <w:name w:val="index 1"/>
    <w:basedOn w:val="Normal"/>
    <w:next w:val="Normal"/>
    <w:autoRedefine/>
    <w:semiHidden/>
    <w:rsid w:val="005B0086"/>
    <w:pPr>
      <w:ind w:left="200" w:hanging="200"/>
    </w:pPr>
  </w:style>
  <w:style w:type="character" w:customStyle="1" w:styleId="reuse">
    <w:name w:val="reuse"/>
    <w:basedOn w:val="DefaultParagraphFont"/>
    <w:rsid w:val="005B0086"/>
  </w:style>
  <w:style w:type="paragraph" w:customStyle="1" w:styleId="note0">
    <w:name w:val="note"/>
    <w:basedOn w:val="Normal"/>
    <w:rsid w:val="005B0086"/>
    <w:pPr>
      <w:spacing w:before="100" w:beforeAutospacing="1" w:after="100" w:afterAutospacing="1"/>
    </w:pPr>
    <w:rPr>
      <w:rFonts w:ascii="Times New Roman" w:hAnsi="Times New Roman"/>
      <w:sz w:val="24"/>
      <w:szCs w:val="24"/>
    </w:rPr>
  </w:style>
  <w:style w:type="paragraph" w:styleId="ListBullet2">
    <w:name w:val="List Bullet 2"/>
    <w:basedOn w:val="Normal"/>
    <w:autoRedefine/>
    <w:rsid w:val="005B0086"/>
    <w:pPr>
      <w:tabs>
        <w:tab w:val="num" w:pos="720"/>
      </w:tabs>
      <w:spacing w:after="60"/>
      <w:ind w:left="720" w:hanging="360"/>
    </w:pPr>
    <w:rPr>
      <w:snapToGrid w:val="0"/>
      <w:color w:val="000000"/>
    </w:rPr>
  </w:style>
  <w:style w:type="paragraph" w:customStyle="1" w:styleId="Mpr">
    <w:name w:val="Mpr"/>
    <w:basedOn w:val="Body-noindent"/>
    <w:rsid w:val="00DE1604"/>
  </w:style>
  <w:style w:type="character" w:customStyle="1" w:styleId="CodeChar0">
    <w:name w:val="Code Char"/>
    <w:basedOn w:val="DefaultParagraphFont"/>
    <w:link w:val="Code0"/>
    <w:rsid w:val="00C12CCD"/>
    <w:rPr>
      <w:rFonts w:ascii="Lucida Console" w:hAnsi="Lucida Console"/>
      <w:sz w:val="18"/>
      <w:lang w:val="en-US" w:eastAsia="en-US" w:bidi="ar-SA"/>
    </w:rPr>
  </w:style>
  <w:style w:type="character" w:customStyle="1" w:styleId="Heading1Char">
    <w:name w:val="Heading 1 Char"/>
    <w:aliases w:val="H1 Char"/>
    <w:basedOn w:val="DefaultParagraphFont"/>
    <w:link w:val="Heading1"/>
    <w:rsid w:val="00B64D37"/>
    <w:rPr>
      <w:rFonts w:ascii="Arial Black" w:hAnsi="Arial Black"/>
      <w:b/>
      <w:kern w:val="28"/>
      <w:sz w:val="24"/>
      <w:lang w:val="en-US" w:eastAsia="en-US" w:bidi="ar-SA"/>
    </w:rPr>
  </w:style>
  <w:style w:type="paragraph" w:customStyle="1" w:styleId="NormalWeb2">
    <w:name w:val="Normal (Web)2"/>
    <w:basedOn w:val="Normal"/>
    <w:rsid w:val="005B715B"/>
    <w:pPr>
      <w:spacing w:before="48" w:after="100" w:afterAutospacing="1" w:line="300" w:lineRule="atLeast"/>
    </w:pPr>
    <w:rPr>
      <w:rFonts w:ascii="Times New Roman" w:hAnsi="Times New Roman"/>
      <w:sz w:val="24"/>
      <w:szCs w:val="24"/>
    </w:rPr>
  </w:style>
  <w:style w:type="character" w:customStyle="1" w:styleId="CODEChar">
    <w:name w:val="CODE Char"/>
    <w:basedOn w:val="DefaultParagraphFont"/>
    <w:link w:val="CODE"/>
    <w:rsid w:val="00B2360E"/>
    <w:rPr>
      <w:rFonts w:ascii="Lucida Console" w:hAnsi="Lucida Console"/>
      <w:sz w:val="16"/>
      <w:lang w:val="en-US" w:eastAsia="en-US" w:bidi="ar-SA"/>
    </w:rPr>
  </w:style>
  <w:style w:type="character" w:customStyle="1" w:styleId="Body-indentChar">
    <w:name w:val="Body-indent Char"/>
    <w:basedOn w:val="DefaultParagraphFont"/>
    <w:link w:val="Body-indent"/>
    <w:rsid w:val="00F703C7"/>
    <w:rPr>
      <w:rFonts w:ascii="Arial" w:hAnsi="Arial"/>
      <w:sz w:val="19"/>
      <w:lang w:val="en-US" w:eastAsia="en-US" w:bidi="ar-SA"/>
    </w:rPr>
  </w:style>
  <w:style w:type="character" w:customStyle="1" w:styleId="Body-noindentChar">
    <w:name w:val="Body-no indent Char"/>
    <w:basedOn w:val="DefaultParagraphFont"/>
    <w:link w:val="Body-noindent"/>
    <w:rsid w:val="00BA14A8"/>
    <w:rPr>
      <w:rFonts w:ascii="Arial" w:hAnsi="Arial"/>
      <w:sz w:val="19"/>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0086"/>
    <w:pPr>
      <w:spacing w:after="120"/>
    </w:pPr>
    <w:rPr>
      <w:rFonts w:ascii="Arial" w:hAnsi="Arial"/>
    </w:rPr>
  </w:style>
  <w:style w:type="paragraph" w:styleId="Heading1">
    <w:name w:val="heading 1"/>
    <w:aliases w:val="H1"/>
    <w:basedOn w:val="Normal"/>
    <w:next w:val="Normal"/>
    <w:link w:val="Heading1Char"/>
    <w:autoRedefine/>
    <w:qFormat/>
    <w:rsid w:val="006E6263"/>
    <w:pPr>
      <w:pageBreakBefore/>
      <w:spacing w:before="120"/>
      <w:ind w:left="-720"/>
      <w:outlineLvl w:val="0"/>
    </w:pPr>
    <w:rPr>
      <w:rFonts w:ascii="Arial Black" w:hAnsi="Arial Black"/>
      <w:b/>
      <w:kern w:val="28"/>
      <w:sz w:val="24"/>
    </w:rPr>
  </w:style>
  <w:style w:type="paragraph" w:styleId="Heading2">
    <w:name w:val="heading 2"/>
    <w:basedOn w:val="Normal"/>
    <w:next w:val="Body-noindent"/>
    <w:qFormat/>
    <w:rsid w:val="00272935"/>
    <w:pPr>
      <w:keepNext/>
      <w:spacing w:before="280" w:after="0"/>
      <w:outlineLvl w:val="1"/>
    </w:pPr>
    <w:rPr>
      <w:rFonts w:ascii="Arial Black" w:hAnsi="Arial Black"/>
    </w:rPr>
  </w:style>
  <w:style w:type="paragraph" w:styleId="Heading3">
    <w:name w:val="heading 3"/>
    <w:basedOn w:val="Normal"/>
    <w:next w:val="Body-noindent"/>
    <w:qFormat/>
    <w:rsid w:val="00337D60"/>
    <w:pPr>
      <w:keepNext/>
      <w:spacing w:before="280" w:after="60"/>
      <w:outlineLvl w:val="2"/>
    </w:pPr>
    <w:rPr>
      <w:b/>
    </w:rPr>
  </w:style>
  <w:style w:type="paragraph" w:styleId="Heading4">
    <w:name w:val="heading 4"/>
    <w:basedOn w:val="Normal"/>
    <w:next w:val="Body-noindent"/>
    <w:qFormat/>
    <w:rsid w:val="00C96FAE"/>
    <w:pPr>
      <w:keepNext/>
      <w:spacing w:before="280" w:after="0"/>
      <w:outlineLvl w:val="3"/>
    </w:pPr>
    <w:rPr>
      <w:b/>
      <w:i/>
      <w:sz w:val="18"/>
    </w:rPr>
  </w:style>
  <w:style w:type="paragraph" w:styleId="Heading5">
    <w:name w:val="heading 5"/>
    <w:basedOn w:val="Normal"/>
    <w:next w:val="Normal"/>
    <w:qFormat/>
    <w:rsid w:val="00842553"/>
    <w:pPr>
      <w:spacing w:before="240" w:after="40"/>
      <w:outlineLvl w:val="4"/>
    </w:pPr>
    <w:rPr>
      <w:sz w:val="18"/>
      <w:u w:val="single"/>
    </w:rPr>
  </w:style>
  <w:style w:type="paragraph" w:styleId="Heading6">
    <w:name w:val="heading 6"/>
    <w:basedOn w:val="Normal"/>
    <w:next w:val="Normal"/>
    <w:qFormat/>
    <w:rsid w:val="005B0086"/>
    <w:pPr>
      <w:numPr>
        <w:ilvl w:val="5"/>
        <w:numId w:val="5"/>
      </w:numPr>
      <w:spacing w:before="240" w:after="60"/>
      <w:outlineLvl w:val="5"/>
    </w:pPr>
    <w:rPr>
      <w:i/>
      <w:sz w:val="22"/>
    </w:rPr>
  </w:style>
  <w:style w:type="paragraph" w:styleId="Heading7">
    <w:name w:val="heading 7"/>
    <w:basedOn w:val="Normal"/>
    <w:next w:val="Normal"/>
    <w:qFormat/>
    <w:rsid w:val="005B0086"/>
    <w:pPr>
      <w:numPr>
        <w:ilvl w:val="6"/>
        <w:numId w:val="5"/>
      </w:numPr>
      <w:spacing w:before="240" w:after="60"/>
      <w:outlineLvl w:val="6"/>
    </w:pPr>
  </w:style>
  <w:style w:type="paragraph" w:styleId="Heading8">
    <w:name w:val="heading 8"/>
    <w:basedOn w:val="Normal"/>
    <w:next w:val="Normal"/>
    <w:qFormat/>
    <w:rsid w:val="005B0086"/>
    <w:pPr>
      <w:numPr>
        <w:ilvl w:val="7"/>
        <w:numId w:val="5"/>
      </w:numPr>
      <w:spacing w:before="240" w:after="60"/>
      <w:outlineLvl w:val="7"/>
    </w:pPr>
    <w:rPr>
      <w:i/>
    </w:rPr>
  </w:style>
  <w:style w:type="paragraph" w:styleId="Heading9">
    <w:name w:val="heading 9"/>
    <w:basedOn w:val="Normal"/>
    <w:next w:val="Normal"/>
    <w:qFormat/>
    <w:rsid w:val="005B0086"/>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Picture1Small"/>
    <w:rsid w:val="005B0086"/>
    <w:pPr>
      <w:framePr w:wrap="auto"/>
      <w:spacing w:after="0"/>
    </w:pPr>
    <w:rPr>
      <w:noProof/>
    </w:rPr>
  </w:style>
  <w:style w:type="paragraph" w:customStyle="1" w:styleId="Companyname">
    <w:name w:val="Company name"/>
    <w:basedOn w:val="Title"/>
    <w:rsid w:val="005B0086"/>
    <w:pPr>
      <w:spacing w:after="0" w:line="440" w:lineRule="exact"/>
    </w:pPr>
    <w:rPr>
      <w:rFonts w:ascii="Arial Narrow" w:hAnsi="Arial Narrow"/>
      <w:b w:val="0"/>
      <w:spacing w:val="-5"/>
      <w:sz w:val="44"/>
    </w:rPr>
  </w:style>
  <w:style w:type="paragraph" w:styleId="Title">
    <w:name w:val="Title"/>
    <w:basedOn w:val="Normal"/>
    <w:next w:val="Normal"/>
    <w:qFormat/>
    <w:rsid w:val="005B0086"/>
    <w:pPr>
      <w:spacing w:before="480" w:after="960"/>
      <w:ind w:right="-14"/>
      <w:outlineLvl w:val="0"/>
    </w:pPr>
    <w:rPr>
      <w:b/>
      <w:kern w:val="28"/>
      <w:sz w:val="24"/>
    </w:rPr>
  </w:style>
  <w:style w:type="paragraph" w:customStyle="1" w:styleId="ProductName">
    <w:name w:val="Product Name"/>
    <w:basedOn w:val="Heading2"/>
    <w:rsid w:val="005B0086"/>
    <w:pPr>
      <w:spacing w:before="0" w:line="660" w:lineRule="exact"/>
      <w:ind w:firstLine="720"/>
    </w:pPr>
    <w:rPr>
      <w:spacing w:val="-40"/>
      <w:kern w:val="56"/>
      <w:sz w:val="72"/>
    </w:rPr>
  </w:style>
  <w:style w:type="paragraph" w:customStyle="1" w:styleId="ProductDescriptor">
    <w:name w:val="Product Descriptor"/>
    <w:rsid w:val="005B0086"/>
    <w:pPr>
      <w:spacing w:after="1040" w:line="200" w:lineRule="exact"/>
      <w:ind w:left="792"/>
    </w:pPr>
    <w:rPr>
      <w:rFonts w:ascii="Arial" w:hAnsi="Arial"/>
      <w:i/>
    </w:rPr>
  </w:style>
  <w:style w:type="paragraph" w:customStyle="1" w:styleId="SubjectTitle">
    <w:name w:val="Subject Title"/>
    <w:basedOn w:val="Normal"/>
    <w:rsid w:val="005B0086"/>
    <w:pPr>
      <w:spacing w:before="40"/>
      <w:ind w:right="360"/>
    </w:pPr>
    <w:rPr>
      <w:sz w:val="32"/>
    </w:rPr>
  </w:style>
  <w:style w:type="paragraph" w:customStyle="1" w:styleId="AbstractTitle">
    <w:name w:val="Abstract Title"/>
    <w:basedOn w:val="Normal"/>
    <w:rsid w:val="00F04729"/>
    <w:pPr>
      <w:numPr>
        <w:numId w:val="1"/>
      </w:numPr>
      <w:pBdr>
        <w:top w:val="single" w:sz="4" w:space="3" w:color="auto"/>
      </w:pBdr>
      <w:tabs>
        <w:tab w:val="clear" w:pos="360"/>
      </w:tabs>
      <w:spacing w:before="40"/>
      <w:ind w:left="0" w:right="144" w:firstLine="0"/>
    </w:pPr>
    <w:rPr>
      <w:b/>
      <w:sz w:val="19"/>
    </w:rPr>
  </w:style>
  <w:style w:type="paragraph" w:customStyle="1" w:styleId="AbstractText">
    <w:name w:val="Abstract Text"/>
    <w:rsid w:val="005B0086"/>
    <w:pPr>
      <w:tabs>
        <w:tab w:val="left" w:pos="1680"/>
      </w:tabs>
      <w:spacing w:line="280" w:lineRule="exact"/>
    </w:pPr>
    <w:rPr>
      <w:rFonts w:ascii="Arial" w:hAnsi="Arial"/>
      <w:sz w:val="19"/>
    </w:rPr>
  </w:style>
  <w:style w:type="paragraph" w:customStyle="1" w:styleId="Legalese-Space">
    <w:name w:val="Legalese-Space"/>
    <w:next w:val="Legalese"/>
    <w:rsid w:val="005B0086"/>
    <w:pPr>
      <w:spacing w:before="5430" w:after="70" w:line="140" w:lineRule="exact"/>
      <w:ind w:left="3768"/>
    </w:pPr>
    <w:rPr>
      <w:rFonts w:ascii="Arial" w:hAnsi="Arial"/>
      <w:i/>
      <w:sz w:val="13"/>
    </w:rPr>
  </w:style>
  <w:style w:type="paragraph" w:customStyle="1" w:styleId="Legalese">
    <w:name w:val="Legalese"/>
    <w:basedOn w:val="Normal"/>
    <w:rsid w:val="005B0086"/>
    <w:pPr>
      <w:tabs>
        <w:tab w:val="left" w:pos="4440"/>
      </w:tabs>
      <w:spacing w:after="70" w:line="140" w:lineRule="exact"/>
      <w:ind w:left="3773"/>
    </w:pPr>
    <w:rPr>
      <w:i/>
      <w:sz w:val="16"/>
    </w:rPr>
  </w:style>
  <w:style w:type="paragraph" w:customStyle="1" w:styleId="Contents">
    <w:name w:val="Contents"/>
    <w:basedOn w:val="Heading1"/>
    <w:rsid w:val="005B0086"/>
    <w:rPr>
      <w:bCs/>
    </w:rPr>
  </w:style>
  <w:style w:type="paragraph" w:styleId="TOC1">
    <w:name w:val="toc 1"/>
    <w:basedOn w:val="Normal"/>
    <w:next w:val="TOC2"/>
    <w:autoRedefine/>
    <w:uiPriority w:val="39"/>
    <w:rsid w:val="005B0086"/>
    <w:pPr>
      <w:tabs>
        <w:tab w:val="right" w:leader="dot" w:pos="9720"/>
      </w:tabs>
      <w:spacing w:before="280" w:line="280" w:lineRule="atLeast"/>
    </w:pPr>
    <w:rPr>
      <w:b/>
      <w:noProof/>
    </w:rPr>
  </w:style>
  <w:style w:type="paragraph" w:styleId="TOC2">
    <w:name w:val="toc 2"/>
    <w:basedOn w:val="Normal"/>
    <w:autoRedefine/>
    <w:uiPriority w:val="39"/>
    <w:rsid w:val="005B0086"/>
    <w:pPr>
      <w:tabs>
        <w:tab w:val="right" w:pos="9720"/>
      </w:tabs>
    </w:pPr>
    <w:rPr>
      <w:noProof/>
      <w:sz w:val="19"/>
    </w:rPr>
  </w:style>
  <w:style w:type="paragraph" w:styleId="Header">
    <w:name w:val="header"/>
    <w:basedOn w:val="Normal"/>
    <w:rsid w:val="005B0086"/>
    <w:pPr>
      <w:tabs>
        <w:tab w:val="center" w:pos="4320"/>
        <w:tab w:val="right" w:pos="8640"/>
      </w:tabs>
    </w:pPr>
  </w:style>
  <w:style w:type="paragraph" w:styleId="Footer">
    <w:name w:val="footer"/>
    <w:aliases w:val="Footer-Even"/>
    <w:basedOn w:val="Normal"/>
    <w:rsid w:val="005B0086"/>
    <w:pPr>
      <w:tabs>
        <w:tab w:val="center" w:pos="4320"/>
        <w:tab w:val="right" w:pos="8640"/>
      </w:tabs>
    </w:pPr>
  </w:style>
  <w:style w:type="paragraph" w:customStyle="1" w:styleId="Body-noindent">
    <w:name w:val="Body-no indent"/>
    <w:link w:val="Body-noindentChar"/>
    <w:rsid w:val="005B0086"/>
    <w:pPr>
      <w:widowControl w:val="0"/>
      <w:tabs>
        <w:tab w:val="left" w:pos="7920"/>
      </w:tabs>
      <w:spacing w:after="120" w:line="280" w:lineRule="exact"/>
      <w:ind w:right="-14"/>
    </w:pPr>
    <w:rPr>
      <w:rFonts w:ascii="Arial" w:hAnsi="Arial"/>
      <w:sz w:val="19"/>
    </w:rPr>
  </w:style>
  <w:style w:type="paragraph" w:styleId="BodyText">
    <w:name w:val="Body Text"/>
    <w:basedOn w:val="Normal"/>
    <w:rsid w:val="005B0086"/>
    <w:pPr>
      <w:spacing w:after="0"/>
    </w:pPr>
    <w:rPr>
      <w:rFonts w:ascii="Verdana" w:hAnsi="Verdana"/>
      <w:snapToGrid w:val="0"/>
    </w:rPr>
  </w:style>
  <w:style w:type="paragraph" w:styleId="BodyTextIndent">
    <w:name w:val="Body Text Indent"/>
    <w:basedOn w:val="Normal"/>
    <w:rsid w:val="005B0086"/>
    <w:pPr>
      <w:spacing w:after="60"/>
      <w:ind w:left="360"/>
    </w:pPr>
    <w:rPr>
      <w:rFonts w:ascii="Century Schoolbook" w:hAnsi="Century Schoolbook"/>
    </w:rPr>
  </w:style>
  <w:style w:type="paragraph" w:customStyle="1" w:styleId="Body-indent">
    <w:name w:val="Body-indent"/>
    <w:basedOn w:val="Normal"/>
    <w:link w:val="Body-indentChar"/>
    <w:rsid w:val="005B0086"/>
    <w:pPr>
      <w:widowControl w:val="0"/>
      <w:spacing w:after="0"/>
      <w:ind w:right="-19" w:firstLine="240"/>
    </w:pPr>
    <w:rPr>
      <w:sz w:val="19"/>
    </w:rPr>
  </w:style>
  <w:style w:type="paragraph" w:customStyle="1" w:styleId="Bullet1">
    <w:name w:val="Bullet 1"/>
    <w:basedOn w:val="Normal"/>
    <w:link w:val="Bullet1Char"/>
    <w:rsid w:val="005C033C"/>
    <w:pPr>
      <w:widowControl w:val="0"/>
      <w:numPr>
        <w:numId w:val="8"/>
      </w:numPr>
      <w:tabs>
        <w:tab w:val="clear" w:pos="1080"/>
        <w:tab w:val="num" w:pos="270"/>
        <w:tab w:val="left" w:pos="7920"/>
      </w:tabs>
      <w:spacing w:after="0" w:line="280" w:lineRule="exact"/>
      <w:ind w:left="270" w:hanging="270"/>
    </w:pPr>
    <w:rPr>
      <w:sz w:val="19"/>
    </w:rPr>
  </w:style>
  <w:style w:type="paragraph" w:customStyle="1" w:styleId="Bullet2">
    <w:name w:val="Bullet 2"/>
    <w:basedOn w:val="Normal"/>
    <w:rsid w:val="007E6414"/>
    <w:pPr>
      <w:widowControl w:val="0"/>
      <w:numPr>
        <w:numId w:val="9"/>
      </w:numPr>
      <w:spacing w:after="0" w:line="280" w:lineRule="exact"/>
      <w:ind w:left="540"/>
    </w:pPr>
  </w:style>
  <w:style w:type="paragraph" w:customStyle="1" w:styleId="Bullet3">
    <w:name w:val="Bullet 3"/>
    <w:basedOn w:val="Normal"/>
    <w:rsid w:val="005B0086"/>
    <w:pPr>
      <w:widowControl w:val="0"/>
      <w:numPr>
        <w:numId w:val="4"/>
      </w:numPr>
      <w:spacing w:after="160"/>
    </w:pPr>
  </w:style>
  <w:style w:type="paragraph" w:customStyle="1" w:styleId="Bullet4">
    <w:name w:val="Bullet 4"/>
    <w:basedOn w:val="Normal"/>
    <w:rsid w:val="005B0086"/>
    <w:pPr>
      <w:widowControl w:val="0"/>
      <w:tabs>
        <w:tab w:val="left" w:pos="7920"/>
      </w:tabs>
      <w:spacing w:after="0"/>
      <w:ind w:left="480" w:hanging="240"/>
    </w:pPr>
    <w:rPr>
      <w:sz w:val="19"/>
    </w:rPr>
  </w:style>
  <w:style w:type="paragraph" w:customStyle="1" w:styleId="Bullet5">
    <w:name w:val="Bullet 5"/>
    <w:basedOn w:val="Bullet4"/>
    <w:rsid w:val="005B0086"/>
    <w:pPr>
      <w:spacing w:after="280"/>
    </w:pPr>
  </w:style>
  <w:style w:type="paragraph" w:customStyle="1" w:styleId="Bulletbodyindentsecond">
    <w:name w:val="Bullet body indent second"/>
    <w:basedOn w:val="Normal"/>
    <w:rsid w:val="005B0086"/>
    <w:pPr>
      <w:widowControl w:val="0"/>
      <w:tabs>
        <w:tab w:val="left" w:pos="7920"/>
      </w:tabs>
      <w:spacing w:after="0"/>
      <w:ind w:left="648"/>
    </w:pPr>
    <w:rPr>
      <w:sz w:val="19"/>
    </w:rPr>
  </w:style>
  <w:style w:type="paragraph" w:customStyle="1" w:styleId="Bullet-bodyindent">
    <w:name w:val="Bullet-body indent"/>
    <w:basedOn w:val="Bullet1"/>
    <w:rsid w:val="005B0086"/>
    <w:pPr>
      <w:numPr>
        <w:numId w:val="2"/>
      </w:numPr>
    </w:pPr>
  </w:style>
  <w:style w:type="paragraph" w:customStyle="1" w:styleId="Callout">
    <w:name w:val="Callout"/>
    <w:basedOn w:val="Normal"/>
    <w:rsid w:val="005B0086"/>
    <w:pPr>
      <w:framePr w:w="3336" w:hSpace="180" w:wrap="auto" w:vAnchor="text" w:hAnchor="page" w:x="721" w:y="289"/>
      <w:spacing w:after="280"/>
    </w:pPr>
    <w:rPr>
      <w:rFonts w:ascii="Arial Narrow" w:hAnsi="Arial Narrow"/>
      <w:b/>
      <w:noProof/>
      <w:sz w:val="19"/>
    </w:rPr>
  </w:style>
  <w:style w:type="paragraph" w:customStyle="1" w:styleId="Caption1Small">
    <w:name w:val="Caption1 Small"/>
    <w:basedOn w:val="Normal"/>
    <w:rsid w:val="005B0086"/>
    <w:pPr>
      <w:framePr w:w="3336" w:wrap="auto" w:hAnchor="page" w:x="817" w:y="3162"/>
      <w:spacing w:before="60" w:after="280" w:line="200" w:lineRule="exact"/>
    </w:pPr>
    <w:rPr>
      <w:i/>
      <w:sz w:val="14"/>
    </w:rPr>
  </w:style>
  <w:style w:type="paragraph" w:customStyle="1" w:styleId="Caption2Med">
    <w:name w:val="Caption2 Med"/>
    <w:basedOn w:val="Normal"/>
    <w:rsid w:val="005B0086"/>
    <w:pPr>
      <w:spacing w:before="60" w:after="280" w:line="200" w:lineRule="exact"/>
    </w:pPr>
    <w:rPr>
      <w:i/>
      <w:sz w:val="14"/>
    </w:rPr>
  </w:style>
  <w:style w:type="paragraph" w:customStyle="1" w:styleId="Caption3Large">
    <w:name w:val="Caption3 Large"/>
    <w:basedOn w:val="Normal"/>
    <w:rsid w:val="005B0086"/>
    <w:pPr>
      <w:spacing w:before="60" w:after="280" w:line="200" w:lineRule="exact"/>
      <w:ind w:left="-3744"/>
    </w:pPr>
    <w:rPr>
      <w:i/>
      <w:sz w:val="14"/>
    </w:rPr>
  </w:style>
  <w:style w:type="paragraph" w:customStyle="1" w:styleId="CODE">
    <w:name w:val="CODE"/>
    <w:basedOn w:val="Normal"/>
    <w:link w:val="CODEChar"/>
    <w:rsid w:val="005B0086"/>
    <w:pPr>
      <w:spacing w:after="0" w:line="180" w:lineRule="exact"/>
    </w:pPr>
    <w:rPr>
      <w:rFonts w:ascii="Lucida Console" w:hAnsi="Lucida Console"/>
      <w:sz w:val="16"/>
    </w:rPr>
  </w:style>
  <w:style w:type="paragraph" w:customStyle="1" w:styleId="DOSPrompt">
    <w:name w:val="DOS Prompt"/>
    <w:basedOn w:val="Body-indent"/>
    <w:rsid w:val="005B0086"/>
    <w:pPr>
      <w:spacing w:before="280" w:after="280"/>
      <w:ind w:left="240" w:firstLine="0"/>
    </w:pPr>
    <w:rPr>
      <w:rFonts w:ascii="Courier New" w:hAnsi="Courier New"/>
      <w:sz w:val="18"/>
    </w:rPr>
  </w:style>
  <w:style w:type="paragraph" w:customStyle="1" w:styleId="Footer-even">
    <w:name w:val="Footer-even"/>
    <w:basedOn w:val="Normal"/>
    <w:rsid w:val="005B0086"/>
    <w:pPr>
      <w:pBdr>
        <w:top w:val="single" w:sz="6" w:space="1" w:color="auto"/>
      </w:pBdr>
      <w:tabs>
        <w:tab w:val="center" w:pos="-2016"/>
      </w:tabs>
      <w:ind w:left="-3787"/>
    </w:pPr>
    <w:rPr>
      <w:b/>
      <w:sz w:val="15"/>
    </w:rPr>
  </w:style>
  <w:style w:type="paragraph" w:customStyle="1" w:styleId="Footer-odd">
    <w:name w:val="Footer-odd"/>
    <w:basedOn w:val="Normal"/>
    <w:rsid w:val="005B0086"/>
    <w:pPr>
      <w:pBdr>
        <w:top w:val="single" w:sz="6" w:space="1" w:color="auto"/>
      </w:pBdr>
      <w:tabs>
        <w:tab w:val="left" w:pos="3870"/>
        <w:tab w:val="left" w:pos="7056"/>
      </w:tabs>
      <w:ind w:left="-3787"/>
    </w:pPr>
    <w:rPr>
      <w:b/>
      <w:sz w:val="15"/>
    </w:rPr>
  </w:style>
  <w:style w:type="paragraph" w:customStyle="1" w:styleId="Picture1Small">
    <w:name w:val="Picture1 Small"/>
    <w:basedOn w:val="Normal"/>
    <w:next w:val="Normal"/>
    <w:rsid w:val="005B0086"/>
    <w:pPr>
      <w:framePr w:w="3336" w:wrap="auto" w:hAnchor="page" w:x="817" w:y="3162"/>
      <w:jc w:val="center"/>
    </w:pPr>
    <w:rPr>
      <w:i/>
      <w:sz w:val="15"/>
    </w:rPr>
  </w:style>
  <w:style w:type="paragraph" w:customStyle="1" w:styleId="NoteCaution">
    <w:name w:val="Note/Caution"/>
    <w:basedOn w:val="Body-indent"/>
    <w:next w:val="Body-indent"/>
    <w:rsid w:val="005B0086"/>
    <w:pPr>
      <w:tabs>
        <w:tab w:val="left" w:pos="7920"/>
      </w:tabs>
      <w:spacing w:before="140" w:after="120"/>
      <w:ind w:right="-14" w:firstLine="0"/>
    </w:pPr>
    <w:rPr>
      <w:rFonts w:ascii="Arial Narrow" w:hAnsi="Arial Narrow"/>
      <w:b/>
    </w:rPr>
  </w:style>
  <w:style w:type="paragraph" w:customStyle="1" w:styleId="Number">
    <w:name w:val="Number"/>
    <w:basedOn w:val="Normal"/>
    <w:rsid w:val="00F05B1E"/>
    <w:pPr>
      <w:widowControl w:val="0"/>
      <w:tabs>
        <w:tab w:val="left" w:pos="7920"/>
      </w:tabs>
      <w:spacing w:after="0" w:line="280" w:lineRule="exact"/>
      <w:ind w:left="216" w:hanging="216"/>
    </w:pPr>
  </w:style>
  <w:style w:type="paragraph" w:customStyle="1" w:styleId="numberindent">
    <w:name w:val="number indent"/>
    <w:basedOn w:val="Number"/>
    <w:rsid w:val="005B0086"/>
    <w:pPr>
      <w:ind w:left="605"/>
    </w:pPr>
    <w:rPr>
      <w:sz w:val="19"/>
    </w:rPr>
  </w:style>
  <w:style w:type="character" w:styleId="PageNumber">
    <w:name w:val="page number"/>
    <w:basedOn w:val="DefaultParagraphFont"/>
    <w:rsid w:val="005B0086"/>
  </w:style>
  <w:style w:type="paragraph" w:customStyle="1" w:styleId="Picture2Med">
    <w:name w:val="Picture2 Med"/>
    <w:basedOn w:val="Normal"/>
    <w:next w:val="CaptionNormal"/>
    <w:rsid w:val="005B0086"/>
    <w:pPr>
      <w:keepNext/>
      <w:spacing w:before="280"/>
    </w:pPr>
    <w:rPr>
      <w:noProof/>
    </w:rPr>
  </w:style>
  <w:style w:type="paragraph" w:customStyle="1" w:styleId="Picture3Large">
    <w:name w:val="Picture3 Large"/>
    <w:basedOn w:val="Normal"/>
    <w:next w:val="CaptionLargePicture"/>
    <w:rsid w:val="005B0086"/>
    <w:pPr>
      <w:keepNext/>
      <w:spacing w:before="280"/>
      <w:ind w:left="-3744"/>
    </w:pPr>
    <w:rPr>
      <w:noProof/>
    </w:rPr>
  </w:style>
  <w:style w:type="paragraph" w:customStyle="1" w:styleId="TableBody2">
    <w:name w:val="Table Body 2"/>
    <w:basedOn w:val="Normal"/>
    <w:rsid w:val="002210ED"/>
    <w:pPr>
      <w:spacing w:before="40" w:after="40"/>
      <w:ind w:right="115"/>
    </w:pPr>
    <w:rPr>
      <w:sz w:val="16"/>
    </w:rPr>
  </w:style>
  <w:style w:type="paragraph" w:customStyle="1" w:styleId="TableBold2">
    <w:name w:val="Table Bold 2"/>
    <w:basedOn w:val="Normal"/>
    <w:rsid w:val="005B0086"/>
    <w:pPr>
      <w:spacing w:after="60"/>
      <w:ind w:left="24" w:right="115"/>
    </w:pPr>
    <w:rPr>
      <w:rFonts w:ascii="Arial Narrow" w:hAnsi="Arial Narrow"/>
      <w:b/>
      <w:sz w:val="19"/>
    </w:rPr>
  </w:style>
  <w:style w:type="paragraph" w:customStyle="1" w:styleId="TableBullet1">
    <w:name w:val="Table Bullet 1"/>
    <w:basedOn w:val="TableBullet"/>
    <w:rsid w:val="000A0C3C"/>
    <w:pPr>
      <w:tabs>
        <w:tab w:val="clear" w:pos="360"/>
        <w:tab w:val="num" w:pos="177"/>
      </w:tabs>
    </w:pPr>
    <w:rPr>
      <w:b w:val="0"/>
    </w:rPr>
  </w:style>
  <w:style w:type="paragraph" w:customStyle="1" w:styleId="TableBullet2">
    <w:name w:val="Table Bullet 2"/>
    <w:basedOn w:val="TableBullet3"/>
    <w:rsid w:val="00D94701"/>
    <w:pPr>
      <w:spacing w:after="0"/>
      <w:ind w:hanging="403"/>
    </w:pPr>
  </w:style>
  <w:style w:type="paragraph" w:customStyle="1" w:styleId="TableBullet3">
    <w:name w:val="Table Bullet 3"/>
    <w:basedOn w:val="TableBullet1"/>
    <w:rsid w:val="005B0086"/>
    <w:pPr>
      <w:numPr>
        <w:numId w:val="3"/>
      </w:numPr>
      <w:spacing w:after="40"/>
      <w:ind w:left="576"/>
    </w:pPr>
  </w:style>
  <w:style w:type="paragraph" w:customStyle="1" w:styleId="TableHead">
    <w:name w:val="Table Head"/>
    <w:basedOn w:val="Normal"/>
    <w:rsid w:val="005B0086"/>
    <w:pPr>
      <w:spacing w:after="60"/>
    </w:pPr>
    <w:rPr>
      <w:rFonts w:ascii="Arial Narrow" w:hAnsi="Arial Narrow"/>
      <w:b/>
      <w:sz w:val="19"/>
    </w:rPr>
  </w:style>
  <w:style w:type="paragraph" w:styleId="TOC3">
    <w:name w:val="toc 3"/>
    <w:basedOn w:val="Normal"/>
    <w:autoRedefine/>
    <w:semiHidden/>
    <w:rsid w:val="005B0086"/>
    <w:pPr>
      <w:tabs>
        <w:tab w:val="right" w:pos="9720"/>
      </w:tabs>
      <w:ind w:left="240"/>
    </w:pPr>
    <w:rPr>
      <w:noProof/>
      <w:sz w:val="19"/>
    </w:rPr>
  </w:style>
  <w:style w:type="paragraph" w:styleId="TOC4">
    <w:name w:val="toc 4"/>
    <w:basedOn w:val="Normal"/>
    <w:autoRedefine/>
    <w:semiHidden/>
    <w:rsid w:val="005B0086"/>
    <w:pPr>
      <w:tabs>
        <w:tab w:val="right" w:pos="7056"/>
      </w:tabs>
      <w:ind w:left="480"/>
    </w:pPr>
    <w:rPr>
      <w:noProof/>
      <w:sz w:val="19"/>
    </w:rPr>
  </w:style>
  <w:style w:type="paragraph" w:styleId="TOC5">
    <w:name w:val="toc 5"/>
    <w:basedOn w:val="Normal"/>
    <w:next w:val="Normal"/>
    <w:autoRedefine/>
    <w:semiHidden/>
    <w:rsid w:val="005B0086"/>
    <w:pPr>
      <w:ind w:left="800"/>
    </w:pPr>
  </w:style>
  <w:style w:type="paragraph" w:styleId="TOC6">
    <w:name w:val="toc 6"/>
    <w:basedOn w:val="Normal"/>
    <w:next w:val="Normal"/>
    <w:autoRedefine/>
    <w:semiHidden/>
    <w:rsid w:val="005B0086"/>
    <w:pPr>
      <w:ind w:left="1000"/>
    </w:pPr>
  </w:style>
  <w:style w:type="paragraph" w:styleId="TOC7">
    <w:name w:val="toc 7"/>
    <w:basedOn w:val="Normal"/>
    <w:next w:val="Normal"/>
    <w:autoRedefine/>
    <w:semiHidden/>
    <w:rsid w:val="005B0086"/>
    <w:pPr>
      <w:ind w:left="1200"/>
    </w:pPr>
  </w:style>
  <w:style w:type="paragraph" w:styleId="TOC8">
    <w:name w:val="toc 8"/>
    <w:basedOn w:val="Normal"/>
    <w:next w:val="Normal"/>
    <w:autoRedefine/>
    <w:semiHidden/>
    <w:rsid w:val="005B0086"/>
    <w:pPr>
      <w:ind w:left="1400"/>
    </w:pPr>
  </w:style>
  <w:style w:type="paragraph" w:styleId="TOC9">
    <w:name w:val="toc 9"/>
    <w:basedOn w:val="Normal"/>
    <w:next w:val="Normal"/>
    <w:autoRedefine/>
    <w:semiHidden/>
    <w:rsid w:val="005B0086"/>
    <w:pPr>
      <w:ind w:left="1600"/>
    </w:pPr>
  </w:style>
  <w:style w:type="paragraph" w:customStyle="1" w:styleId="DocumentTitle">
    <w:name w:val="Document Title"/>
    <w:next w:val="Normal"/>
    <w:rsid w:val="005B0086"/>
    <w:pPr>
      <w:widowControl w:val="0"/>
      <w:spacing w:before="40" w:after="1060"/>
      <w:ind w:left="910"/>
    </w:pPr>
    <w:rPr>
      <w:rFonts w:ascii="Arial Narrow" w:hAnsi="Arial Narrow"/>
      <w:b/>
      <w:sz w:val="26"/>
    </w:rPr>
  </w:style>
  <w:style w:type="paragraph" w:customStyle="1" w:styleId="Logo-Connectivity">
    <w:name w:val="Logo-Connectivity"/>
    <w:rsid w:val="005B0086"/>
    <w:pPr>
      <w:widowControl w:val="0"/>
      <w:spacing w:line="1300" w:lineRule="exact"/>
      <w:ind w:left="912"/>
    </w:pPr>
  </w:style>
  <w:style w:type="paragraph" w:customStyle="1" w:styleId="Body-topof1stpage">
    <w:name w:val="Body-top of 1st page"/>
    <w:basedOn w:val="Body-noindent"/>
    <w:rsid w:val="005B0086"/>
    <w:pPr>
      <w:spacing w:before="280" w:after="0"/>
      <w:ind w:right="-19"/>
    </w:pPr>
  </w:style>
  <w:style w:type="paragraph" w:customStyle="1" w:styleId="Footer-pageone">
    <w:name w:val="Footer-page one"/>
    <w:basedOn w:val="ProductDescriptor"/>
    <w:rsid w:val="005B0086"/>
    <w:pPr>
      <w:widowControl w:val="0"/>
      <w:spacing w:before="170" w:after="0" w:line="310" w:lineRule="exact"/>
      <w:ind w:left="936"/>
    </w:pPr>
    <w:rPr>
      <w:rFonts w:ascii="Times New Roman" w:hAnsi="Times New Roman"/>
      <w:sz w:val="24"/>
    </w:rPr>
  </w:style>
  <w:style w:type="paragraph" w:customStyle="1" w:styleId="Footer-Odd0">
    <w:name w:val="Footer-Odd"/>
    <w:basedOn w:val="Footer"/>
    <w:rsid w:val="005B0086"/>
    <w:pPr>
      <w:widowControl w:val="0"/>
      <w:pBdr>
        <w:top w:val="single" w:sz="6" w:space="6" w:color="auto"/>
      </w:pBdr>
      <w:tabs>
        <w:tab w:val="clear" w:pos="4320"/>
        <w:tab w:val="clear" w:pos="8640"/>
        <w:tab w:val="right" w:pos="6720"/>
        <w:tab w:val="right" w:pos="7080"/>
        <w:tab w:val="right" w:pos="10440"/>
        <w:tab w:val="right" w:pos="10800"/>
      </w:tabs>
      <w:spacing w:after="0"/>
      <w:ind w:left="-3720"/>
    </w:pPr>
    <w:rPr>
      <w:rFonts w:ascii="Arial Narrow" w:hAnsi="Arial Narrow"/>
      <w:b/>
      <w:sz w:val="15"/>
    </w:rPr>
  </w:style>
  <w:style w:type="paragraph" w:customStyle="1" w:styleId="Masthead">
    <w:name w:val="Masthead"/>
    <w:next w:val="ProductDescriptor"/>
    <w:rsid w:val="005B0086"/>
    <w:pPr>
      <w:widowControl w:val="0"/>
    </w:pPr>
  </w:style>
  <w:style w:type="paragraph" w:customStyle="1" w:styleId="Masthead-small">
    <w:name w:val="Masthead-small"/>
    <w:basedOn w:val="Normal"/>
    <w:rsid w:val="005B0086"/>
    <w:pPr>
      <w:widowControl w:val="0"/>
      <w:tabs>
        <w:tab w:val="left" w:pos="7080"/>
      </w:tabs>
      <w:spacing w:before="560" w:after="0"/>
    </w:pPr>
    <w:rPr>
      <w:sz w:val="74"/>
    </w:rPr>
  </w:style>
  <w:style w:type="paragraph" w:customStyle="1" w:styleId="Number-Space">
    <w:name w:val="Number-Space"/>
    <w:basedOn w:val="Number"/>
    <w:next w:val="Body-noindent"/>
    <w:rsid w:val="005B0086"/>
    <w:pPr>
      <w:spacing w:after="280"/>
    </w:pPr>
    <w:rPr>
      <w:sz w:val="19"/>
    </w:rPr>
  </w:style>
  <w:style w:type="paragraph" w:customStyle="1" w:styleId="TableBold">
    <w:name w:val="Table Bold"/>
    <w:basedOn w:val="Normal"/>
    <w:rsid w:val="005B0086"/>
    <w:pPr>
      <w:widowControl w:val="0"/>
      <w:spacing w:before="40" w:after="40" w:line="250" w:lineRule="exact"/>
    </w:pPr>
    <w:rPr>
      <w:b/>
      <w:sz w:val="18"/>
    </w:rPr>
  </w:style>
  <w:style w:type="paragraph" w:customStyle="1" w:styleId="TableBody">
    <w:name w:val="Table Body"/>
    <w:basedOn w:val="Normal"/>
    <w:rsid w:val="005B0086"/>
    <w:pPr>
      <w:spacing w:before="40" w:after="40" w:line="250" w:lineRule="exact"/>
      <w:ind w:right="115"/>
    </w:pPr>
    <w:rPr>
      <w:b/>
      <w:sz w:val="16"/>
    </w:rPr>
  </w:style>
  <w:style w:type="paragraph" w:customStyle="1" w:styleId="Bullet6">
    <w:name w:val="Bullet 6"/>
    <w:basedOn w:val="Normal"/>
    <w:rsid w:val="005B0086"/>
    <w:pPr>
      <w:widowControl w:val="0"/>
      <w:tabs>
        <w:tab w:val="left" w:pos="7920"/>
      </w:tabs>
      <w:spacing w:after="0"/>
      <w:ind w:left="480" w:firstLine="240"/>
    </w:pPr>
    <w:rPr>
      <w:sz w:val="19"/>
    </w:rPr>
  </w:style>
  <w:style w:type="paragraph" w:customStyle="1" w:styleId="AbstractText-1stLine">
    <w:name w:val="Abstract Text-1st Line"/>
    <w:basedOn w:val="Normal"/>
    <w:rsid w:val="005B0086"/>
    <w:pPr>
      <w:widowControl w:val="0"/>
      <w:spacing w:before="880" w:after="4"/>
    </w:pPr>
    <w:rPr>
      <w:sz w:val="19"/>
    </w:rPr>
  </w:style>
  <w:style w:type="paragraph" w:customStyle="1" w:styleId="Table-Head">
    <w:name w:val="Table-Head"/>
    <w:basedOn w:val="Normal"/>
    <w:rsid w:val="005B0086"/>
    <w:pPr>
      <w:widowControl w:val="0"/>
      <w:spacing w:after="60"/>
    </w:pPr>
    <w:rPr>
      <w:rFonts w:ascii="Arial Narrow" w:hAnsi="Arial Narrow"/>
      <w:b/>
      <w:sz w:val="19"/>
    </w:rPr>
  </w:style>
  <w:style w:type="paragraph" w:customStyle="1" w:styleId="Table-Body">
    <w:name w:val="Table-Body"/>
    <w:basedOn w:val="Normal"/>
    <w:rsid w:val="005B0086"/>
    <w:pPr>
      <w:widowControl w:val="0"/>
      <w:spacing w:before="40" w:after="40" w:line="250" w:lineRule="exact"/>
    </w:pPr>
    <w:rPr>
      <w:sz w:val="16"/>
    </w:rPr>
  </w:style>
  <w:style w:type="paragraph" w:customStyle="1" w:styleId="ContentsHead">
    <w:name w:val="Contents Head"/>
    <w:basedOn w:val="Heading1"/>
    <w:rsid w:val="005B0086"/>
    <w:pPr>
      <w:keepNext/>
      <w:framePr w:w="2880" w:wrap="notBeside" w:hAnchor="page" w:x="721" w:y="13"/>
      <w:widowControl w:val="0"/>
      <w:spacing w:before="14" w:after="0"/>
      <w:outlineLvl w:val="9"/>
    </w:pPr>
    <w:rPr>
      <w:b w:val="0"/>
      <w:caps/>
      <w:sz w:val="21"/>
    </w:rPr>
  </w:style>
  <w:style w:type="paragraph" w:customStyle="1" w:styleId="t">
    <w:name w:val="t"/>
    <w:basedOn w:val="Bullet3"/>
    <w:rsid w:val="005B0086"/>
    <w:pPr>
      <w:tabs>
        <w:tab w:val="clear" w:pos="360"/>
        <w:tab w:val="left" w:pos="7920"/>
      </w:tabs>
      <w:spacing w:after="280"/>
      <w:ind w:left="240" w:hanging="240"/>
    </w:pPr>
    <w:rPr>
      <w:sz w:val="19"/>
    </w:rPr>
  </w:style>
  <w:style w:type="character" w:styleId="FootnoteReference">
    <w:name w:val="footnote reference"/>
    <w:basedOn w:val="DefaultParagraphFont"/>
    <w:semiHidden/>
    <w:rsid w:val="005B0086"/>
    <w:rPr>
      <w:vertAlign w:val="superscript"/>
    </w:rPr>
  </w:style>
  <w:style w:type="paragraph" w:styleId="FootnoteText">
    <w:name w:val="footnote text"/>
    <w:basedOn w:val="Normal"/>
    <w:semiHidden/>
    <w:rsid w:val="005B0086"/>
    <w:pPr>
      <w:widowControl w:val="0"/>
    </w:pPr>
    <w:rPr>
      <w:rFonts w:ascii="Times" w:hAnsi="Times"/>
      <w:sz w:val="16"/>
    </w:rPr>
  </w:style>
  <w:style w:type="paragraph" w:styleId="Caption">
    <w:name w:val="caption"/>
    <w:basedOn w:val="Normal"/>
    <w:next w:val="Normal"/>
    <w:qFormat/>
    <w:rsid w:val="00A87797"/>
    <w:pPr>
      <w:framePr w:w="4478" w:hSpace="180" w:wrap="auto" w:vAnchor="text" w:hAnchor="text" w:y="1"/>
      <w:widowControl w:val="0"/>
      <w:spacing w:before="120" w:line="280" w:lineRule="exact"/>
      <w:jc w:val="center"/>
    </w:pPr>
    <w:rPr>
      <w:i/>
      <w:sz w:val="19"/>
    </w:rPr>
  </w:style>
  <w:style w:type="paragraph" w:customStyle="1" w:styleId="Code0">
    <w:name w:val="Code"/>
    <w:basedOn w:val="Normal"/>
    <w:link w:val="CodeChar0"/>
    <w:rsid w:val="005B0086"/>
    <w:pPr>
      <w:spacing w:after="0" w:line="180" w:lineRule="exact"/>
    </w:pPr>
    <w:rPr>
      <w:rFonts w:ascii="Lucida Console" w:hAnsi="Lucida Console"/>
      <w:sz w:val="18"/>
    </w:rPr>
  </w:style>
  <w:style w:type="character" w:styleId="Hyperlink">
    <w:name w:val="Hyperlink"/>
    <w:basedOn w:val="DefaultParagraphFont"/>
    <w:uiPriority w:val="99"/>
    <w:rsid w:val="005B0086"/>
    <w:rPr>
      <w:color w:val="0000FF"/>
      <w:u w:val="single"/>
    </w:rPr>
  </w:style>
  <w:style w:type="paragraph" w:customStyle="1" w:styleId="Body">
    <w:name w:val="Body"/>
    <w:basedOn w:val="Normal"/>
    <w:rsid w:val="005B0086"/>
    <w:pPr>
      <w:spacing w:line="220" w:lineRule="atLeast"/>
      <w:ind w:left="720"/>
      <w:jc w:val="both"/>
    </w:pPr>
    <w:rPr>
      <w:snapToGrid w:val="0"/>
    </w:rPr>
  </w:style>
  <w:style w:type="paragraph" w:styleId="DocumentMap">
    <w:name w:val="Document Map"/>
    <w:basedOn w:val="Normal"/>
    <w:semiHidden/>
    <w:rsid w:val="00A87797"/>
    <w:pPr>
      <w:widowControl w:val="0"/>
      <w:shd w:val="clear" w:color="auto" w:fill="000080"/>
      <w:spacing w:line="280" w:lineRule="exact"/>
    </w:pPr>
    <w:rPr>
      <w:rFonts w:ascii="Tahoma" w:hAnsi="Tahoma"/>
      <w:sz w:val="19"/>
    </w:rPr>
  </w:style>
  <w:style w:type="character" w:styleId="CommentReference">
    <w:name w:val="annotation reference"/>
    <w:basedOn w:val="DefaultParagraphFont"/>
    <w:semiHidden/>
    <w:rsid w:val="005B0086"/>
    <w:rPr>
      <w:sz w:val="16"/>
      <w:szCs w:val="16"/>
    </w:rPr>
  </w:style>
  <w:style w:type="paragraph" w:styleId="CommentText">
    <w:name w:val="annotation text"/>
    <w:basedOn w:val="Normal"/>
    <w:semiHidden/>
    <w:rsid w:val="005B0086"/>
  </w:style>
  <w:style w:type="paragraph" w:styleId="BodyText2">
    <w:name w:val="Body Text 2"/>
    <w:basedOn w:val="Normal"/>
    <w:rsid w:val="005B0086"/>
    <w:pPr>
      <w:widowControl w:val="0"/>
      <w:tabs>
        <w:tab w:val="left" w:pos="7920"/>
      </w:tabs>
      <w:spacing w:line="280" w:lineRule="atLeast"/>
      <w:ind w:right="-144"/>
    </w:pPr>
    <w:rPr>
      <w:sz w:val="19"/>
    </w:rPr>
  </w:style>
  <w:style w:type="character" w:styleId="FollowedHyperlink">
    <w:name w:val="FollowedHyperlink"/>
    <w:basedOn w:val="DefaultParagraphFont"/>
    <w:rsid w:val="005B0086"/>
    <w:rPr>
      <w:color w:val="800080"/>
      <w:u w:val="single"/>
    </w:rPr>
  </w:style>
  <w:style w:type="paragraph" w:customStyle="1" w:styleId="H6p">
    <w:name w:val="H6p"/>
    <w:basedOn w:val="Normal"/>
    <w:next w:val="Normal"/>
    <w:rsid w:val="00A87797"/>
    <w:pPr>
      <w:spacing w:before="40"/>
    </w:pPr>
    <w:rPr>
      <w:rFonts w:ascii="Times New Roman" w:hAnsi="Times New Roman"/>
    </w:rPr>
  </w:style>
  <w:style w:type="paragraph" w:customStyle="1" w:styleId="Body-NoIndent0">
    <w:name w:val="Body-No Indent"/>
    <w:next w:val="Normal"/>
    <w:rsid w:val="00A87797"/>
    <w:pPr>
      <w:widowControl w:val="0"/>
      <w:tabs>
        <w:tab w:val="left" w:pos="7920"/>
      </w:tabs>
      <w:spacing w:line="280" w:lineRule="exact"/>
      <w:ind w:right="-19"/>
    </w:pPr>
    <w:rPr>
      <w:rFonts w:ascii="Arial" w:hAnsi="Arial"/>
      <w:sz w:val="19"/>
    </w:rPr>
  </w:style>
  <w:style w:type="paragraph" w:styleId="NormalWeb">
    <w:name w:val="Normal (Web)"/>
    <w:basedOn w:val="Normal"/>
    <w:rsid w:val="005B0086"/>
    <w:pPr>
      <w:spacing w:before="100" w:beforeAutospacing="1" w:after="100" w:afterAutospacing="1"/>
    </w:pPr>
    <w:rPr>
      <w:rFonts w:ascii="Times New Roman" w:hAnsi="Times New Roman"/>
      <w:sz w:val="24"/>
      <w:szCs w:val="24"/>
    </w:rPr>
  </w:style>
  <w:style w:type="character" w:styleId="Strong">
    <w:name w:val="Strong"/>
    <w:basedOn w:val="DefaultParagraphFont"/>
    <w:qFormat/>
    <w:rsid w:val="00A87797"/>
    <w:rPr>
      <w:b/>
      <w:bCs/>
    </w:rPr>
  </w:style>
  <w:style w:type="paragraph" w:customStyle="1" w:styleId="NumberIndentLast">
    <w:name w:val="Number Indent Last"/>
    <w:basedOn w:val="numberindent"/>
    <w:next w:val="Body-noindent"/>
    <w:rsid w:val="00A87797"/>
    <w:pPr>
      <w:numPr>
        <w:numId w:val="6"/>
      </w:numPr>
      <w:spacing w:after="120"/>
    </w:pPr>
  </w:style>
  <w:style w:type="paragraph" w:customStyle="1" w:styleId="Bullet-bodyindentlast">
    <w:name w:val="Bullet-body indent last"/>
    <w:basedOn w:val="Bullet-bodyindent"/>
    <w:next w:val="Body-noindent"/>
    <w:rsid w:val="00A87797"/>
    <w:pPr>
      <w:spacing w:after="120"/>
    </w:pPr>
  </w:style>
  <w:style w:type="paragraph" w:customStyle="1" w:styleId="Heading3NoTOC">
    <w:name w:val="Heading 3 No TOC"/>
    <w:basedOn w:val="Heading3"/>
    <w:next w:val="Body-noindent"/>
    <w:rsid w:val="00A87797"/>
  </w:style>
  <w:style w:type="paragraph" w:customStyle="1" w:styleId="NumberLast">
    <w:name w:val="Number Last"/>
    <w:basedOn w:val="Number"/>
    <w:next w:val="Body-noindent"/>
    <w:rsid w:val="00A87797"/>
    <w:pPr>
      <w:numPr>
        <w:numId w:val="7"/>
      </w:numPr>
      <w:spacing w:after="120"/>
    </w:pPr>
  </w:style>
  <w:style w:type="table" w:styleId="TableGrid">
    <w:name w:val="Table Grid"/>
    <w:basedOn w:val="TableNormal"/>
    <w:rsid w:val="005E5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IReq1">
    <w:name w:val="UI Req 1"/>
    <w:basedOn w:val="Bullet1"/>
    <w:link w:val="UIReq1Char"/>
    <w:rsid w:val="0046694D"/>
  </w:style>
  <w:style w:type="paragraph" w:customStyle="1" w:styleId="UIReq2">
    <w:name w:val="UI Req 2"/>
    <w:basedOn w:val="Bullet1"/>
    <w:link w:val="UIReq2Char"/>
    <w:rsid w:val="005C033C"/>
    <w:pPr>
      <w:tabs>
        <w:tab w:val="clear" w:pos="270"/>
        <w:tab w:val="num" w:pos="540"/>
      </w:tabs>
      <w:ind w:left="540"/>
    </w:pPr>
  </w:style>
  <w:style w:type="character" w:customStyle="1" w:styleId="Bullet1Char">
    <w:name w:val="Bullet 1 Char"/>
    <w:basedOn w:val="DefaultParagraphFont"/>
    <w:link w:val="Bullet1"/>
    <w:rsid w:val="005C033C"/>
    <w:rPr>
      <w:rFonts w:ascii="Arial" w:hAnsi="Arial"/>
      <w:sz w:val="19"/>
      <w:lang w:val="en-US" w:eastAsia="en-US" w:bidi="ar-SA"/>
    </w:rPr>
  </w:style>
  <w:style w:type="character" w:customStyle="1" w:styleId="UIReq1Char">
    <w:name w:val="UI Req 1 Char"/>
    <w:basedOn w:val="Bullet1Char"/>
    <w:link w:val="UIReq1"/>
    <w:rsid w:val="0046694D"/>
    <w:rPr>
      <w:rFonts w:ascii="Arial" w:hAnsi="Arial"/>
      <w:sz w:val="19"/>
      <w:lang w:val="en-US" w:eastAsia="en-US" w:bidi="ar-SA"/>
    </w:rPr>
  </w:style>
  <w:style w:type="character" w:customStyle="1" w:styleId="UIReq2Char">
    <w:name w:val="UI Req 2 Char"/>
    <w:basedOn w:val="UIReq1Char"/>
    <w:link w:val="UIReq2"/>
    <w:rsid w:val="005C033C"/>
    <w:rPr>
      <w:rFonts w:ascii="Arial" w:hAnsi="Arial"/>
      <w:sz w:val="19"/>
      <w:lang w:val="en-US" w:eastAsia="en-US" w:bidi="ar-SA"/>
    </w:rPr>
  </w:style>
  <w:style w:type="paragraph" w:customStyle="1" w:styleId="SystemReq1">
    <w:name w:val="System Req 1"/>
    <w:basedOn w:val="Bullet1"/>
    <w:rsid w:val="005B0086"/>
  </w:style>
  <w:style w:type="paragraph" w:customStyle="1" w:styleId="SystemReq2">
    <w:name w:val="System Req 2"/>
    <w:basedOn w:val="Bullet1"/>
    <w:link w:val="SystemReq2Char"/>
    <w:rsid w:val="00314055"/>
    <w:pPr>
      <w:tabs>
        <w:tab w:val="clear" w:pos="7920"/>
      </w:tabs>
      <w:ind w:left="540"/>
    </w:pPr>
  </w:style>
  <w:style w:type="paragraph" w:customStyle="1" w:styleId="UIComponent">
    <w:name w:val="UI Component"/>
    <w:basedOn w:val="Heading4"/>
    <w:next w:val="Body-noindent"/>
    <w:rsid w:val="007F0CAD"/>
    <w:pPr>
      <w:spacing w:after="60"/>
    </w:pPr>
  </w:style>
  <w:style w:type="paragraph" w:customStyle="1" w:styleId="UseCase">
    <w:name w:val="Use Case"/>
    <w:basedOn w:val="Heading2"/>
    <w:next w:val="Body-noindent"/>
    <w:rsid w:val="00A87797"/>
  </w:style>
  <w:style w:type="paragraph" w:customStyle="1" w:styleId="Message">
    <w:name w:val="Message"/>
    <w:basedOn w:val="TableBody2"/>
    <w:rsid w:val="00A87797"/>
  </w:style>
  <w:style w:type="paragraph" w:customStyle="1" w:styleId="UCAlternativeFlow">
    <w:name w:val="UC Alternative Flow"/>
    <w:basedOn w:val="Heading4"/>
    <w:next w:val="Body-noindent"/>
    <w:rsid w:val="00A87797"/>
  </w:style>
  <w:style w:type="paragraph" w:customStyle="1" w:styleId="GUIRequirement1">
    <w:name w:val="GUI Requirement 1"/>
    <w:basedOn w:val="Bullet1"/>
    <w:rsid w:val="00A87797"/>
    <w:pPr>
      <w:numPr>
        <w:numId w:val="0"/>
      </w:numPr>
    </w:pPr>
  </w:style>
  <w:style w:type="paragraph" w:customStyle="1" w:styleId="GUIRequirement2">
    <w:name w:val="GUI Requirement 2"/>
    <w:basedOn w:val="GUIRequirement1"/>
    <w:rsid w:val="00A87797"/>
  </w:style>
  <w:style w:type="paragraph" w:customStyle="1" w:styleId="SystemReq3">
    <w:name w:val="System Req 3"/>
    <w:basedOn w:val="Bullet1"/>
    <w:rsid w:val="00314055"/>
    <w:pPr>
      <w:tabs>
        <w:tab w:val="clear" w:pos="7920"/>
        <w:tab w:val="left" w:pos="270"/>
        <w:tab w:val="left" w:pos="810"/>
      </w:tabs>
      <w:ind w:left="810"/>
    </w:pPr>
  </w:style>
  <w:style w:type="paragraph" w:customStyle="1" w:styleId="SystemRequirement2">
    <w:name w:val="System Requirement 2"/>
    <w:basedOn w:val="Bullet1"/>
    <w:rsid w:val="00A87797"/>
    <w:pPr>
      <w:numPr>
        <w:numId w:val="0"/>
      </w:numPr>
    </w:pPr>
  </w:style>
  <w:style w:type="paragraph" w:styleId="BalloonText">
    <w:name w:val="Balloon Text"/>
    <w:basedOn w:val="Normal"/>
    <w:semiHidden/>
    <w:rsid w:val="005B0086"/>
    <w:rPr>
      <w:rFonts w:ascii="Tahoma" w:hAnsi="Tahoma" w:cs="Tahoma"/>
      <w:sz w:val="16"/>
      <w:szCs w:val="16"/>
    </w:rPr>
  </w:style>
  <w:style w:type="character" w:customStyle="1" w:styleId="SystemReq2Char">
    <w:name w:val="System Req 2 Char"/>
    <w:basedOn w:val="Bullet1Char"/>
    <w:link w:val="SystemReq2"/>
    <w:rsid w:val="00314055"/>
    <w:rPr>
      <w:rFonts w:ascii="Arial" w:hAnsi="Arial"/>
      <w:sz w:val="19"/>
      <w:lang w:val="en-US" w:eastAsia="en-US" w:bidi="ar-SA"/>
    </w:rPr>
  </w:style>
  <w:style w:type="paragraph" w:customStyle="1" w:styleId="HelpReq1">
    <w:name w:val="Help Req 1"/>
    <w:basedOn w:val="TableBody2"/>
    <w:rsid w:val="004D1030"/>
  </w:style>
  <w:style w:type="character" w:customStyle="1" w:styleId="Heading2Char">
    <w:name w:val="Heading 2 Char"/>
    <w:basedOn w:val="DefaultParagraphFont"/>
    <w:rsid w:val="005B0086"/>
    <w:rPr>
      <w:rFonts w:ascii="Arial Black" w:hAnsi="Arial Black"/>
      <w:lang w:val="en-US" w:eastAsia="en-US" w:bidi="ar-SA"/>
    </w:rPr>
  </w:style>
  <w:style w:type="paragraph" w:customStyle="1" w:styleId="CaptionLargePicture">
    <w:name w:val="Caption Large Picture"/>
    <w:basedOn w:val="Normal"/>
    <w:rsid w:val="005B0086"/>
    <w:pPr>
      <w:spacing w:before="60" w:after="280" w:line="200" w:lineRule="exact"/>
      <w:ind w:left="-3744"/>
    </w:pPr>
    <w:rPr>
      <w:i/>
      <w:sz w:val="18"/>
    </w:rPr>
  </w:style>
  <w:style w:type="paragraph" w:customStyle="1" w:styleId="CaptionNormal">
    <w:name w:val="Caption Normal"/>
    <w:basedOn w:val="Normal"/>
    <w:rsid w:val="005B0086"/>
    <w:pPr>
      <w:spacing w:before="60" w:after="280" w:line="200" w:lineRule="exact"/>
    </w:pPr>
    <w:rPr>
      <w:i/>
      <w:sz w:val="18"/>
    </w:rPr>
  </w:style>
  <w:style w:type="paragraph" w:customStyle="1" w:styleId="DocumentType">
    <w:name w:val="Document Type"/>
    <w:basedOn w:val="Normal"/>
    <w:autoRedefine/>
    <w:rsid w:val="005B0086"/>
    <w:pPr>
      <w:spacing w:before="480"/>
    </w:pPr>
    <w:rPr>
      <w:b/>
      <w:kern w:val="28"/>
    </w:rPr>
  </w:style>
  <w:style w:type="paragraph" w:customStyle="1" w:styleId="MastheadDescriptor">
    <w:name w:val="Masthead Descriptor"/>
    <w:basedOn w:val="Normal"/>
    <w:rsid w:val="005B0086"/>
    <w:pPr>
      <w:spacing w:after="1040" w:line="200" w:lineRule="exact"/>
      <w:ind w:left="792"/>
    </w:pPr>
    <w:rPr>
      <w:i/>
    </w:rPr>
  </w:style>
  <w:style w:type="paragraph" w:customStyle="1" w:styleId="Numberafterbullet">
    <w:name w:val="Number after bullet"/>
    <w:basedOn w:val="Number"/>
    <w:rsid w:val="005B0086"/>
    <w:pPr>
      <w:ind w:left="605"/>
    </w:pPr>
  </w:style>
  <w:style w:type="paragraph" w:customStyle="1" w:styleId="PaperTitle">
    <w:name w:val="Paper Title"/>
    <w:basedOn w:val="Normal"/>
    <w:rsid w:val="005B0086"/>
    <w:pPr>
      <w:spacing w:before="40"/>
      <w:ind w:right="360"/>
    </w:pPr>
    <w:rPr>
      <w:sz w:val="32"/>
    </w:rPr>
  </w:style>
  <w:style w:type="paragraph" w:customStyle="1" w:styleId="TableBullet">
    <w:name w:val="Table Bullet"/>
    <w:basedOn w:val="TableBody"/>
    <w:rsid w:val="00B17C13"/>
    <w:pPr>
      <w:numPr>
        <w:numId w:val="10"/>
      </w:numPr>
      <w:spacing w:before="0" w:after="0"/>
      <w:ind w:right="0"/>
    </w:pPr>
  </w:style>
  <w:style w:type="paragraph" w:customStyle="1" w:styleId="TableTitle">
    <w:name w:val="Table Title"/>
    <w:basedOn w:val="Heading3"/>
    <w:rsid w:val="005B0086"/>
    <w:pPr>
      <w:spacing w:after="120"/>
    </w:pPr>
  </w:style>
  <w:style w:type="paragraph" w:customStyle="1" w:styleId="Byline">
    <w:name w:val="Byline"/>
    <w:basedOn w:val="Normal"/>
    <w:autoRedefine/>
    <w:rsid w:val="005B0086"/>
    <w:pPr>
      <w:tabs>
        <w:tab w:val="left" w:pos="360"/>
      </w:tabs>
      <w:spacing w:after="0"/>
    </w:pPr>
    <w:rPr>
      <w:i/>
    </w:rPr>
  </w:style>
  <w:style w:type="paragraph" w:customStyle="1" w:styleId="Note">
    <w:name w:val="Note"/>
    <w:basedOn w:val="Normal"/>
    <w:autoRedefine/>
    <w:rsid w:val="005B0086"/>
    <w:pPr>
      <w:pBdr>
        <w:top w:val="single" w:sz="4" w:space="9" w:color="auto"/>
        <w:bottom w:val="single" w:sz="4" w:space="9" w:color="auto"/>
      </w:pBdr>
      <w:spacing w:before="180" w:after="180"/>
    </w:pPr>
    <w:rPr>
      <w:bCs/>
      <w:sz w:val="18"/>
    </w:rPr>
  </w:style>
  <w:style w:type="paragraph" w:styleId="Index1">
    <w:name w:val="index 1"/>
    <w:basedOn w:val="Normal"/>
    <w:next w:val="Normal"/>
    <w:autoRedefine/>
    <w:semiHidden/>
    <w:rsid w:val="005B0086"/>
    <w:pPr>
      <w:ind w:left="200" w:hanging="200"/>
    </w:pPr>
  </w:style>
  <w:style w:type="character" w:customStyle="1" w:styleId="reuse">
    <w:name w:val="reuse"/>
    <w:basedOn w:val="DefaultParagraphFont"/>
    <w:rsid w:val="005B0086"/>
  </w:style>
  <w:style w:type="paragraph" w:customStyle="1" w:styleId="note0">
    <w:name w:val="note"/>
    <w:basedOn w:val="Normal"/>
    <w:rsid w:val="005B0086"/>
    <w:pPr>
      <w:spacing w:before="100" w:beforeAutospacing="1" w:after="100" w:afterAutospacing="1"/>
    </w:pPr>
    <w:rPr>
      <w:rFonts w:ascii="Times New Roman" w:hAnsi="Times New Roman"/>
      <w:sz w:val="24"/>
      <w:szCs w:val="24"/>
    </w:rPr>
  </w:style>
  <w:style w:type="paragraph" w:styleId="ListBullet2">
    <w:name w:val="List Bullet 2"/>
    <w:basedOn w:val="Normal"/>
    <w:autoRedefine/>
    <w:rsid w:val="005B0086"/>
    <w:pPr>
      <w:tabs>
        <w:tab w:val="num" w:pos="720"/>
      </w:tabs>
      <w:spacing w:after="60"/>
      <w:ind w:left="720" w:hanging="360"/>
    </w:pPr>
    <w:rPr>
      <w:snapToGrid w:val="0"/>
      <w:color w:val="000000"/>
    </w:rPr>
  </w:style>
  <w:style w:type="paragraph" w:customStyle="1" w:styleId="Mpr">
    <w:name w:val="Mpr"/>
    <w:basedOn w:val="Body-noindent"/>
    <w:rsid w:val="00DE1604"/>
  </w:style>
  <w:style w:type="character" w:customStyle="1" w:styleId="CodeChar0">
    <w:name w:val="Code Char"/>
    <w:basedOn w:val="DefaultParagraphFont"/>
    <w:link w:val="Code0"/>
    <w:rsid w:val="00C12CCD"/>
    <w:rPr>
      <w:rFonts w:ascii="Lucida Console" w:hAnsi="Lucida Console"/>
      <w:sz w:val="18"/>
      <w:lang w:val="en-US" w:eastAsia="en-US" w:bidi="ar-SA"/>
    </w:rPr>
  </w:style>
  <w:style w:type="character" w:customStyle="1" w:styleId="Heading1Char">
    <w:name w:val="Heading 1 Char"/>
    <w:aliases w:val="H1 Char"/>
    <w:basedOn w:val="DefaultParagraphFont"/>
    <w:link w:val="Heading1"/>
    <w:rsid w:val="00B64D37"/>
    <w:rPr>
      <w:rFonts w:ascii="Arial Black" w:hAnsi="Arial Black"/>
      <w:b/>
      <w:kern w:val="28"/>
      <w:sz w:val="24"/>
      <w:lang w:val="en-US" w:eastAsia="en-US" w:bidi="ar-SA"/>
    </w:rPr>
  </w:style>
  <w:style w:type="paragraph" w:customStyle="1" w:styleId="NormalWeb2">
    <w:name w:val="Normal (Web)2"/>
    <w:basedOn w:val="Normal"/>
    <w:rsid w:val="005B715B"/>
    <w:pPr>
      <w:spacing w:before="48" w:after="100" w:afterAutospacing="1" w:line="300" w:lineRule="atLeast"/>
    </w:pPr>
    <w:rPr>
      <w:rFonts w:ascii="Times New Roman" w:hAnsi="Times New Roman"/>
      <w:sz w:val="24"/>
      <w:szCs w:val="24"/>
    </w:rPr>
  </w:style>
  <w:style w:type="character" w:customStyle="1" w:styleId="CODEChar">
    <w:name w:val="CODE Char"/>
    <w:basedOn w:val="DefaultParagraphFont"/>
    <w:link w:val="CODE"/>
    <w:rsid w:val="00B2360E"/>
    <w:rPr>
      <w:rFonts w:ascii="Lucida Console" w:hAnsi="Lucida Console"/>
      <w:sz w:val="16"/>
      <w:lang w:val="en-US" w:eastAsia="en-US" w:bidi="ar-SA"/>
    </w:rPr>
  </w:style>
  <w:style w:type="character" w:customStyle="1" w:styleId="Body-indentChar">
    <w:name w:val="Body-indent Char"/>
    <w:basedOn w:val="DefaultParagraphFont"/>
    <w:link w:val="Body-indent"/>
    <w:rsid w:val="00F703C7"/>
    <w:rPr>
      <w:rFonts w:ascii="Arial" w:hAnsi="Arial"/>
      <w:sz w:val="19"/>
      <w:lang w:val="en-US" w:eastAsia="en-US" w:bidi="ar-SA"/>
    </w:rPr>
  </w:style>
  <w:style w:type="character" w:customStyle="1" w:styleId="Body-noindentChar">
    <w:name w:val="Body-no indent Char"/>
    <w:basedOn w:val="DefaultParagraphFont"/>
    <w:link w:val="Body-noindent"/>
    <w:rsid w:val="00BA14A8"/>
    <w:rPr>
      <w:rFonts w:ascii="Arial" w:hAnsi="Arial"/>
      <w:sz w:val="19"/>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99609">
      <w:bodyDiv w:val="1"/>
      <w:marLeft w:val="0"/>
      <w:marRight w:val="0"/>
      <w:marTop w:val="0"/>
      <w:marBottom w:val="0"/>
      <w:divBdr>
        <w:top w:val="none" w:sz="0" w:space="0" w:color="auto"/>
        <w:left w:val="none" w:sz="0" w:space="0" w:color="auto"/>
        <w:bottom w:val="none" w:sz="0" w:space="0" w:color="auto"/>
        <w:right w:val="none" w:sz="0" w:space="0" w:color="auto"/>
      </w:divBdr>
    </w:div>
    <w:div w:id="269747245">
      <w:bodyDiv w:val="1"/>
      <w:marLeft w:val="0"/>
      <w:marRight w:val="0"/>
      <w:marTop w:val="0"/>
      <w:marBottom w:val="0"/>
      <w:divBdr>
        <w:top w:val="none" w:sz="0" w:space="0" w:color="auto"/>
        <w:left w:val="none" w:sz="0" w:space="0" w:color="auto"/>
        <w:bottom w:val="none" w:sz="0" w:space="0" w:color="auto"/>
        <w:right w:val="none" w:sz="0" w:space="0" w:color="auto"/>
      </w:divBdr>
    </w:div>
    <w:div w:id="275453012">
      <w:bodyDiv w:val="1"/>
      <w:marLeft w:val="0"/>
      <w:marRight w:val="0"/>
      <w:marTop w:val="0"/>
      <w:marBottom w:val="0"/>
      <w:divBdr>
        <w:top w:val="none" w:sz="0" w:space="0" w:color="auto"/>
        <w:left w:val="none" w:sz="0" w:space="0" w:color="auto"/>
        <w:bottom w:val="none" w:sz="0" w:space="0" w:color="auto"/>
        <w:right w:val="none" w:sz="0" w:space="0" w:color="auto"/>
      </w:divBdr>
    </w:div>
    <w:div w:id="923538499">
      <w:bodyDiv w:val="1"/>
      <w:marLeft w:val="0"/>
      <w:marRight w:val="0"/>
      <w:marTop w:val="0"/>
      <w:marBottom w:val="0"/>
      <w:divBdr>
        <w:top w:val="none" w:sz="0" w:space="0" w:color="auto"/>
        <w:left w:val="none" w:sz="0" w:space="0" w:color="auto"/>
        <w:bottom w:val="none" w:sz="0" w:space="0" w:color="auto"/>
        <w:right w:val="none" w:sz="0" w:space="0" w:color="auto"/>
      </w:divBdr>
      <w:divsChild>
        <w:div w:id="161363393">
          <w:marLeft w:val="0"/>
          <w:marRight w:val="0"/>
          <w:marTop w:val="0"/>
          <w:marBottom w:val="0"/>
          <w:divBdr>
            <w:top w:val="none" w:sz="0" w:space="0" w:color="auto"/>
            <w:left w:val="none" w:sz="0" w:space="0" w:color="auto"/>
            <w:bottom w:val="none" w:sz="0" w:space="0" w:color="auto"/>
            <w:right w:val="none" w:sz="0" w:space="0" w:color="auto"/>
          </w:divBdr>
        </w:div>
        <w:div w:id="1247379418">
          <w:marLeft w:val="0"/>
          <w:marRight w:val="0"/>
          <w:marTop w:val="0"/>
          <w:marBottom w:val="0"/>
          <w:divBdr>
            <w:top w:val="none" w:sz="0" w:space="0" w:color="auto"/>
            <w:left w:val="none" w:sz="0" w:space="0" w:color="auto"/>
            <w:bottom w:val="none" w:sz="0" w:space="0" w:color="auto"/>
            <w:right w:val="none" w:sz="0" w:space="0" w:color="auto"/>
          </w:divBdr>
        </w:div>
        <w:div w:id="1356535200">
          <w:marLeft w:val="0"/>
          <w:marRight w:val="0"/>
          <w:marTop w:val="0"/>
          <w:marBottom w:val="0"/>
          <w:divBdr>
            <w:top w:val="none" w:sz="0" w:space="0" w:color="auto"/>
            <w:left w:val="none" w:sz="0" w:space="0" w:color="auto"/>
            <w:bottom w:val="none" w:sz="0" w:space="0" w:color="auto"/>
            <w:right w:val="none" w:sz="0" w:space="0" w:color="auto"/>
          </w:divBdr>
        </w:div>
      </w:divsChild>
    </w:div>
    <w:div w:id="1354843714">
      <w:bodyDiv w:val="1"/>
      <w:marLeft w:val="0"/>
      <w:marRight w:val="0"/>
      <w:marTop w:val="0"/>
      <w:marBottom w:val="0"/>
      <w:divBdr>
        <w:top w:val="none" w:sz="0" w:space="0" w:color="auto"/>
        <w:left w:val="none" w:sz="0" w:space="0" w:color="auto"/>
        <w:bottom w:val="none" w:sz="0" w:space="0" w:color="auto"/>
        <w:right w:val="none" w:sz="0" w:space="0" w:color="auto"/>
      </w:divBdr>
    </w:div>
    <w:div w:id="1422871577">
      <w:bodyDiv w:val="1"/>
      <w:marLeft w:val="0"/>
      <w:marRight w:val="0"/>
      <w:marTop w:val="0"/>
      <w:marBottom w:val="0"/>
      <w:divBdr>
        <w:top w:val="none" w:sz="0" w:space="0" w:color="auto"/>
        <w:left w:val="none" w:sz="0" w:space="0" w:color="auto"/>
        <w:bottom w:val="none" w:sz="0" w:space="0" w:color="auto"/>
        <w:right w:val="none" w:sz="0" w:space="0" w:color="auto"/>
      </w:divBdr>
    </w:div>
    <w:div w:id="1535116891">
      <w:bodyDiv w:val="1"/>
      <w:marLeft w:val="0"/>
      <w:marRight w:val="0"/>
      <w:marTop w:val="0"/>
      <w:marBottom w:val="0"/>
      <w:divBdr>
        <w:top w:val="none" w:sz="0" w:space="0" w:color="auto"/>
        <w:left w:val="none" w:sz="0" w:space="0" w:color="auto"/>
        <w:bottom w:val="none" w:sz="0" w:space="0" w:color="auto"/>
        <w:right w:val="none" w:sz="0" w:space="0" w:color="auto"/>
      </w:divBdr>
    </w:div>
    <w:div w:id="1838571248">
      <w:bodyDiv w:val="1"/>
      <w:marLeft w:val="0"/>
      <w:marRight w:val="0"/>
      <w:marTop w:val="0"/>
      <w:marBottom w:val="0"/>
      <w:divBdr>
        <w:top w:val="none" w:sz="0" w:space="0" w:color="auto"/>
        <w:left w:val="none" w:sz="0" w:space="0" w:color="auto"/>
        <w:bottom w:val="none" w:sz="0" w:space="0" w:color="auto"/>
        <w:right w:val="none" w:sz="0" w:space="0" w:color="auto"/>
      </w:divBdr>
    </w:div>
    <w:div w:id="19729750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notsotrivial.net/blog/post/2008/12/Holiday-Goodie-Bag-Free-C-and-VB-Coding-Standards-Reference-Documents.aspx"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msdn.microsoft.com/library/default.asp?url=/library/en-us/cpgenref/html/cpconnamingguidelines.asp" TargetMode="External"/><Relationship Id="rId4" Type="http://schemas.openxmlformats.org/officeDocument/2006/relationships/settings" Target="settings.xml"/><Relationship Id="rId9" Type="http://schemas.openxmlformats.org/officeDocument/2006/relationships/hyperlink" Target="http://msdn.microsoft.com/library/default.asp?url=/library/en-us/cpgenref/html/cpconnamingguidelines.asp"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AVE\MY%20DOCUMENTS\Epiphany\Documentation\Software%20Requirement%20Specifications\Software%20Requirements%20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Software Requirements Specification.dot</Template>
  <TotalTime>51</TotalTime>
  <Pages>18</Pages>
  <Words>4140</Words>
  <Characters>23600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C# Coding Standards</vt:lpstr>
    </vt:vector>
  </TitlesOfParts>
  <Company>Anheuser-Busch Companies, Inc.</Company>
  <LinksUpToDate>false</LinksUpToDate>
  <CharactersWithSpaces>27685</CharactersWithSpaces>
  <SharedDoc>false</SharedDoc>
  <HLinks>
    <vt:vector size="240" baseType="variant">
      <vt:variant>
        <vt:i4>655427</vt:i4>
      </vt:variant>
      <vt:variant>
        <vt:i4>243</vt:i4>
      </vt:variant>
      <vt:variant>
        <vt:i4>0</vt:i4>
      </vt:variant>
      <vt:variant>
        <vt:i4>5</vt:i4>
      </vt:variant>
      <vt:variant>
        <vt:lpwstr>http://msdn.microsoft.com/library/default.asp?url=/library/en-us/cpgenref/html/cpconnamingguidelines.asp</vt:lpwstr>
      </vt:variant>
      <vt:variant>
        <vt:lpwstr/>
      </vt:variant>
      <vt:variant>
        <vt:i4>655427</vt:i4>
      </vt:variant>
      <vt:variant>
        <vt:i4>231</vt:i4>
      </vt:variant>
      <vt:variant>
        <vt:i4>0</vt:i4>
      </vt:variant>
      <vt:variant>
        <vt:i4>5</vt:i4>
      </vt:variant>
      <vt:variant>
        <vt:lpwstr>http://msdn.microsoft.com/library/default.asp?url=/library/en-us/cpgenref/html/cpconnamingguidelines.asp</vt:lpwstr>
      </vt:variant>
      <vt:variant>
        <vt:lpwstr/>
      </vt:variant>
      <vt:variant>
        <vt:i4>1900606</vt:i4>
      </vt:variant>
      <vt:variant>
        <vt:i4>224</vt:i4>
      </vt:variant>
      <vt:variant>
        <vt:i4>0</vt:i4>
      </vt:variant>
      <vt:variant>
        <vt:i4>5</vt:i4>
      </vt:variant>
      <vt:variant>
        <vt:lpwstr/>
      </vt:variant>
      <vt:variant>
        <vt:lpwstr>_Toc217699248</vt:lpwstr>
      </vt:variant>
      <vt:variant>
        <vt:i4>1900606</vt:i4>
      </vt:variant>
      <vt:variant>
        <vt:i4>218</vt:i4>
      </vt:variant>
      <vt:variant>
        <vt:i4>0</vt:i4>
      </vt:variant>
      <vt:variant>
        <vt:i4>5</vt:i4>
      </vt:variant>
      <vt:variant>
        <vt:lpwstr/>
      </vt:variant>
      <vt:variant>
        <vt:lpwstr>_Toc217699247</vt:lpwstr>
      </vt:variant>
      <vt:variant>
        <vt:i4>1900606</vt:i4>
      </vt:variant>
      <vt:variant>
        <vt:i4>212</vt:i4>
      </vt:variant>
      <vt:variant>
        <vt:i4>0</vt:i4>
      </vt:variant>
      <vt:variant>
        <vt:i4>5</vt:i4>
      </vt:variant>
      <vt:variant>
        <vt:lpwstr/>
      </vt:variant>
      <vt:variant>
        <vt:lpwstr>_Toc217699246</vt:lpwstr>
      </vt:variant>
      <vt:variant>
        <vt:i4>1900606</vt:i4>
      </vt:variant>
      <vt:variant>
        <vt:i4>206</vt:i4>
      </vt:variant>
      <vt:variant>
        <vt:i4>0</vt:i4>
      </vt:variant>
      <vt:variant>
        <vt:i4>5</vt:i4>
      </vt:variant>
      <vt:variant>
        <vt:lpwstr/>
      </vt:variant>
      <vt:variant>
        <vt:lpwstr>_Toc217699245</vt:lpwstr>
      </vt:variant>
      <vt:variant>
        <vt:i4>1900606</vt:i4>
      </vt:variant>
      <vt:variant>
        <vt:i4>200</vt:i4>
      </vt:variant>
      <vt:variant>
        <vt:i4>0</vt:i4>
      </vt:variant>
      <vt:variant>
        <vt:i4>5</vt:i4>
      </vt:variant>
      <vt:variant>
        <vt:lpwstr/>
      </vt:variant>
      <vt:variant>
        <vt:lpwstr>_Toc217699244</vt:lpwstr>
      </vt:variant>
      <vt:variant>
        <vt:i4>1900606</vt:i4>
      </vt:variant>
      <vt:variant>
        <vt:i4>194</vt:i4>
      </vt:variant>
      <vt:variant>
        <vt:i4>0</vt:i4>
      </vt:variant>
      <vt:variant>
        <vt:i4>5</vt:i4>
      </vt:variant>
      <vt:variant>
        <vt:lpwstr/>
      </vt:variant>
      <vt:variant>
        <vt:lpwstr>_Toc217699243</vt:lpwstr>
      </vt:variant>
      <vt:variant>
        <vt:i4>1900606</vt:i4>
      </vt:variant>
      <vt:variant>
        <vt:i4>188</vt:i4>
      </vt:variant>
      <vt:variant>
        <vt:i4>0</vt:i4>
      </vt:variant>
      <vt:variant>
        <vt:i4>5</vt:i4>
      </vt:variant>
      <vt:variant>
        <vt:lpwstr/>
      </vt:variant>
      <vt:variant>
        <vt:lpwstr>_Toc217699242</vt:lpwstr>
      </vt:variant>
      <vt:variant>
        <vt:i4>1900606</vt:i4>
      </vt:variant>
      <vt:variant>
        <vt:i4>182</vt:i4>
      </vt:variant>
      <vt:variant>
        <vt:i4>0</vt:i4>
      </vt:variant>
      <vt:variant>
        <vt:i4>5</vt:i4>
      </vt:variant>
      <vt:variant>
        <vt:lpwstr/>
      </vt:variant>
      <vt:variant>
        <vt:lpwstr>_Toc217699241</vt:lpwstr>
      </vt:variant>
      <vt:variant>
        <vt:i4>1900606</vt:i4>
      </vt:variant>
      <vt:variant>
        <vt:i4>176</vt:i4>
      </vt:variant>
      <vt:variant>
        <vt:i4>0</vt:i4>
      </vt:variant>
      <vt:variant>
        <vt:i4>5</vt:i4>
      </vt:variant>
      <vt:variant>
        <vt:lpwstr/>
      </vt:variant>
      <vt:variant>
        <vt:lpwstr>_Toc217699240</vt:lpwstr>
      </vt:variant>
      <vt:variant>
        <vt:i4>1703998</vt:i4>
      </vt:variant>
      <vt:variant>
        <vt:i4>170</vt:i4>
      </vt:variant>
      <vt:variant>
        <vt:i4>0</vt:i4>
      </vt:variant>
      <vt:variant>
        <vt:i4>5</vt:i4>
      </vt:variant>
      <vt:variant>
        <vt:lpwstr/>
      </vt:variant>
      <vt:variant>
        <vt:lpwstr>_Toc217699239</vt:lpwstr>
      </vt:variant>
      <vt:variant>
        <vt:i4>1703998</vt:i4>
      </vt:variant>
      <vt:variant>
        <vt:i4>164</vt:i4>
      </vt:variant>
      <vt:variant>
        <vt:i4>0</vt:i4>
      </vt:variant>
      <vt:variant>
        <vt:i4>5</vt:i4>
      </vt:variant>
      <vt:variant>
        <vt:lpwstr/>
      </vt:variant>
      <vt:variant>
        <vt:lpwstr>_Toc217699238</vt:lpwstr>
      </vt:variant>
      <vt:variant>
        <vt:i4>1703998</vt:i4>
      </vt:variant>
      <vt:variant>
        <vt:i4>158</vt:i4>
      </vt:variant>
      <vt:variant>
        <vt:i4>0</vt:i4>
      </vt:variant>
      <vt:variant>
        <vt:i4>5</vt:i4>
      </vt:variant>
      <vt:variant>
        <vt:lpwstr/>
      </vt:variant>
      <vt:variant>
        <vt:lpwstr>_Toc217699237</vt:lpwstr>
      </vt:variant>
      <vt:variant>
        <vt:i4>1703998</vt:i4>
      </vt:variant>
      <vt:variant>
        <vt:i4>152</vt:i4>
      </vt:variant>
      <vt:variant>
        <vt:i4>0</vt:i4>
      </vt:variant>
      <vt:variant>
        <vt:i4>5</vt:i4>
      </vt:variant>
      <vt:variant>
        <vt:lpwstr/>
      </vt:variant>
      <vt:variant>
        <vt:lpwstr>_Toc217699236</vt:lpwstr>
      </vt:variant>
      <vt:variant>
        <vt:i4>1703998</vt:i4>
      </vt:variant>
      <vt:variant>
        <vt:i4>146</vt:i4>
      </vt:variant>
      <vt:variant>
        <vt:i4>0</vt:i4>
      </vt:variant>
      <vt:variant>
        <vt:i4>5</vt:i4>
      </vt:variant>
      <vt:variant>
        <vt:lpwstr/>
      </vt:variant>
      <vt:variant>
        <vt:lpwstr>_Toc217699235</vt:lpwstr>
      </vt:variant>
      <vt:variant>
        <vt:i4>1703998</vt:i4>
      </vt:variant>
      <vt:variant>
        <vt:i4>140</vt:i4>
      </vt:variant>
      <vt:variant>
        <vt:i4>0</vt:i4>
      </vt:variant>
      <vt:variant>
        <vt:i4>5</vt:i4>
      </vt:variant>
      <vt:variant>
        <vt:lpwstr/>
      </vt:variant>
      <vt:variant>
        <vt:lpwstr>_Toc217699234</vt:lpwstr>
      </vt:variant>
      <vt:variant>
        <vt:i4>1703998</vt:i4>
      </vt:variant>
      <vt:variant>
        <vt:i4>134</vt:i4>
      </vt:variant>
      <vt:variant>
        <vt:i4>0</vt:i4>
      </vt:variant>
      <vt:variant>
        <vt:i4>5</vt:i4>
      </vt:variant>
      <vt:variant>
        <vt:lpwstr/>
      </vt:variant>
      <vt:variant>
        <vt:lpwstr>_Toc217699233</vt:lpwstr>
      </vt:variant>
      <vt:variant>
        <vt:i4>1703998</vt:i4>
      </vt:variant>
      <vt:variant>
        <vt:i4>128</vt:i4>
      </vt:variant>
      <vt:variant>
        <vt:i4>0</vt:i4>
      </vt:variant>
      <vt:variant>
        <vt:i4>5</vt:i4>
      </vt:variant>
      <vt:variant>
        <vt:lpwstr/>
      </vt:variant>
      <vt:variant>
        <vt:lpwstr>_Toc217699232</vt:lpwstr>
      </vt:variant>
      <vt:variant>
        <vt:i4>1703998</vt:i4>
      </vt:variant>
      <vt:variant>
        <vt:i4>122</vt:i4>
      </vt:variant>
      <vt:variant>
        <vt:i4>0</vt:i4>
      </vt:variant>
      <vt:variant>
        <vt:i4>5</vt:i4>
      </vt:variant>
      <vt:variant>
        <vt:lpwstr/>
      </vt:variant>
      <vt:variant>
        <vt:lpwstr>_Toc217699231</vt:lpwstr>
      </vt:variant>
      <vt:variant>
        <vt:i4>1703998</vt:i4>
      </vt:variant>
      <vt:variant>
        <vt:i4>116</vt:i4>
      </vt:variant>
      <vt:variant>
        <vt:i4>0</vt:i4>
      </vt:variant>
      <vt:variant>
        <vt:i4>5</vt:i4>
      </vt:variant>
      <vt:variant>
        <vt:lpwstr/>
      </vt:variant>
      <vt:variant>
        <vt:lpwstr>_Toc217699230</vt:lpwstr>
      </vt:variant>
      <vt:variant>
        <vt:i4>1769534</vt:i4>
      </vt:variant>
      <vt:variant>
        <vt:i4>110</vt:i4>
      </vt:variant>
      <vt:variant>
        <vt:i4>0</vt:i4>
      </vt:variant>
      <vt:variant>
        <vt:i4>5</vt:i4>
      </vt:variant>
      <vt:variant>
        <vt:lpwstr/>
      </vt:variant>
      <vt:variant>
        <vt:lpwstr>_Toc217699229</vt:lpwstr>
      </vt:variant>
      <vt:variant>
        <vt:i4>1769534</vt:i4>
      </vt:variant>
      <vt:variant>
        <vt:i4>104</vt:i4>
      </vt:variant>
      <vt:variant>
        <vt:i4>0</vt:i4>
      </vt:variant>
      <vt:variant>
        <vt:i4>5</vt:i4>
      </vt:variant>
      <vt:variant>
        <vt:lpwstr/>
      </vt:variant>
      <vt:variant>
        <vt:lpwstr>_Toc217699228</vt:lpwstr>
      </vt:variant>
      <vt:variant>
        <vt:i4>1769534</vt:i4>
      </vt:variant>
      <vt:variant>
        <vt:i4>98</vt:i4>
      </vt:variant>
      <vt:variant>
        <vt:i4>0</vt:i4>
      </vt:variant>
      <vt:variant>
        <vt:i4>5</vt:i4>
      </vt:variant>
      <vt:variant>
        <vt:lpwstr/>
      </vt:variant>
      <vt:variant>
        <vt:lpwstr>_Toc217699227</vt:lpwstr>
      </vt:variant>
      <vt:variant>
        <vt:i4>1769534</vt:i4>
      </vt:variant>
      <vt:variant>
        <vt:i4>92</vt:i4>
      </vt:variant>
      <vt:variant>
        <vt:i4>0</vt:i4>
      </vt:variant>
      <vt:variant>
        <vt:i4>5</vt:i4>
      </vt:variant>
      <vt:variant>
        <vt:lpwstr/>
      </vt:variant>
      <vt:variant>
        <vt:lpwstr>_Toc217699226</vt:lpwstr>
      </vt:variant>
      <vt:variant>
        <vt:i4>1769534</vt:i4>
      </vt:variant>
      <vt:variant>
        <vt:i4>86</vt:i4>
      </vt:variant>
      <vt:variant>
        <vt:i4>0</vt:i4>
      </vt:variant>
      <vt:variant>
        <vt:i4>5</vt:i4>
      </vt:variant>
      <vt:variant>
        <vt:lpwstr/>
      </vt:variant>
      <vt:variant>
        <vt:lpwstr>_Toc217699225</vt:lpwstr>
      </vt:variant>
      <vt:variant>
        <vt:i4>1769534</vt:i4>
      </vt:variant>
      <vt:variant>
        <vt:i4>80</vt:i4>
      </vt:variant>
      <vt:variant>
        <vt:i4>0</vt:i4>
      </vt:variant>
      <vt:variant>
        <vt:i4>5</vt:i4>
      </vt:variant>
      <vt:variant>
        <vt:lpwstr/>
      </vt:variant>
      <vt:variant>
        <vt:lpwstr>_Toc217699224</vt:lpwstr>
      </vt:variant>
      <vt:variant>
        <vt:i4>1769534</vt:i4>
      </vt:variant>
      <vt:variant>
        <vt:i4>74</vt:i4>
      </vt:variant>
      <vt:variant>
        <vt:i4>0</vt:i4>
      </vt:variant>
      <vt:variant>
        <vt:i4>5</vt:i4>
      </vt:variant>
      <vt:variant>
        <vt:lpwstr/>
      </vt:variant>
      <vt:variant>
        <vt:lpwstr>_Toc217699223</vt:lpwstr>
      </vt:variant>
      <vt:variant>
        <vt:i4>1769534</vt:i4>
      </vt:variant>
      <vt:variant>
        <vt:i4>68</vt:i4>
      </vt:variant>
      <vt:variant>
        <vt:i4>0</vt:i4>
      </vt:variant>
      <vt:variant>
        <vt:i4>5</vt:i4>
      </vt:variant>
      <vt:variant>
        <vt:lpwstr/>
      </vt:variant>
      <vt:variant>
        <vt:lpwstr>_Toc217699222</vt:lpwstr>
      </vt:variant>
      <vt:variant>
        <vt:i4>1769534</vt:i4>
      </vt:variant>
      <vt:variant>
        <vt:i4>62</vt:i4>
      </vt:variant>
      <vt:variant>
        <vt:i4>0</vt:i4>
      </vt:variant>
      <vt:variant>
        <vt:i4>5</vt:i4>
      </vt:variant>
      <vt:variant>
        <vt:lpwstr/>
      </vt:variant>
      <vt:variant>
        <vt:lpwstr>_Toc217699221</vt:lpwstr>
      </vt:variant>
      <vt:variant>
        <vt:i4>1769534</vt:i4>
      </vt:variant>
      <vt:variant>
        <vt:i4>56</vt:i4>
      </vt:variant>
      <vt:variant>
        <vt:i4>0</vt:i4>
      </vt:variant>
      <vt:variant>
        <vt:i4>5</vt:i4>
      </vt:variant>
      <vt:variant>
        <vt:lpwstr/>
      </vt:variant>
      <vt:variant>
        <vt:lpwstr>_Toc217699220</vt:lpwstr>
      </vt:variant>
      <vt:variant>
        <vt:i4>1572926</vt:i4>
      </vt:variant>
      <vt:variant>
        <vt:i4>50</vt:i4>
      </vt:variant>
      <vt:variant>
        <vt:i4>0</vt:i4>
      </vt:variant>
      <vt:variant>
        <vt:i4>5</vt:i4>
      </vt:variant>
      <vt:variant>
        <vt:lpwstr/>
      </vt:variant>
      <vt:variant>
        <vt:lpwstr>_Toc217699219</vt:lpwstr>
      </vt:variant>
      <vt:variant>
        <vt:i4>1572926</vt:i4>
      </vt:variant>
      <vt:variant>
        <vt:i4>44</vt:i4>
      </vt:variant>
      <vt:variant>
        <vt:i4>0</vt:i4>
      </vt:variant>
      <vt:variant>
        <vt:i4>5</vt:i4>
      </vt:variant>
      <vt:variant>
        <vt:lpwstr/>
      </vt:variant>
      <vt:variant>
        <vt:lpwstr>_Toc217699218</vt:lpwstr>
      </vt:variant>
      <vt:variant>
        <vt:i4>1572926</vt:i4>
      </vt:variant>
      <vt:variant>
        <vt:i4>38</vt:i4>
      </vt:variant>
      <vt:variant>
        <vt:i4>0</vt:i4>
      </vt:variant>
      <vt:variant>
        <vt:i4>5</vt:i4>
      </vt:variant>
      <vt:variant>
        <vt:lpwstr/>
      </vt:variant>
      <vt:variant>
        <vt:lpwstr>_Toc217699217</vt:lpwstr>
      </vt:variant>
      <vt:variant>
        <vt:i4>1572926</vt:i4>
      </vt:variant>
      <vt:variant>
        <vt:i4>32</vt:i4>
      </vt:variant>
      <vt:variant>
        <vt:i4>0</vt:i4>
      </vt:variant>
      <vt:variant>
        <vt:i4>5</vt:i4>
      </vt:variant>
      <vt:variant>
        <vt:lpwstr/>
      </vt:variant>
      <vt:variant>
        <vt:lpwstr>_Toc217699216</vt:lpwstr>
      </vt:variant>
      <vt:variant>
        <vt:i4>1572926</vt:i4>
      </vt:variant>
      <vt:variant>
        <vt:i4>26</vt:i4>
      </vt:variant>
      <vt:variant>
        <vt:i4>0</vt:i4>
      </vt:variant>
      <vt:variant>
        <vt:i4>5</vt:i4>
      </vt:variant>
      <vt:variant>
        <vt:lpwstr/>
      </vt:variant>
      <vt:variant>
        <vt:lpwstr>_Toc217699215</vt:lpwstr>
      </vt:variant>
      <vt:variant>
        <vt:i4>1572926</vt:i4>
      </vt:variant>
      <vt:variant>
        <vt:i4>20</vt:i4>
      </vt:variant>
      <vt:variant>
        <vt:i4>0</vt:i4>
      </vt:variant>
      <vt:variant>
        <vt:i4>5</vt:i4>
      </vt:variant>
      <vt:variant>
        <vt:lpwstr/>
      </vt:variant>
      <vt:variant>
        <vt:lpwstr>_Toc217699214</vt:lpwstr>
      </vt:variant>
      <vt:variant>
        <vt:i4>1572926</vt:i4>
      </vt:variant>
      <vt:variant>
        <vt:i4>14</vt:i4>
      </vt:variant>
      <vt:variant>
        <vt:i4>0</vt:i4>
      </vt:variant>
      <vt:variant>
        <vt:i4>5</vt:i4>
      </vt:variant>
      <vt:variant>
        <vt:lpwstr/>
      </vt:variant>
      <vt:variant>
        <vt:lpwstr>_Toc217699213</vt:lpwstr>
      </vt:variant>
      <vt:variant>
        <vt:i4>1572926</vt:i4>
      </vt:variant>
      <vt:variant>
        <vt:i4>8</vt:i4>
      </vt:variant>
      <vt:variant>
        <vt:i4>0</vt:i4>
      </vt:variant>
      <vt:variant>
        <vt:i4>5</vt:i4>
      </vt:variant>
      <vt:variant>
        <vt:lpwstr/>
      </vt:variant>
      <vt:variant>
        <vt:lpwstr>_Toc217699212</vt:lpwstr>
      </vt:variant>
      <vt:variant>
        <vt:i4>1572926</vt:i4>
      </vt:variant>
      <vt:variant>
        <vt:i4>2</vt:i4>
      </vt:variant>
      <vt:variant>
        <vt:i4>0</vt:i4>
      </vt:variant>
      <vt:variant>
        <vt:i4>5</vt:i4>
      </vt:variant>
      <vt:variant>
        <vt:lpwstr/>
      </vt:variant>
      <vt:variant>
        <vt:lpwstr>_Toc217699211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Coding Standards</dc:title>
  <dc:creator>Clint A. Edmonson</dc:creator>
  <cp:lastModifiedBy>Vasily Petruhin</cp:lastModifiedBy>
  <cp:revision>18</cp:revision>
  <cp:lastPrinted>2005-06-21T10:04:00Z</cp:lastPrinted>
  <dcterms:created xsi:type="dcterms:W3CDTF">2013-05-15T13:23:00Z</dcterms:created>
  <dcterms:modified xsi:type="dcterms:W3CDTF">2013-05-15T14:14:00Z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Hold">
    <vt:lpwstr>0</vt:lpwstr>
  </property>
  <property fmtid="{D5CDD505-2E9C-101B-9397-08002B2CF9AE}" pid="3" name="LegalHold">
    <vt:lpwstr>0</vt:lpwstr>
  </property>
  <property fmtid="{D5CDD505-2E9C-101B-9397-08002B2CF9AE}" pid="4" name="Offshore">
    <vt:lpwstr>1</vt:lpwstr>
  </property>
  <property fmtid="{D5CDD505-2E9C-101B-9397-08002B2CF9AE}" pid="5" name="Use">
    <vt:lpwstr>Guidelines</vt:lpwstr>
  </property>
  <property fmtid="{D5CDD505-2E9C-101B-9397-08002B2CF9AE}" pid="6" name="Level">
    <vt:lpwstr>Basic</vt:lpwstr>
  </property>
  <property fmtid="{D5CDD505-2E9C-101B-9397-08002B2CF9AE}" pid="7" name="Platform2">
    <vt:lpwstr>MS</vt:lpwstr>
  </property>
  <property fmtid="{D5CDD505-2E9C-101B-9397-08002B2CF9AE}" pid="8" name="Owner">
    <vt:lpwstr>EAS</vt:lpwstr>
  </property>
  <property fmtid="{D5CDD505-2E9C-101B-9397-08002B2CF9AE}" pid="9" name="Significance of last change">
    <vt:lpwstr>None - No change</vt:lpwstr>
  </property>
  <property fmtid="{D5CDD505-2E9C-101B-9397-08002B2CF9AE}" pid="10" name="Roles affected by last change">
    <vt:lpwstr>Other</vt:lpwstr>
  </property>
  <property fmtid="{D5CDD505-2E9C-101B-9397-08002B2CF9AE}" pid="11" name="Summary of last change">
    <vt:lpwstr>No change</vt:lpwstr>
  </property>
  <property fmtid="{D5CDD505-2E9C-101B-9397-08002B2CF9AE}" pid="12" name="Environment">
    <vt:lpwstr/>
  </property>
</Properties>
</file>